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0" w:type="dxa"/>
        </w:tblCellMar>
        <w:tblLook w:val="04A0" w:firstRow="1" w:lastRow="0" w:firstColumn="1" w:lastColumn="0" w:noHBand="0" w:noVBand="1"/>
      </w:tblPr>
      <w:tblGrid>
        <w:gridCol w:w="8578"/>
        <w:gridCol w:w="2222"/>
      </w:tblGrid>
      <w:tr w:rsidR="00065DB1" w:rsidRPr="0065488F" w14:paraId="4B9270CF" w14:textId="77777777" w:rsidTr="00BD344D">
        <w:tc>
          <w:tcPr>
            <w:tcW w:w="8578" w:type="dxa"/>
          </w:tcPr>
          <w:p w14:paraId="068A4B50" w14:textId="6AF3CF86" w:rsidR="0043454D" w:rsidRPr="0065488F" w:rsidRDefault="001E129F" w:rsidP="008B57C6">
            <w:pPr>
              <w:pStyle w:val="CompanyName"/>
              <w:jc w:val="both"/>
            </w:pPr>
            <w:r w:rsidRPr="0065488F">
              <w:rPr>
                <w:noProof/>
                <w:lang w:val="en-IN" w:eastAsia="en-IN"/>
              </w:rPr>
              <w:drawing>
                <wp:inline distT="0" distB="0" distL="0" distR="0" wp14:anchorId="5EF77584" wp14:editId="0DD91352">
                  <wp:extent cx="2491155" cy="809625"/>
                  <wp:effectExtent l="0" t="0" r="4445" b="0"/>
                  <wp:docPr id="1" name="Picture 1" descr="C:\Users\apex\AppData\Local\Microsoft\Windows\INetCache\Content.Word\REV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ex\AppData\Local\Microsoft\Windows\INetCache\Content.Word\REVPR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5656" cy="817588"/>
                          </a:xfrm>
                          <a:prstGeom prst="rect">
                            <a:avLst/>
                          </a:prstGeom>
                          <a:noFill/>
                          <a:ln>
                            <a:noFill/>
                          </a:ln>
                        </pic:spPr>
                      </pic:pic>
                    </a:graphicData>
                  </a:graphic>
                </wp:inline>
              </w:drawing>
            </w:r>
            <w:r w:rsidR="008B57C6" w:rsidRPr="0065488F">
              <w:t xml:space="preserve">                      </w:t>
            </w:r>
          </w:p>
        </w:tc>
        <w:tc>
          <w:tcPr>
            <w:tcW w:w="2222" w:type="dxa"/>
          </w:tcPr>
          <w:p w14:paraId="3021387D" w14:textId="77777777" w:rsidR="0043454D" w:rsidRPr="0065488F" w:rsidRDefault="0043454D" w:rsidP="0043454D">
            <w:pPr>
              <w:pStyle w:val="Logo"/>
            </w:pPr>
          </w:p>
          <w:p w14:paraId="3C2098AF" w14:textId="77777777" w:rsidR="00277988" w:rsidRPr="0065488F" w:rsidRDefault="00277988" w:rsidP="00277988">
            <w:pPr>
              <w:rPr>
                <w:szCs w:val="20"/>
              </w:rPr>
            </w:pPr>
          </w:p>
          <w:p w14:paraId="0277DE29" w14:textId="0580E011" w:rsidR="00277988" w:rsidRPr="0065488F" w:rsidRDefault="00277988" w:rsidP="00277988">
            <w:pPr>
              <w:jc w:val="right"/>
            </w:pPr>
          </w:p>
        </w:tc>
      </w:tr>
    </w:tbl>
    <w:p w14:paraId="02EC0C50" w14:textId="440F4C1F" w:rsidR="007606C7" w:rsidRPr="0065488F" w:rsidRDefault="007606C7" w:rsidP="007606C7">
      <w:pPr>
        <w:pStyle w:val="Heading1"/>
        <w:jc w:val="center"/>
        <w:rPr>
          <w:rFonts w:eastAsia="MS Gothic" w:cstheme="majorHAnsi"/>
          <w:b w:val="0"/>
          <w:bCs w:val="0"/>
          <w:sz w:val="20"/>
          <w:szCs w:val="20"/>
        </w:rPr>
      </w:pPr>
      <w:r w:rsidRPr="0065488F">
        <w:rPr>
          <w:rFonts w:eastAsia="MS Gothic" w:cstheme="majorHAnsi"/>
          <w:b w:val="0"/>
          <w:bCs w:val="0"/>
          <w:sz w:val="20"/>
          <w:szCs w:val="20"/>
        </w:rPr>
        <w:t>(Please complete and email form to your contact at Revolution or clientservices@revolutiones.com)</w:t>
      </w:r>
    </w:p>
    <w:p w14:paraId="19E8146F" w14:textId="266D426A" w:rsidR="007606C7" w:rsidRPr="0065488F" w:rsidRDefault="006C2979" w:rsidP="002A624A">
      <w:pPr>
        <w:pStyle w:val="Heading1"/>
        <w:jc w:val="center"/>
        <w:rPr>
          <w:rFonts w:eastAsia="MS Gothic" w:cstheme="majorHAnsi"/>
          <w:sz w:val="24"/>
          <w:szCs w:val="24"/>
          <w:u w:val="single"/>
        </w:rPr>
      </w:pPr>
      <w:r w:rsidRPr="0065488F">
        <w:rPr>
          <w:rFonts w:eastAsia="MS Gothic" w:cstheme="majorHAnsi"/>
          <w:sz w:val="24"/>
          <w:szCs w:val="24"/>
          <w:u w:val="single"/>
        </w:rPr>
        <w:t>WORK ORDER</w:t>
      </w:r>
    </w:p>
    <w:p w14:paraId="19919C25" w14:textId="77777777" w:rsidR="00B47BA8" w:rsidRPr="0065488F" w:rsidRDefault="00B47BA8" w:rsidP="00B47BA8">
      <w:pPr>
        <w:rPr>
          <w:rFonts w:eastAsia="MS Gothic"/>
        </w:rPr>
      </w:pPr>
    </w:p>
    <w:p w14:paraId="11014A2E" w14:textId="133031F6" w:rsidR="006764BF" w:rsidRPr="0065488F" w:rsidRDefault="006764BF" w:rsidP="00B47BA8">
      <w:pPr>
        <w:rPr>
          <w:b/>
          <w:bCs/>
          <w:sz w:val="24"/>
        </w:rPr>
      </w:pPr>
      <w:r w:rsidRPr="0065488F">
        <w:rPr>
          <w:sz w:val="24"/>
        </w:rPr>
        <w:t xml:space="preserve">  </w:t>
      </w:r>
      <w:sdt>
        <w:sdtPr>
          <w:rPr>
            <w:b/>
            <w:bCs/>
            <w:sz w:val="24"/>
          </w:rPr>
          <w:id w:val="856003258"/>
          <w14:checkbox>
            <w14:checked w14:val="0"/>
            <w14:checkedState w14:val="2612" w14:font="MS Gothic"/>
            <w14:uncheckedState w14:val="2610" w14:font="MS Gothic"/>
          </w14:checkbox>
        </w:sdtPr>
        <w:sdtEndPr/>
        <w:sdtContent>
          <w:r w:rsidR="00B47BA8" w:rsidRPr="0065488F">
            <w:rPr>
              <w:rFonts w:ascii="MS Gothic" w:eastAsia="MS Gothic" w:hAnsi="MS Gothic" w:hint="eastAsia"/>
              <w:b/>
              <w:bCs/>
              <w:sz w:val="24"/>
            </w:rPr>
            <w:t>☐</w:t>
          </w:r>
        </w:sdtContent>
      </w:sdt>
      <w:r w:rsidR="00B47BA8" w:rsidRPr="0065488F">
        <w:rPr>
          <w:b/>
          <w:bCs/>
          <w:sz w:val="24"/>
        </w:rPr>
        <w:t xml:space="preserve">  Existing Client    </w:t>
      </w:r>
      <w:sdt>
        <w:sdtPr>
          <w:rPr>
            <w:b/>
            <w:bCs/>
            <w:sz w:val="24"/>
          </w:rPr>
          <w:id w:val="1359008765"/>
          <w14:checkbox>
            <w14:checked w14:val="0"/>
            <w14:checkedState w14:val="2612" w14:font="MS Gothic"/>
            <w14:uncheckedState w14:val="2610" w14:font="MS Gothic"/>
          </w14:checkbox>
        </w:sdtPr>
        <w:sdtEndPr/>
        <w:sdtContent>
          <w:r w:rsidR="00B47BA8" w:rsidRPr="0065488F">
            <w:rPr>
              <w:rFonts w:ascii="MS Gothic" w:eastAsia="MS Gothic" w:hAnsi="MS Gothic" w:hint="eastAsia"/>
              <w:b/>
              <w:bCs/>
              <w:sz w:val="24"/>
            </w:rPr>
            <w:t>☐</w:t>
          </w:r>
        </w:sdtContent>
      </w:sdt>
      <w:r w:rsidR="00B47BA8" w:rsidRPr="0065488F">
        <w:rPr>
          <w:b/>
          <w:bCs/>
          <w:sz w:val="24"/>
        </w:rPr>
        <w:t xml:space="preserve">  Returning Client </w:t>
      </w:r>
      <w:r w:rsidR="00B47BA8" w:rsidRPr="0065488F">
        <w:rPr>
          <w:b/>
          <w:bCs/>
          <w:sz w:val="24"/>
        </w:rPr>
        <w:tab/>
      </w:r>
      <w:sdt>
        <w:sdtPr>
          <w:rPr>
            <w:b/>
            <w:bCs/>
            <w:sz w:val="24"/>
          </w:rPr>
          <w:id w:val="-1051153907"/>
          <w14:checkbox>
            <w14:checked w14:val="0"/>
            <w14:checkedState w14:val="2612" w14:font="MS Gothic"/>
            <w14:uncheckedState w14:val="2610" w14:font="MS Gothic"/>
          </w14:checkbox>
        </w:sdtPr>
        <w:sdtEndPr/>
        <w:sdtContent>
          <w:r w:rsidR="00B47BA8" w:rsidRPr="0065488F">
            <w:rPr>
              <w:rFonts w:ascii="MS Gothic" w:eastAsia="MS Gothic" w:hAnsi="MS Gothic" w:hint="eastAsia"/>
              <w:b/>
              <w:bCs/>
              <w:sz w:val="24"/>
            </w:rPr>
            <w:t>☐</w:t>
          </w:r>
        </w:sdtContent>
      </w:sdt>
      <w:r w:rsidR="005B3C4F" w:rsidRPr="0065488F">
        <w:rPr>
          <w:b/>
          <w:bCs/>
          <w:sz w:val="24"/>
        </w:rPr>
        <w:t xml:space="preserve">  </w:t>
      </w:r>
      <w:r w:rsidR="00B47BA8" w:rsidRPr="0065488F">
        <w:rPr>
          <w:b/>
          <w:bCs/>
          <w:sz w:val="24"/>
        </w:rPr>
        <w:t>New Client</w:t>
      </w:r>
      <w:r w:rsidR="00B47BA8" w:rsidRPr="0065488F">
        <w:rPr>
          <w:b/>
          <w:bCs/>
          <w:sz w:val="24"/>
        </w:rPr>
        <w:tab/>
      </w:r>
      <w:sdt>
        <w:sdtPr>
          <w:rPr>
            <w:b/>
            <w:bCs/>
            <w:sz w:val="24"/>
          </w:rPr>
          <w:id w:val="1883355941"/>
          <w14:checkbox>
            <w14:checked w14:val="0"/>
            <w14:checkedState w14:val="2612" w14:font="MS Gothic"/>
            <w14:uncheckedState w14:val="2610" w14:font="MS Gothic"/>
          </w14:checkbox>
        </w:sdtPr>
        <w:sdtEndPr/>
        <w:sdtContent>
          <w:r w:rsidR="00B47BA8" w:rsidRPr="0065488F">
            <w:rPr>
              <w:rFonts w:ascii="MS Gothic" w:eastAsia="MS Gothic" w:hAnsi="MS Gothic" w:hint="eastAsia"/>
              <w:b/>
              <w:bCs/>
              <w:sz w:val="24"/>
            </w:rPr>
            <w:t>☐</w:t>
          </w:r>
        </w:sdtContent>
      </w:sdt>
      <w:r w:rsidR="005B3C4F" w:rsidRPr="0065488F">
        <w:rPr>
          <w:b/>
          <w:bCs/>
          <w:sz w:val="24"/>
        </w:rPr>
        <w:t xml:space="preserve">  Union</w:t>
      </w:r>
      <w:r w:rsidR="00B47BA8" w:rsidRPr="0065488F">
        <w:rPr>
          <w:b/>
          <w:bCs/>
          <w:sz w:val="24"/>
        </w:rPr>
        <w:tab/>
      </w:r>
      <w:sdt>
        <w:sdtPr>
          <w:rPr>
            <w:b/>
            <w:bCs/>
            <w:sz w:val="24"/>
          </w:rPr>
          <w:id w:val="-786438063"/>
          <w14:checkbox>
            <w14:checked w14:val="0"/>
            <w14:checkedState w14:val="2612" w14:font="MS Gothic"/>
            <w14:uncheckedState w14:val="2610" w14:font="MS Gothic"/>
          </w14:checkbox>
        </w:sdtPr>
        <w:sdtEndPr/>
        <w:sdtContent>
          <w:r w:rsidR="002E5D14" w:rsidRPr="0065488F">
            <w:rPr>
              <w:rFonts w:ascii="MS Gothic" w:eastAsia="MS Gothic" w:hAnsi="MS Gothic" w:hint="eastAsia"/>
              <w:b/>
              <w:bCs/>
              <w:sz w:val="24"/>
            </w:rPr>
            <w:t>☐</w:t>
          </w:r>
        </w:sdtContent>
      </w:sdt>
      <w:r w:rsidR="005B3C4F" w:rsidRPr="0065488F">
        <w:rPr>
          <w:b/>
          <w:bCs/>
          <w:sz w:val="24"/>
        </w:rPr>
        <w:t xml:space="preserve">  </w:t>
      </w:r>
      <w:r w:rsidR="00B47BA8" w:rsidRPr="0065488F">
        <w:rPr>
          <w:b/>
          <w:bCs/>
          <w:sz w:val="24"/>
        </w:rPr>
        <w:t xml:space="preserve">Non-Union </w:t>
      </w:r>
    </w:p>
    <w:p w14:paraId="0D8EAF0E" w14:textId="77777777" w:rsidR="00F27AAB" w:rsidRPr="0065488F" w:rsidRDefault="00F27AAB" w:rsidP="00F27AAB"/>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2464"/>
        <w:gridCol w:w="8298"/>
        <w:gridCol w:w="28"/>
      </w:tblGrid>
      <w:tr w:rsidR="00C740C7" w:rsidRPr="0065488F" w14:paraId="6F9975CC" w14:textId="77777777" w:rsidTr="00652108">
        <w:trPr>
          <w:gridAfter w:val="1"/>
          <w:wAfter w:w="13" w:type="pct"/>
          <w:trHeight w:val="216"/>
        </w:trPr>
        <w:tc>
          <w:tcPr>
            <w:tcW w:w="4987" w:type="pct"/>
            <w:gridSpan w:val="2"/>
            <w:shd w:val="clear" w:color="auto" w:fill="DBE5F1" w:themeFill="accent1" w:themeFillTint="33"/>
          </w:tcPr>
          <w:tbl>
            <w:tblPr>
              <w:tblW w:w="1077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10774"/>
            </w:tblGrid>
            <w:tr w:rsidR="00C740C7" w:rsidRPr="0065488F" w14:paraId="309756E1" w14:textId="77777777" w:rsidTr="005B3C4F">
              <w:trPr>
                <w:trHeight w:val="335"/>
              </w:trPr>
              <w:tc>
                <w:tcPr>
                  <w:tcW w:w="5000" w:type="pct"/>
                  <w:shd w:val="clear" w:color="auto" w:fill="DBE5F1" w:themeFill="accent1" w:themeFillTint="33"/>
                  <w:vAlign w:val="bottom"/>
                </w:tcPr>
                <w:p w14:paraId="35DE6A0D" w14:textId="70700F4D" w:rsidR="00C740C7" w:rsidRPr="0065488F" w:rsidRDefault="009B2515" w:rsidP="00652108">
                  <w:pPr>
                    <w:pStyle w:val="Heading2"/>
                  </w:pPr>
                  <w:r w:rsidRPr="0065488F">
                    <w:t xml:space="preserve">  </w:t>
                  </w:r>
                  <w:r w:rsidR="00C740C7" w:rsidRPr="0065488F">
                    <w:t>pARENT COMPANY INFORMATION</w:t>
                  </w:r>
                </w:p>
              </w:tc>
            </w:tr>
          </w:tbl>
          <w:p w14:paraId="38ECCDA1" w14:textId="77777777" w:rsidR="00C740C7" w:rsidRPr="0065488F" w:rsidRDefault="00C740C7" w:rsidP="00652108"/>
        </w:tc>
      </w:tr>
      <w:tr w:rsidR="00C740C7" w:rsidRPr="0065488F" w14:paraId="5CF6C3C6" w14:textId="77777777" w:rsidTr="00652108">
        <w:trPr>
          <w:trHeight w:val="485"/>
        </w:trPr>
        <w:tc>
          <w:tcPr>
            <w:tcW w:w="1142" w:type="pct"/>
            <w:vAlign w:val="center"/>
          </w:tcPr>
          <w:p w14:paraId="515B52E0" w14:textId="77777777" w:rsidR="00C740C7" w:rsidRPr="0065488F" w:rsidRDefault="00C740C7" w:rsidP="00652108">
            <w:pPr>
              <w:rPr>
                <w:b/>
                <w:sz w:val="20"/>
                <w:szCs w:val="20"/>
              </w:rPr>
            </w:pPr>
            <w:r w:rsidRPr="0065488F">
              <w:rPr>
                <w:b/>
              </w:rPr>
              <w:t xml:space="preserve">  Parent Company Name: </w:t>
            </w:r>
          </w:p>
        </w:tc>
        <w:tc>
          <w:tcPr>
            <w:tcW w:w="3858" w:type="pct"/>
            <w:gridSpan w:val="2"/>
            <w:vAlign w:val="center"/>
          </w:tcPr>
          <w:p w14:paraId="37874F37" w14:textId="1FE02C09" w:rsidR="00C740C7" w:rsidRPr="0065488F" w:rsidRDefault="006764BF" w:rsidP="00652108">
            <w:r w:rsidRPr="0065488F">
              <w:rPr>
                <w:color w:val="808080"/>
              </w:rPr>
              <w:t>Click here to enter text.</w:t>
            </w:r>
          </w:p>
        </w:tc>
      </w:tr>
      <w:tr w:rsidR="00C740C7" w:rsidRPr="0065488F" w14:paraId="4283CEA5" w14:textId="77777777" w:rsidTr="00652108">
        <w:trPr>
          <w:trHeight w:val="917"/>
        </w:trPr>
        <w:tc>
          <w:tcPr>
            <w:tcW w:w="1142" w:type="pct"/>
            <w:vAlign w:val="center"/>
          </w:tcPr>
          <w:p w14:paraId="01C1781F" w14:textId="77777777" w:rsidR="00C740C7" w:rsidRPr="0065488F" w:rsidRDefault="00C740C7" w:rsidP="00652108">
            <w:pPr>
              <w:rPr>
                <w:b/>
              </w:rPr>
            </w:pPr>
            <w:r w:rsidRPr="0065488F">
              <w:rPr>
                <w:b/>
              </w:rPr>
              <w:t xml:space="preserve">  Address: </w:t>
            </w:r>
          </w:p>
        </w:tc>
        <w:tc>
          <w:tcPr>
            <w:tcW w:w="3858" w:type="pct"/>
            <w:gridSpan w:val="2"/>
            <w:vAlign w:val="center"/>
          </w:tcPr>
          <w:p w14:paraId="7629F408" w14:textId="12599322" w:rsidR="00C740C7" w:rsidRPr="0065488F" w:rsidRDefault="006764BF" w:rsidP="00652108">
            <w:r w:rsidRPr="0065488F">
              <w:rPr>
                <w:color w:val="808080"/>
              </w:rPr>
              <w:t>Click here to enter text.</w:t>
            </w:r>
          </w:p>
        </w:tc>
      </w:tr>
    </w:tbl>
    <w:tbl>
      <w:tblPr>
        <w:tblStyle w:val="TableGrid"/>
        <w:tblW w:w="10795" w:type="dxa"/>
        <w:tblLook w:val="04A0" w:firstRow="1" w:lastRow="0" w:firstColumn="1" w:lastColumn="0" w:noHBand="0" w:noVBand="1"/>
      </w:tblPr>
      <w:tblGrid>
        <w:gridCol w:w="2065"/>
        <w:gridCol w:w="3330"/>
        <w:gridCol w:w="1440"/>
        <w:gridCol w:w="3960"/>
      </w:tblGrid>
      <w:tr w:rsidR="00C740C7" w:rsidRPr="0065488F" w14:paraId="18CA3F4D" w14:textId="77777777" w:rsidTr="003A2B11">
        <w:tc>
          <w:tcPr>
            <w:tcW w:w="20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59B6489" w14:textId="154CD136" w:rsidR="00C740C7" w:rsidRPr="0065488F" w:rsidRDefault="003A2B11" w:rsidP="00652108">
            <w:pPr>
              <w:rPr>
                <w:b/>
              </w:rPr>
            </w:pPr>
            <w:r w:rsidRPr="0065488F">
              <w:rPr>
                <w:b/>
              </w:rPr>
              <w:t xml:space="preserve">Main </w:t>
            </w:r>
            <w:r w:rsidR="00C740C7" w:rsidRPr="0065488F">
              <w:rPr>
                <w:b/>
              </w:rPr>
              <w:t>Phone Number:</w:t>
            </w:r>
          </w:p>
        </w:tc>
        <w:tc>
          <w:tcPr>
            <w:tcW w:w="33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56CB862" w14:textId="635F658F" w:rsidR="00C740C7" w:rsidRPr="0065488F" w:rsidRDefault="006764BF" w:rsidP="00652108">
            <w:r w:rsidRPr="0065488F">
              <w:rPr>
                <w:color w:val="808080"/>
              </w:rPr>
              <w:t>Click here to enter text.</w:t>
            </w:r>
          </w:p>
        </w:tc>
        <w:tc>
          <w:tcPr>
            <w:tcW w:w="14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6EA4E8E" w14:textId="77777777" w:rsidR="00C740C7" w:rsidRPr="0065488F" w:rsidRDefault="00C740C7" w:rsidP="00652108">
            <w:pPr>
              <w:rPr>
                <w:b/>
              </w:rPr>
            </w:pPr>
            <w:r w:rsidRPr="0065488F">
              <w:rPr>
                <w:b/>
              </w:rPr>
              <w:t>Fax Number:</w:t>
            </w:r>
          </w:p>
        </w:tc>
        <w:tc>
          <w:tcPr>
            <w:tcW w:w="39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5D49E51" w14:textId="4A407147" w:rsidR="00C740C7" w:rsidRPr="0065488F" w:rsidRDefault="006764BF" w:rsidP="00652108">
            <w:r w:rsidRPr="0065488F">
              <w:rPr>
                <w:color w:val="808080"/>
              </w:rPr>
              <w:t>Click here to enter text.</w:t>
            </w:r>
          </w:p>
        </w:tc>
      </w:tr>
      <w:tr w:rsidR="000635D0" w:rsidRPr="0065488F" w14:paraId="11EE21D2" w14:textId="77777777" w:rsidTr="003A2B11">
        <w:tc>
          <w:tcPr>
            <w:tcW w:w="20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41B95F9" w14:textId="03A196BF" w:rsidR="000635D0" w:rsidRPr="0065488F" w:rsidRDefault="001C508E" w:rsidP="000635D0">
            <w:pPr>
              <w:rPr>
                <w:b/>
              </w:rPr>
            </w:pPr>
            <w:r w:rsidRPr="0065488F">
              <w:rPr>
                <w:b/>
              </w:rPr>
              <w:t>Parent</w:t>
            </w:r>
            <w:r w:rsidR="000635D0" w:rsidRPr="0065488F">
              <w:rPr>
                <w:b/>
              </w:rPr>
              <w:t xml:space="preserve"> Company EIN:</w:t>
            </w:r>
          </w:p>
        </w:tc>
        <w:tc>
          <w:tcPr>
            <w:tcW w:w="33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1553EA3" w14:textId="2F07CD9B" w:rsidR="000635D0" w:rsidRPr="0065488F" w:rsidRDefault="006764BF" w:rsidP="000635D0">
            <w:r w:rsidRPr="0065488F">
              <w:rPr>
                <w:color w:val="808080"/>
              </w:rPr>
              <w:t>Click here to enter text.</w:t>
            </w:r>
          </w:p>
        </w:tc>
        <w:tc>
          <w:tcPr>
            <w:tcW w:w="14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E50AA23" w14:textId="22CCE613" w:rsidR="000635D0" w:rsidRPr="0065488F" w:rsidRDefault="000635D0" w:rsidP="000635D0">
            <w:pPr>
              <w:rPr>
                <w:b/>
              </w:rPr>
            </w:pPr>
            <w:r w:rsidRPr="0065488F">
              <w:rPr>
                <w:b/>
              </w:rPr>
              <w:t>State Where Registered</w:t>
            </w:r>
            <w:r w:rsidR="00FD1977" w:rsidRPr="0065488F">
              <w:rPr>
                <w:b/>
              </w:rPr>
              <w:t>/</w:t>
            </w:r>
            <w:r w:rsidRPr="0065488F">
              <w:rPr>
                <w:b/>
              </w:rPr>
              <w:t xml:space="preserve"> Incorporated:</w:t>
            </w:r>
          </w:p>
        </w:tc>
        <w:tc>
          <w:tcPr>
            <w:tcW w:w="39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79BE006" w14:textId="4DA020B0" w:rsidR="000635D0" w:rsidRPr="0065488F" w:rsidRDefault="006764BF" w:rsidP="000635D0">
            <w:r w:rsidRPr="0065488F">
              <w:rPr>
                <w:color w:val="808080"/>
              </w:rPr>
              <w:t>Click here to enter text.</w:t>
            </w:r>
          </w:p>
        </w:tc>
      </w:tr>
      <w:tr w:rsidR="001D5C2A" w:rsidRPr="0065488F" w14:paraId="08D2D78D" w14:textId="77777777" w:rsidTr="003A2B11">
        <w:tc>
          <w:tcPr>
            <w:tcW w:w="10795"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5DAE012" w14:textId="611CF2B4" w:rsidR="001D5C2A" w:rsidRPr="0065488F" w:rsidRDefault="008B709B" w:rsidP="00A24943">
            <w:pPr>
              <w:rPr>
                <w:b/>
              </w:rPr>
            </w:pPr>
            <w:sdt>
              <w:sdtPr>
                <w:rPr>
                  <w:b/>
                  <w:bCs/>
                  <w:sz w:val="24"/>
                </w:rPr>
                <w:id w:val="-601029540"/>
                <w14:checkbox>
                  <w14:checked w14:val="0"/>
                  <w14:checkedState w14:val="2612" w14:font="MS Gothic"/>
                  <w14:uncheckedState w14:val="2610" w14:font="MS Gothic"/>
                </w14:checkbox>
              </w:sdtPr>
              <w:sdtEndPr/>
              <w:sdtContent>
                <w:r w:rsidR="00B47BA8" w:rsidRPr="0065488F">
                  <w:rPr>
                    <w:rFonts w:ascii="MS Gothic" w:eastAsia="MS Gothic" w:hAnsi="MS Gothic" w:hint="eastAsia"/>
                    <w:b/>
                    <w:bCs/>
                    <w:sz w:val="24"/>
                  </w:rPr>
                  <w:t>☐</w:t>
                </w:r>
              </w:sdtContent>
            </w:sdt>
            <w:r w:rsidR="00B47BA8" w:rsidRPr="0065488F">
              <w:rPr>
                <w:b/>
                <w:bCs/>
                <w:sz w:val="24"/>
              </w:rPr>
              <w:t xml:space="preserve"> </w:t>
            </w:r>
            <w:r w:rsidR="008B1D31" w:rsidRPr="0065488F">
              <w:rPr>
                <w:b/>
              </w:rPr>
              <w:t>CHECK HERE</w:t>
            </w:r>
            <w:r w:rsidR="001D5C2A" w:rsidRPr="0065488F">
              <w:rPr>
                <w:b/>
              </w:rPr>
              <w:t xml:space="preserve"> IF PARENT COMPANY INFORMATION IS THE SAME AS PRODUCTION COMPANY INFORMATION</w:t>
            </w:r>
          </w:p>
        </w:tc>
      </w:tr>
    </w:tbl>
    <w:p w14:paraId="57BB25BF" w14:textId="77777777" w:rsidR="00F27AAB" w:rsidRPr="0065488F" w:rsidRDefault="00F27AAB" w:rsidP="00A24943"/>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2464"/>
        <w:gridCol w:w="8298"/>
        <w:gridCol w:w="28"/>
      </w:tblGrid>
      <w:tr w:rsidR="0071247C" w:rsidRPr="0065488F" w14:paraId="03A9AFC0" w14:textId="77777777" w:rsidTr="00652108">
        <w:trPr>
          <w:gridAfter w:val="1"/>
          <w:wAfter w:w="13" w:type="pct"/>
          <w:trHeight w:val="216"/>
        </w:trPr>
        <w:tc>
          <w:tcPr>
            <w:tcW w:w="4987" w:type="pct"/>
            <w:gridSpan w:val="2"/>
            <w:shd w:val="clear" w:color="auto" w:fill="DBE5F1" w:themeFill="accent1" w:themeFillTint="33"/>
          </w:tcPr>
          <w:tbl>
            <w:tblPr>
              <w:tblW w:w="4987"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10666"/>
            </w:tblGrid>
            <w:tr w:rsidR="0071247C" w:rsidRPr="0065488F" w14:paraId="486BE418" w14:textId="77777777" w:rsidTr="00652108">
              <w:trPr>
                <w:trHeight w:val="216"/>
              </w:trPr>
              <w:tc>
                <w:tcPr>
                  <w:tcW w:w="5000" w:type="pct"/>
                  <w:shd w:val="clear" w:color="auto" w:fill="DBE5F1" w:themeFill="accent1" w:themeFillTint="33"/>
                  <w:vAlign w:val="bottom"/>
                </w:tcPr>
                <w:p w14:paraId="41A3EA9A" w14:textId="77777777" w:rsidR="0071247C" w:rsidRPr="0065488F" w:rsidRDefault="0071247C" w:rsidP="0001475F">
                  <w:pPr>
                    <w:pStyle w:val="Heading2"/>
                  </w:pPr>
                  <w:r w:rsidRPr="0065488F">
                    <w:t>production</w:t>
                  </w:r>
                  <w:r w:rsidR="0001475F" w:rsidRPr="0065488F">
                    <w:t xml:space="preserve"> COMPANY </w:t>
                  </w:r>
                  <w:r w:rsidRPr="0065488F">
                    <w:t>INFORMATION</w:t>
                  </w:r>
                </w:p>
              </w:tc>
            </w:tr>
          </w:tbl>
          <w:p w14:paraId="6E1A57DD" w14:textId="77777777" w:rsidR="0071247C" w:rsidRPr="0065488F" w:rsidRDefault="0071247C" w:rsidP="0071247C"/>
        </w:tc>
      </w:tr>
      <w:tr w:rsidR="0071247C" w:rsidRPr="0065488F" w14:paraId="00F43294" w14:textId="77777777" w:rsidTr="0071247C">
        <w:trPr>
          <w:trHeight w:val="485"/>
        </w:trPr>
        <w:tc>
          <w:tcPr>
            <w:tcW w:w="1142" w:type="pct"/>
            <w:vAlign w:val="center"/>
          </w:tcPr>
          <w:p w14:paraId="1FC812F9" w14:textId="77777777" w:rsidR="0071247C" w:rsidRPr="0065488F" w:rsidRDefault="0071247C" w:rsidP="007F7D96">
            <w:pPr>
              <w:rPr>
                <w:b/>
                <w:sz w:val="20"/>
                <w:szCs w:val="20"/>
              </w:rPr>
            </w:pPr>
            <w:r w:rsidRPr="0065488F">
              <w:rPr>
                <w:b/>
              </w:rPr>
              <w:t xml:space="preserve"> </w:t>
            </w:r>
            <w:r w:rsidR="0002564E" w:rsidRPr="0065488F">
              <w:rPr>
                <w:b/>
              </w:rPr>
              <w:t xml:space="preserve"> Production</w:t>
            </w:r>
            <w:r w:rsidRPr="0065488F">
              <w:rPr>
                <w:b/>
              </w:rPr>
              <w:t xml:space="preserve"> </w:t>
            </w:r>
            <w:r w:rsidR="007F7D96" w:rsidRPr="0065488F">
              <w:rPr>
                <w:b/>
              </w:rPr>
              <w:t xml:space="preserve">Co. </w:t>
            </w:r>
            <w:r w:rsidR="00EC2270" w:rsidRPr="0065488F">
              <w:rPr>
                <w:b/>
              </w:rPr>
              <w:t>N</w:t>
            </w:r>
            <w:r w:rsidRPr="0065488F">
              <w:rPr>
                <w:b/>
              </w:rPr>
              <w:t xml:space="preserve">ame: </w:t>
            </w:r>
          </w:p>
        </w:tc>
        <w:tc>
          <w:tcPr>
            <w:tcW w:w="3858" w:type="pct"/>
            <w:gridSpan w:val="2"/>
            <w:vAlign w:val="center"/>
          </w:tcPr>
          <w:p w14:paraId="598C931A" w14:textId="0CDD8B35" w:rsidR="0071247C" w:rsidRPr="0065488F" w:rsidRDefault="006764BF" w:rsidP="00652108">
            <w:r w:rsidRPr="0065488F">
              <w:rPr>
                <w:color w:val="808080"/>
              </w:rPr>
              <w:t>Click here to enter text.</w:t>
            </w:r>
          </w:p>
        </w:tc>
      </w:tr>
      <w:tr w:rsidR="0071247C" w:rsidRPr="0065488F" w14:paraId="2FE96FC8" w14:textId="77777777" w:rsidTr="00596F89">
        <w:trPr>
          <w:trHeight w:val="1017"/>
        </w:trPr>
        <w:tc>
          <w:tcPr>
            <w:tcW w:w="1142" w:type="pct"/>
            <w:vAlign w:val="center"/>
          </w:tcPr>
          <w:p w14:paraId="3344FAFC" w14:textId="77777777" w:rsidR="0071247C" w:rsidRPr="0065488F" w:rsidRDefault="0071247C" w:rsidP="00652108">
            <w:pPr>
              <w:rPr>
                <w:b/>
              </w:rPr>
            </w:pPr>
            <w:r w:rsidRPr="0065488F">
              <w:rPr>
                <w:b/>
              </w:rPr>
              <w:t xml:space="preserve">  Address: </w:t>
            </w:r>
          </w:p>
        </w:tc>
        <w:tc>
          <w:tcPr>
            <w:tcW w:w="3858" w:type="pct"/>
            <w:gridSpan w:val="2"/>
            <w:vAlign w:val="center"/>
          </w:tcPr>
          <w:p w14:paraId="785D5742" w14:textId="3D8A330A" w:rsidR="0071247C" w:rsidRPr="0065488F" w:rsidRDefault="006764BF" w:rsidP="00652108">
            <w:r w:rsidRPr="0065488F">
              <w:rPr>
                <w:color w:val="808080"/>
              </w:rPr>
              <w:t>Click here to enter text.</w:t>
            </w:r>
          </w:p>
        </w:tc>
      </w:tr>
    </w:tbl>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425"/>
        <w:gridCol w:w="2970"/>
        <w:gridCol w:w="1440"/>
        <w:gridCol w:w="3955"/>
      </w:tblGrid>
      <w:tr w:rsidR="0071247C" w:rsidRPr="0065488F" w14:paraId="366A3101" w14:textId="77777777" w:rsidTr="00146467">
        <w:tc>
          <w:tcPr>
            <w:tcW w:w="2425" w:type="dxa"/>
          </w:tcPr>
          <w:p w14:paraId="29722400" w14:textId="0A23EE08" w:rsidR="0071247C" w:rsidRPr="0065488F" w:rsidRDefault="003A2B11" w:rsidP="00652108">
            <w:pPr>
              <w:rPr>
                <w:b/>
              </w:rPr>
            </w:pPr>
            <w:r w:rsidRPr="0065488F">
              <w:rPr>
                <w:b/>
              </w:rPr>
              <w:t xml:space="preserve">Main </w:t>
            </w:r>
            <w:r w:rsidR="0071247C" w:rsidRPr="0065488F">
              <w:rPr>
                <w:b/>
              </w:rPr>
              <w:t>Phone Number:</w:t>
            </w:r>
          </w:p>
        </w:tc>
        <w:tc>
          <w:tcPr>
            <w:tcW w:w="2970" w:type="dxa"/>
          </w:tcPr>
          <w:p w14:paraId="1ADBCD66" w14:textId="03627A9E" w:rsidR="0071247C" w:rsidRPr="0065488F" w:rsidRDefault="006764BF" w:rsidP="00652108">
            <w:r w:rsidRPr="0065488F">
              <w:rPr>
                <w:color w:val="808080"/>
              </w:rPr>
              <w:t>Click here to enter text.</w:t>
            </w:r>
          </w:p>
        </w:tc>
        <w:tc>
          <w:tcPr>
            <w:tcW w:w="1440" w:type="dxa"/>
          </w:tcPr>
          <w:p w14:paraId="7D637AC6" w14:textId="77777777" w:rsidR="0071247C" w:rsidRPr="0065488F" w:rsidRDefault="0071247C" w:rsidP="00652108">
            <w:pPr>
              <w:rPr>
                <w:b/>
              </w:rPr>
            </w:pPr>
            <w:r w:rsidRPr="0065488F">
              <w:rPr>
                <w:b/>
              </w:rPr>
              <w:t>Fax Number:</w:t>
            </w:r>
          </w:p>
        </w:tc>
        <w:tc>
          <w:tcPr>
            <w:tcW w:w="3955" w:type="dxa"/>
          </w:tcPr>
          <w:p w14:paraId="6C69EB06" w14:textId="2C093BCA" w:rsidR="0071247C" w:rsidRPr="0065488F" w:rsidRDefault="006764BF" w:rsidP="00652108">
            <w:r w:rsidRPr="0065488F">
              <w:rPr>
                <w:color w:val="808080"/>
              </w:rPr>
              <w:t>Click here to enter text.</w:t>
            </w:r>
          </w:p>
        </w:tc>
      </w:tr>
    </w:tbl>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2464"/>
        <w:gridCol w:w="8326"/>
      </w:tblGrid>
      <w:tr w:rsidR="00BD344D" w:rsidRPr="0065488F" w14:paraId="216C5941" w14:textId="77777777" w:rsidTr="00BD344D">
        <w:trPr>
          <w:trHeight w:val="917"/>
        </w:trPr>
        <w:tc>
          <w:tcPr>
            <w:tcW w:w="1142"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2E6B587" w14:textId="5DA6CC61" w:rsidR="00BD344D" w:rsidRPr="0065488F" w:rsidRDefault="00BD344D" w:rsidP="00BD344D">
            <w:pPr>
              <w:rPr>
                <w:b/>
              </w:rPr>
            </w:pPr>
            <w:r w:rsidRPr="0065488F">
              <w:rPr>
                <w:b/>
              </w:rPr>
              <w:t xml:space="preserve">  Contact</w:t>
            </w:r>
            <w:r w:rsidR="00F75D6C" w:rsidRPr="0065488F">
              <w:rPr>
                <w:b/>
              </w:rPr>
              <w:t xml:space="preserve"> Name</w:t>
            </w:r>
            <w:r w:rsidRPr="0065488F">
              <w:rPr>
                <w:b/>
              </w:rPr>
              <w:t xml:space="preserve">: </w:t>
            </w:r>
          </w:p>
        </w:tc>
        <w:tc>
          <w:tcPr>
            <w:tcW w:w="3858"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7CEBE6F" w14:textId="0B0EF0D0" w:rsidR="00BD344D" w:rsidRPr="0065488F" w:rsidRDefault="006764BF" w:rsidP="00BD344D">
            <w:r w:rsidRPr="0065488F">
              <w:rPr>
                <w:color w:val="808080"/>
              </w:rPr>
              <w:t>Click here to enter text.</w:t>
            </w:r>
          </w:p>
        </w:tc>
      </w:tr>
      <w:tr w:rsidR="00BD344D" w:rsidRPr="0065488F" w14:paraId="7AD787B5" w14:textId="77777777" w:rsidTr="00BD344D">
        <w:trPr>
          <w:trHeight w:val="917"/>
        </w:trPr>
        <w:tc>
          <w:tcPr>
            <w:tcW w:w="1142"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4A8DD8A" w14:textId="77777777" w:rsidR="00BD344D" w:rsidRPr="0065488F" w:rsidRDefault="00BD344D" w:rsidP="00BD344D">
            <w:pPr>
              <w:rPr>
                <w:b/>
              </w:rPr>
            </w:pPr>
            <w:r w:rsidRPr="0065488F">
              <w:rPr>
                <w:b/>
              </w:rPr>
              <w:t xml:space="preserve">  Contact Email Address: </w:t>
            </w:r>
          </w:p>
        </w:tc>
        <w:tc>
          <w:tcPr>
            <w:tcW w:w="3858"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47E98C" w14:textId="5C8F150B" w:rsidR="00BD344D" w:rsidRPr="0065488F" w:rsidRDefault="006764BF" w:rsidP="00BD344D">
            <w:r w:rsidRPr="0065488F">
              <w:rPr>
                <w:color w:val="808080"/>
              </w:rPr>
              <w:t>Click here to enter text.</w:t>
            </w:r>
          </w:p>
        </w:tc>
      </w:tr>
    </w:tbl>
    <w:tbl>
      <w:tblPr>
        <w:tblStyle w:val="TableGrid"/>
        <w:tblW w:w="10800" w:type="dxa"/>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61"/>
        <w:gridCol w:w="3739"/>
        <w:gridCol w:w="1440"/>
        <w:gridCol w:w="3960"/>
      </w:tblGrid>
      <w:tr w:rsidR="00BD344D" w:rsidRPr="0065488F" w14:paraId="7221F229" w14:textId="77777777" w:rsidTr="005B3C4F">
        <w:tc>
          <w:tcPr>
            <w:tcW w:w="1661" w:type="dxa"/>
          </w:tcPr>
          <w:p w14:paraId="397E21AA" w14:textId="77777777" w:rsidR="00BD344D" w:rsidRPr="0065488F" w:rsidRDefault="00BD344D" w:rsidP="00BD344D">
            <w:pPr>
              <w:rPr>
                <w:b/>
              </w:rPr>
            </w:pPr>
            <w:r w:rsidRPr="0065488F">
              <w:rPr>
                <w:b/>
              </w:rPr>
              <w:t>Contact Phone:</w:t>
            </w:r>
          </w:p>
        </w:tc>
        <w:tc>
          <w:tcPr>
            <w:tcW w:w="3739" w:type="dxa"/>
            <w:vAlign w:val="center"/>
          </w:tcPr>
          <w:p w14:paraId="36DE5ACA" w14:textId="21214282" w:rsidR="00BD344D" w:rsidRPr="0065488F" w:rsidRDefault="006764BF" w:rsidP="00BD344D">
            <w:r w:rsidRPr="0065488F">
              <w:rPr>
                <w:color w:val="808080"/>
              </w:rPr>
              <w:t>Click here to enter text.</w:t>
            </w:r>
          </w:p>
        </w:tc>
        <w:tc>
          <w:tcPr>
            <w:tcW w:w="1440" w:type="dxa"/>
          </w:tcPr>
          <w:p w14:paraId="0B4DBDAB" w14:textId="77777777" w:rsidR="00BD344D" w:rsidRPr="0065488F" w:rsidRDefault="00BD344D" w:rsidP="00BD344D">
            <w:pPr>
              <w:rPr>
                <w:b/>
              </w:rPr>
            </w:pPr>
            <w:r w:rsidRPr="0065488F">
              <w:rPr>
                <w:b/>
              </w:rPr>
              <w:t>Contact Title:</w:t>
            </w:r>
          </w:p>
        </w:tc>
        <w:tc>
          <w:tcPr>
            <w:tcW w:w="3960" w:type="dxa"/>
          </w:tcPr>
          <w:p w14:paraId="40720B22" w14:textId="4F549F23" w:rsidR="00BD344D" w:rsidRPr="0065488F" w:rsidRDefault="006764BF" w:rsidP="00BD344D">
            <w:r w:rsidRPr="0065488F">
              <w:rPr>
                <w:color w:val="808080"/>
              </w:rPr>
              <w:t>Click here to enter text.</w:t>
            </w:r>
          </w:p>
        </w:tc>
      </w:tr>
      <w:tr w:rsidR="00BD344D" w:rsidRPr="0065488F" w14:paraId="04B3F15C" w14:textId="77777777" w:rsidTr="003D7A2A">
        <w:tc>
          <w:tcPr>
            <w:tcW w:w="1661" w:type="dxa"/>
          </w:tcPr>
          <w:p w14:paraId="1B5414CB" w14:textId="77777777" w:rsidR="00BD344D" w:rsidRPr="0065488F" w:rsidRDefault="00BD344D" w:rsidP="00BD344D">
            <w:pPr>
              <w:rPr>
                <w:b/>
              </w:rPr>
            </w:pPr>
            <w:r w:rsidRPr="0065488F">
              <w:rPr>
                <w:b/>
              </w:rPr>
              <w:t>Production Company EIN:</w:t>
            </w:r>
          </w:p>
        </w:tc>
        <w:tc>
          <w:tcPr>
            <w:tcW w:w="3739" w:type="dxa"/>
          </w:tcPr>
          <w:p w14:paraId="03AE7A01" w14:textId="7A156D13" w:rsidR="00BD344D" w:rsidRPr="0065488F" w:rsidRDefault="006764BF" w:rsidP="00BD344D">
            <w:r w:rsidRPr="0065488F">
              <w:rPr>
                <w:color w:val="808080"/>
              </w:rPr>
              <w:t>Click here to enter text.</w:t>
            </w:r>
          </w:p>
        </w:tc>
        <w:tc>
          <w:tcPr>
            <w:tcW w:w="1440" w:type="dxa"/>
          </w:tcPr>
          <w:p w14:paraId="578B2C10" w14:textId="29A335CE" w:rsidR="00BD344D" w:rsidRPr="0065488F" w:rsidRDefault="00BD344D" w:rsidP="00BD344D">
            <w:pPr>
              <w:rPr>
                <w:b/>
              </w:rPr>
            </w:pPr>
            <w:r w:rsidRPr="0065488F">
              <w:rPr>
                <w:b/>
              </w:rPr>
              <w:t>State Where Registered/ Incorporated:</w:t>
            </w:r>
          </w:p>
        </w:tc>
        <w:tc>
          <w:tcPr>
            <w:tcW w:w="3960" w:type="dxa"/>
            <w:shd w:val="clear" w:color="auto" w:fill="FFFFFF" w:themeFill="background1"/>
          </w:tcPr>
          <w:p w14:paraId="11264864" w14:textId="7494CE35" w:rsidR="00BD344D" w:rsidRPr="0065488F" w:rsidRDefault="003D7A2A" w:rsidP="003D7A2A">
            <w:r w:rsidRPr="0065488F">
              <w:rPr>
                <w:color w:val="808080"/>
              </w:rPr>
              <w:t>Click here to enter text.</w:t>
            </w:r>
          </w:p>
        </w:tc>
      </w:tr>
    </w:tbl>
    <w:p w14:paraId="063EFF69" w14:textId="77777777" w:rsidR="00F27AAB" w:rsidRPr="0065488F" w:rsidRDefault="00F27AAB">
      <w:pPr>
        <w:rPr>
          <w:b/>
          <w:caps/>
        </w:rPr>
      </w:pPr>
    </w:p>
    <w:p w14:paraId="39D92055" w14:textId="691A6EF7" w:rsidR="00F27AAB" w:rsidRPr="0065488F" w:rsidRDefault="00F27AAB">
      <w:pPr>
        <w:spacing w:before="0" w:after="0"/>
        <w:rPr>
          <w:b/>
          <w:caps/>
        </w:rPr>
      </w:pPr>
    </w:p>
    <w:p w14:paraId="361FEA93" w14:textId="0176E904" w:rsidR="006764BF" w:rsidRPr="0065488F" w:rsidRDefault="006764BF">
      <w:pPr>
        <w:spacing w:before="0" w:after="0"/>
        <w:rPr>
          <w:b/>
          <w:caps/>
        </w:rPr>
      </w:pPr>
    </w:p>
    <w:p w14:paraId="69578134" w14:textId="4899A45D" w:rsidR="00951F70" w:rsidRPr="0065488F" w:rsidRDefault="00951F70">
      <w:pPr>
        <w:spacing w:before="0" w:after="0"/>
        <w:rPr>
          <w:b/>
          <w:caps/>
        </w:rPr>
      </w:pPr>
    </w:p>
    <w:p w14:paraId="4943650B" w14:textId="77777777" w:rsidR="002A624A" w:rsidRPr="0065488F" w:rsidRDefault="002A624A">
      <w:pPr>
        <w:spacing w:before="0" w:after="0"/>
        <w:rPr>
          <w:b/>
          <w:caps/>
        </w:rPr>
      </w:pPr>
    </w:p>
    <w:tbl>
      <w:tblPr>
        <w:tblW w:w="4987"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2458"/>
        <w:gridCol w:w="8304"/>
      </w:tblGrid>
      <w:tr w:rsidR="00C740C7" w:rsidRPr="0065488F" w14:paraId="57FA40B4" w14:textId="77777777" w:rsidTr="00652108">
        <w:trPr>
          <w:trHeight w:val="216"/>
        </w:trPr>
        <w:tc>
          <w:tcPr>
            <w:tcW w:w="5000" w:type="pct"/>
            <w:gridSpan w:val="2"/>
            <w:shd w:val="clear" w:color="auto" w:fill="DBE5F1" w:themeFill="accent1" w:themeFillTint="33"/>
            <w:vAlign w:val="bottom"/>
          </w:tcPr>
          <w:p w14:paraId="59BA37C4" w14:textId="77777777" w:rsidR="00C740C7" w:rsidRPr="0065488F" w:rsidRDefault="00C740C7" w:rsidP="00652108">
            <w:pPr>
              <w:pStyle w:val="Heading2"/>
            </w:pPr>
            <w:r w:rsidRPr="0065488F">
              <w:lastRenderedPageBreak/>
              <w:t>PROJECT</w:t>
            </w:r>
            <w:r w:rsidR="0062766F" w:rsidRPr="0065488F">
              <w:t>/SHOW</w:t>
            </w:r>
            <w:r w:rsidRPr="0065488F">
              <w:t xml:space="preserve"> INFORMATION</w:t>
            </w:r>
          </w:p>
        </w:tc>
      </w:tr>
      <w:tr w:rsidR="00011F25" w:rsidRPr="0065488F" w14:paraId="1A2B97D2" w14:textId="77777777" w:rsidTr="00652108">
        <w:trPr>
          <w:trHeight w:val="485"/>
        </w:trPr>
        <w:tc>
          <w:tcPr>
            <w:tcW w:w="1142" w:type="pct"/>
            <w:vAlign w:val="center"/>
          </w:tcPr>
          <w:p w14:paraId="7AA69BEC" w14:textId="69A0F6F7" w:rsidR="00011F25" w:rsidRPr="0065488F" w:rsidRDefault="0006108A" w:rsidP="00011F25">
            <w:r w:rsidRPr="0065488F">
              <w:rPr>
                <w:b/>
              </w:rPr>
              <w:t xml:space="preserve">  </w:t>
            </w:r>
            <w:r w:rsidR="00011F25" w:rsidRPr="0065488F">
              <w:rPr>
                <w:b/>
              </w:rPr>
              <w:t>Project Type:</w:t>
            </w:r>
          </w:p>
        </w:tc>
        <w:sdt>
          <w:sdtPr>
            <w:alias w:val="Choose an Item"/>
            <w:tag w:val="Choose an Item"/>
            <w:id w:val="2046943350"/>
            <w:placeholder>
              <w:docPart w:val="DefaultPlaceholder_-1854013438"/>
            </w:placeholder>
            <w:showingPlcHdr/>
            <w:dropDownList>
              <w:listItem w:value="Choose an item."/>
              <w:listItem w:displayText="Feature" w:value="Feature"/>
              <w:listItem w:displayText="Commercial" w:value="Commercial"/>
              <w:listItem w:displayText="Television" w:value="Television"/>
              <w:listItem w:displayText="Music Video" w:value="Music Video"/>
              <w:listItem w:displayText="Webisode" w:value="Webisode"/>
              <w:listItem w:displayText="New Media" w:value="New Media"/>
              <w:listItem w:displayText="Industrial" w:value="Industrial"/>
              <w:listItem w:displayText="Staff" w:value="Staff"/>
              <w:listItem w:displayText="Live Event" w:value="Live Event"/>
              <w:listItem w:displayText="Theater" w:value="Theater"/>
              <w:listItem w:displayText="TBD" w:value="TBD"/>
            </w:dropDownList>
          </w:sdtPr>
          <w:sdtEndPr/>
          <w:sdtContent>
            <w:tc>
              <w:tcPr>
                <w:tcW w:w="3858" w:type="pct"/>
                <w:vAlign w:val="center"/>
              </w:tcPr>
              <w:p w14:paraId="64B8A1FF" w14:textId="4B02256B" w:rsidR="00011F25" w:rsidRPr="0065488F" w:rsidRDefault="00F75D6C" w:rsidP="00011F25">
                <w:r w:rsidRPr="0065488F">
                  <w:rPr>
                    <w:rStyle w:val="PlaceholderText"/>
                  </w:rPr>
                  <w:t>Choose an item.</w:t>
                </w:r>
              </w:p>
            </w:tc>
          </w:sdtContent>
        </w:sdt>
      </w:tr>
      <w:tr w:rsidR="00011F25" w:rsidRPr="0065488F" w14:paraId="1D2ACA16" w14:textId="77777777" w:rsidTr="00652108">
        <w:trPr>
          <w:trHeight w:val="485"/>
        </w:trPr>
        <w:tc>
          <w:tcPr>
            <w:tcW w:w="1142" w:type="pct"/>
            <w:vAlign w:val="center"/>
          </w:tcPr>
          <w:p w14:paraId="369125D0" w14:textId="5268104D" w:rsidR="00011F25" w:rsidRPr="0065488F" w:rsidRDefault="0006108A" w:rsidP="00011F25">
            <w:pPr>
              <w:rPr>
                <w:b/>
                <w:sz w:val="20"/>
                <w:szCs w:val="20"/>
              </w:rPr>
            </w:pPr>
            <w:r w:rsidRPr="0065488F">
              <w:rPr>
                <w:b/>
              </w:rPr>
              <w:t xml:space="preserve">  </w:t>
            </w:r>
            <w:r w:rsidR="00F2137E" w:rsidRPr="0065488F">
              <w:rPr>
                <w:b/>
              </w:rPr>
              <w:t>Project/Show Name:</w:t>
            </w:r>
          </w:p>
        </w:tc>
        <w:tc>
          <w:tcPr>
            <w:tcW w:w="3858" w:type="pct"/>
            <w:vAlign w:val="center"/>
          </w:tcPr>
          <w:p w14:paraId="79647008" w14:textId="6FE8B88C" w:rsidR="00011F25" w:rsidRPr="0065488F" w:rsidRDefault="006764BF" w:rsidP="00011F25">
            <w:r w:rsidRPr="0065488F">
              <w:rPr>
                <w:color w:val="808080"/>
              </w:rPr>
              <w:t>Click here to enter text.</w:t>
            </w:r>
          </w:p>
        </w:tc>
      </w:tr>
      <w:tr w:rsidR="00011F25" w:rsidRPr="0065488F" w14:paraId="0A3B5151" w14:textId="77777777" w:rsidTr="00652108">
        <w:trPr>
          <w:trHeight w:val="485"/>
        </w:trPr>
        <w:tc>
          <w:tcPr>
            <w:tcW w:w="1142" w:type="pct"/>
            <w:vAlign w:val="center"/>
          </w:tcPr>
          <w:p w14:paraId="0D97661E" w14:textId="4B291D9A" w:rsidR="00011F25" w:rsidRPr="0065488F" w:rsidRDefault="00011F25" w:rsidP="00011F25">
            <w:pPr>
              <w:rPr>
                <w:b/>
                <w:sz w:val="20"/>
                <w:szCs w:val="20"/>
              </w:rPr>
            </w:pPr>
            <w:r w:rsidRPr="0065488F">
              <w:rPr>
                <w:b/>
              </w:rPr>
              <w:t xml:space="preserve">  </w:t>
            </w:r>
            <w:r w:rsidR="00F2137E" w:rsidRPr="0065488F">
              <w:rPr>
                <w:b/>
              </w:rPr>
              <w:t>Start Date:</w:t>
            </w:r>
          </w:p>
        </w:tc>
        <w:tc>
          <w:tcPr>
            <w:tcW w:w="3858" w:type="pct"/>
            <w:vAlign w:val="center"/>
          </w:tcPr>
          <w:p w14:paraId="04354240" w14:textId="4DFCB889" w:rsidR="00011F25" w:rsidRPr="0065488F" w:rsidRDefault="006764BF" w:rsidP="00011F25">
            <w:r w:rsidRPr="0065488F">
              <w:rPr>
                <w:color w:val="808080"/>
              </w:rPr>
              <w:t>Click here to enter text.</w:t>
            </w:r>
          </w:p>
        </w:tc>
      </w:tr>
      <w:tr w:rsidR="00011F25" w:rsidRPr="0065488F" w14:paraId="5E69854C" w14:textId="77777777" w:rsidTr="00A87079">
        <w:trPr>
          <w:trHeight w:val="422"/>
        </w:trPr>
        <w:tc>
          <w:tcPr>
            <w:tcW w:w="1142" w:type="pct"/>
            <w:vAlign w:val="center"/>
          </w:tcPr>
          <w:p w14:paraId="20AB4F85" w14:textId="68178B6B" w:rsidR="00011F25" w:rsidRPr="0065488F" w:rsidRDefault="0006108A" w:rsidP="00011F25">
            <w:pPr>
              <w:rPr>
                <w:b/>
              </w:rPr>
            </w:pPr>
            <w:r w:rsidRPr="0065488F">
              <w:rPr>
                <w:b/>
              </w:rPr>
              <w:t xml:space="preserve">  </w:t>
            </w:r>
            <w:r w:rsidR="00011F25" w:rsidRPr="0065488F">
              <w:rPr>
                <w:b/>
              </w:rPr>
              <w:t xml:space="preserve">Work Location Address: </w:t>
            </w:r>
          </w:p>
        </w:tc>
        <w:tc>
          <w:tcPr>
            <w:tcW w:w="3858" w:type="pct"/>
            <w:vAlign w:val="center"/>
          </w:tcPr>
          <w:p w14:paraId="6716528B" w14:textId="73404C56" w:rsidR="00011F25" w:rsidRPr="0065488F" w:rsidRDefault="006764BF" w:rsidP="00011F25">
            <w:r w:rsidRPr="0065488F">
              <w:rPr>
                <w:color w:val="808080"/>
              </w:rPr>
              <w:t>Click here to enter text.</w:t>
            </w:r>
          </w:p>
        </w:tc>
      </w:tr>
      <w:tr w:rsidR="00011F25" w:rsidRPr="0065488F" w14:paraId="6DE43B7C" w14:textId="77777777" w:rsidTr="00A87079">
        <w:trPr>
          <w:trHeight w:val="449"/>
        </w:trPr>
        <w:tc>
          <w:tcPr>
            <w:tcW w:w="1142" w:type="pct"/>
            <w:vAlign w:val="center"/>
          </w:tcPr>
          <w:p w14:paraId="32E2CC2C" w14:textId="196EB6C3" w:rsidR="00011F25" w:rsidRPr="0065488F" w:rsidRDefault="00A87079" w:rsidP="00011F25">
            <w:pPr>
              <w:rPr>
                <w:b/>
              </w:rPr>
            </w:pPr>
            <w:r w:rsidRPr="0065488F">
              <w:rPr>
                <w:rFonts w:cstheme="minorHAnsi"/>
                <w:b/>
                <w:sz w:val="20"/>
              </w:rPr>
              <w:t xml:space="preserve">  </w:t>
            </w:r>
            <w:r w:rsidR="00011F25" w:rsidRPr="0065488F">
              <w:rPr>
                <w:rFonts w:cstheme="minorHAnsi"/>
                <w:b/>
                <w:sz w:val="20"/>
              </w:rPr>
              <w:t>Shooting Locations:</w:t>
            </w:r>
          </w:p>
        </w:tc>
        <w:tc>
          <w:tcPr>
            <w:tcW w:w="3858" w:type="pct"/>
            <w:vAlign w:val="center"/>
          </w:tcPr>
          <w:p w14:paraId="41BF95D7" w14:textId="04BD8704" w:rsidR="00011F25" w:rsidRPr="0065488F" w:rsidRDefault="006764BF" w:rsidP="00011F25">
            <w:r w:rsidRPr="0065488F">
              <w:rPr>
                <w:color w:val="808080"/>
              </w:rPr>
              <w:t>Click here to enter text.</w:t>
            </w:r>
          </w:p>
        </w:tc>
      </w:tr>
    </w:tbl>
    <w:tbl>
      <w:tblPr>
        <w:tblStyle w:val="TableGrid"/>
        <w:tblW w:w="10773" w:type="dxa"/>
        <w:tblLook w:val="04A0" w:firstRow="1" w:lastRow="0" w:firstColumn="1" w:lastColumn="0" w:noHBand="0" w:noVBand="1"/>
      </w:tblPr>
      <w:tblGrid>
        <w:gridCol w:w="1657"/>
        <w:gridCol w:w="3726"/>
        <w:gridCol w:w="1722"/>
        <w:gridCol w:w="3668"/>
      </w:tblGrid>
      <w:tr w:rsidR="00C740C7" w:rsidRPr="0065488F" w14:paraId="46EEBB70" w14:textId="77777777" w:rsidTr="003F7EA5">
        <w:trPr>
          <w:trHeight w:val="521"/>
        </w:trPr>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12B968B" w14:textId="77777777" w:rsidR="00C740C7" w:rsidRPr="0065488F" w:rsidRDefault="00C740C7" w:rsidP="00652108">
            <w:pPr>
              <w:rPr>
                <w:b/>
              </w:rPr>
            </w:pPr>
            <w:r w:rsidRPr="0065488F">
              <w:rPr>
                <w:b/>
              </w:rPr>
              <w:t>Production Budget:</w:t>
            </w:r>
          </w:p>
        </w:tc>
        <w:tc>
          <w:tcPr>
            <w:tcW w:w="37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3B157B" w14:textId="75F15D05" w:rsidR="00C740C7" w:rsidRPr="0065488F" w:rsidRDefault="006764BF" w:rsidP="00652108">
            <w:r w:rsidRPr="0065488F">
              <w:rPr>
                <w:color w:val="808080"/>
              </w:rPr>
              <w:t>Click here to enter text.</w:t>
            </w:r>
          </w:p>
        </w:tc>
        <w:tc>
          <w:tcPr>
            <w:tcW w:w="17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5B3F85D" w14:textId="7F5C13E4" w:rsidR="00C740C7" w:rsidRPr="0065488F" w:rsidRDefault="00FD25A7" w:rsidP="00652108">
            <w:pPr>
              <w:rPr>
                <w:b/>
              </w:rPr>
            </w:pPr>
            <w:r w:rsidRPr="0065488F">
              <w:rPr>
                <w:b/>
              </w:rPr>
              <w:t>Payroll Budget</w:t>
            </w:r>
            <w:r w:rsidR="00C740C7" w:rsidRPr="0065488F">
              <w:rPr>
                <w:b/>
              </w:rPr>
              <w:t>:</w:t>
            </w:r>
          </w:p>
        </w:tc>
        <w:tc>
          <w:tcPr>
            <w:tcW w:w="36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44BB1BE" w14:textId="29836D75" w:rsidR="00C740C7" w:rsidRPr="0065488F" w:rsidRDefault="006764BF" w:rsidP="00652108">
            <w:r w:rsidRPr="0065488F">
              <w:rPr>
                <w:color w:val="808080"/>
              </w:rPr>
              <w:t>Click here to enter text.</w:t>
            </w:r>
          </w:p>
        </w:tc>
      </w:tr>
      <w:tr w:rsidR="001D5C2A" w:rsidRPr="0065488F" w14:paraId="04D05227" w14:textId="77777777" w:rsidTr="003F7EA5">
        <w:trPr>
          <w:trHeight w:val="566"/>
        </w:trPr>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417E9F8" w14:textId="7E90F1E1" w:rsidR="001D5C2A" w:rsidRPr="0065488F" w:rsidRDefault="001D5C2A" w:rsidP="00652108">
            <w:pPr>
              <w:rPr>
                <w:b/>
              </w:rPr>
            </w:pPr>
            <w:r w:rsidRPr="0065488F">
              <w:rPr>
                <w:b/>
              </w:rPr>
              <w:t>Prep Date:</w:t>
            </w:r>
          </w:p>
        </w:tc>
        <w:tc>
          <w:tcPr>
            <w:tcW w:w="37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477BB5E" w14:textId="478A8E57" w:rsidR="001D5C2A" w:rsidRPr="0065488F" w:rsidRDefault="006764BF" w:rsidP="00652108">
            <w:r w:rsidRPr="0065488F">
              <w:rPr>
                <w:color w:val="808080"/>
              </w:rPr>
              <w:t>Click here to enter text.</w:t>
            </w:r>
          </w:p>
        </w:tc>
        <w:tc>
          <w:tcPr>
            <w:tcW w:w="17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7713013" w14:textId="77777777" w:rsidR="001D5C2A" w:rsidRPr="0065488F" w:rsidRDefault="001D5C2A" w:rsidP="0006108A">
            <w:pPr>
              <w:rPr>
                <w:b/>
              </w:rPr>
            </w:pPr>
            <w:r w:rsidRPr="0065488F">
              <w:rPr>
                <w:b/>
              </w:rPr>
              <w:t>Start Shoot:</w:t>
            </w:r>
          </w:p>
          <w:p w14:paraId="005BCAB0" w14:textId="77777777" w:rsidR="001D5C2A" w:rsidRPr="0065488F" w:rsidRDefault="001D5C2A" w:rsidP="00652108">
            <w:pPr>
              <w:rPr>
                <w:b/>
              </w:rPr>
            </w:pPr>
          </w:p>
        </w:tc>
        <w:tc>
          <w:tcPr>
            <w:tcW w:w="36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7B64A1" w14:textId="320AF0C7" w:rsidR="001D5C2A" w:rsidRPr="0065488F" w:rsidRDefault="006764BF" w:rsidP="006764BF">
            <w:r w:rsidRPr="0065488F">
              <w:rPr>
                <w:color w:val="808080"/>
              </w:rPr>
              <w:t>Click here to enter text.</w:t>
            </w:r>
          </w:p>
        </w:tc>
      </w:tr>
      <w:tr w:rsidR="001D5C2A" w:rsidRPr="0065488F" w14:paraId="40676C82" w14:textId="77777777" w:rsidTr="003F7EA5">
        <w:trPr>
          <w:trHeight w:val="661"/>
        </w:trPr>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1D5E3B8" w14:textId="50D1E0A7" w:rsidR="001D5C2A" w:rsidRPr="0065488F" w:rsidRDefault="001D5C2A" w:rsidP="00652108">
            <w:pPr>
              <w:rPr>
                <w:b/>
              </w:rPr>
            </w:pPr>
            <w:r w:rsidRPr="0065488F">
              <w:rPr>
                <w:b/>
              </w:rPr>
              <w:t>End Shoot:</w:t>
            </w:r>
          </w:p>
        </w:tc>
        <w:tc>
          <w:tcPr>
            <w:tcW w:w="37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58DCE67" w14:textId="68C3E2E0" w:rsidR="001D5C2A" w:rsidRPr="0065488F" w:rsidRDefault="006764BF" w:rsidP="00652108">
            <w:r w:rsidRPr="0065488F">
              <w:rPr>
                <w:color w:val="808080"/>
              </w:rPr>
              <w:t>Click here to enter text.</w:t>
            </w:r>
          </w:p>
        </w:tc>
        <w:tc>
          <w:tcPr>
            <w:tcW w:w="17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C3426F9" w14:textId="1D146981" w:rsidR="001D5C2A" w:rsidRPr="0065488F" w:rsidRDefault="001D5C2A" w:rsidP="00652108">
            <w:pPr>
              <w:rPr>
                <w:b/>
              </w:rPr>
            </w:pPr>
            <w:r w:rsidRPr="0065488F">
              <w:rPr>
                <w:b/>
              </w:rPr>
              <w:t xml:space="preserve">List of Foreign </w:t>
            </w:r>
            <w:r w:rsidR="00FD25A7" w:rsidRPr="0065488F">
              <w:rPr>
                <w:b/>
              </w:rPr>
              <w:t>Locations, If</w:t>
            </w:r>
            <w:r w:rsidRPr="0065488F">
              <w:rPr>
                <w:b/>
              </w:rPr>
              <w:t xml:space="preserve"> any:</w:t>
            </w:r>
          </w:p>
        </w:tc>
        <w:tc>
          <w:tcPr>
            <w:tcW w:w="36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7C80B54" w14:textId="3DE38A62" w:rsidR="001D5C2A" w:rsidRPr="0065488F" w:rsidRDefault="006764BF" w:rsidP="00652108">
            <w:r w:rsidRPr="0065488F">
              <w:rPr>
                <w:color w:val="808080"/>
              </w:rPr>
              <w:t>Click here to enter text.</w:t>
            </w:r>
          </w:p>
        </w:tc>
      </w:tr>
      <w:tr w:rsidR="00F24D65" w:rsidRPr="0065488F" w14:paraId="477F512B" w14:textId="77777777" w:rsidTr="005B3C4F">
        <w:trPr>
          <w:trHeight w:val="410"/>
        </w:trPr>
        <w:tc>
          <w:tcPr>
            <w:tcW w:w="16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E4C2DC2" w14:textId="6292370D" w:rsidR="00F24D65" w:rsidRPr="0065488F" w:rsidRDefault="00C90733" w:rsidP="00652108">
            <w:pPr>
              <w:rPr>
                <w:b/>
              </w:rPr>
            </w:pPr>
            <w:r w:rsidRPr="0065488F">
              <w:rPr>
                <w:rFonts w:ascii="MS Gothic" w:eastAsia="MS Gothic" w:hAnsi="MS Gothic" w:cs="MS Gothic"/>
                <w:b/>
              </w:rPr>
              <w:t xml:space="preserve">       </w:t>
            </w:r>
            <w:sdt>
              <w:sdtPr>
                <w:rPr>
                  <w:b/>
                  <w:bCs/>
                  <w:sz w:val="24"/>
                </w:rPr>
                <w:id w:val="952752521"/>
                <w14:checkbox>
                  <w14:checked w14:val="0"/>
                  <w14:checkedState w14:val="2612" w14:font="MS Gothic"/>
                  <w14:uncheckedState w14:val="2610" w14:font="MS Gothic"/>
                </w14:checkbox>
              </w:sdtPr>
              <w:sdtEndPr/>
              <w:sdtContent>
                <w:r w:rsidR="00A23A56" w:rsidRPr="0065488F">
                  <w:rPr>
                    <w:rFonts w:ascii="MS Gothic" w:eastAsia="MS Gothic" w:hAnsi="MS Gothic" w:hint="eastAsia"/>
                    <w:b/>
                    <w:bCs/>
                    <w:sz w:val="24"/>
                  </w:rPr>
                  <w:t>☐</w:t>
                </w:r>
              </w:sdtContent>
            </w:sdt>
            <w:r w:rsidR="00B47BA8" w:rsidRPr="0065488F">
              <w:rPr>
                <w:b/>
                <w:bCs/>
                <w:sz w:val="24"/>
              </w:rPr>
              <w:t xml:space="preserve">  </w:t>
            </w:r>
          </w:p>
        </w:tc>
        <w:tc>
          <w:tcPr>
            <w:tcW w:w="9116"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9E5E2CF" w14:textId="3D4BA621" w:rsidR="00F24D65" w:rsidRPr="0065488F" w:rsidRDefault="00F24D65" w:rsidP="00652108">
            <w:pPr>
              <w:rPr>
                <w:b/>
              </w:rPr>
            </w:pPr>
            <w:r w:rsidRPr="0065488F">
              <w:t>Will there be any hazardous or stunt activity performed on this project?</w:t>
            </w:r>
            <w:r w:rsidR="002B7137" w:rsidRPr="0065488F">
              <w:t xml:space="preserve">  If yes, you will be asked to complete a different form.</w:t>
            </w:r>
          </w:p>
        </w:tc>
      </w:tr>
    </w:tbl>
    <w:tbl>
      <w:tblPr>
        <w:tblStyle w:val="TableGrid"/>
        <w:tblpPr w:leftFromText="180" w:rightFromText="180" w:vertAnchor="text" w:horzAnchor="margin" w:tblpY="711"/>
        <w:tblW w:w="1079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835"/>
        <w:gridCol w:w="3955"/>
      </w:tblGrid>
      <w:tr w:rsidR="00FF53F6" w:rsidRPr="0065488F" w14:paraId="0C53155B" w14:textId="77777777" w:rsidTr="00FF53F6">
        <w:tc>
          <w:tcPr>
            <w:tcW w:w="10790" w:type="dxa"/>
            <w:gridSpan w:val="2"/>
            <w:shd w:val="clear" w:color="auto" w:fill="FFFFFF" w:themeFill="background1"/>
          </w:tcPr>
          <w:p w14:paraId="05C90861" w14:textId="1B97F58E" w:rsidR="00FF53F6" w:rsidRPr="0065488F" w:rsidRDefault="008B709B" w:rsidP="00F2073D">
            <w:pPr>
              <w:rPr>
                <w:bCs/>
              </w:rPr>
            </w:pPr>
            <w:sdt>
              <w:sdtPr>
                <w:rPr>
                  <w:rFonts w:ascii="MS Gothic" w:eastAsia="MS Gothic" w:hAnsi="MS Gothic" w:hint="eastAsia"/>
                </w:rPr>
                <w:id w:val="1586336730"/>
                <w14:checkbox>
                  <w14:checked w14:val="0"/>
                  <w14:checkedState w14:val="2612" w14:font="MS Gothic"/>
                  <w14:uncheckedState w14:val="2610" w14:font="MS Gothic"/>
                </w14:checkbox>
              </w:sdtPr>
              <w:sdtEndPr/>
              <w:sdtContent>
                <w:r w:rsidR="00FF53F6" w:rsidRPr="0065488F">
                  <w:rPr>
                    <w:rFonts w:ascii="MS Gothic" w:eastAsia="MS Gothic" w:hAnsi="MS Gothic" w:hint="eastAsia"/>
                  </w:rPr>
                  <w:t>☐</w:t>
                </w:r>
              </w:sdtContent>
            </w:sdt>
            <w:r w:rsidR="00FF53F6" w:rsidRPr="0065488F">
              <w:rPr>
                <w:rFonts w:ascii="MS Gothic" w:eastAsia="MS Gothic" w:hAnsi="MS Gothic"/>
              </w:rPr>
              <w:t xml:space="preserve"> </w:t>
            </w:r>
            <w:r w:rsidR="00FF53F6" w:rsidRPr="0065488F">
              <w:rPr>
                <w:b/>
              </w:rPr>
              <w:t>Non-Union Only</w:t>
            </w:r>
            <w:r w:rsidR="00527ADD" w:rsidRPr="0065488F">
              <w:rPr>
                <w:b/>
              </w:rPr>
              <w:t xml:space="preserve"> </w:t>
            </w:r>
            <w:r w:rsidR="00527ADD" w:rsidRPr="0065488F">
              <w:rPr>
                <w:bCs/>
                <w:color w:val="A6A6A6" w:themeColor="background1" w:themeShade="A6"/>
              </w:rPr>
              <w:t>(if certain guilds apply, select below)</w:t>
            </w:r>
          </w:p>
        </w:tc>
      </w:tr>
      <w:tr w:rsidR="00F2073D" w:rsidRPr="0065488F" w14:paraId="4F517228" w14:textId="77777777" w:rsidTr="005B3C4F">
        <w:tc>
          <w:tcPr>
            <w:tcW w:w="10790" w:type="dxa"/>
            <w:gridSpan w:val="2"/>
            <w:shd w:val="clear" w:color="auto" w:fill="F2F2F2" w:themeFill="background1" w:themeFillShade="F2"/>
          </w:tcPr>
          <w:p w14:paraId="4F99835D" w14:textId="77777777" w:rsidR="00F2073D" w:rsidRPr="0065488F" w:rsidRDefault="00F2073D" w:rsidP="00F2073D">
            <w:pPr>
              <w:rPr>
                <w:b/>
              </w:rPr>
            </w:pPr>
            <w:r w:rsidRPr="0065488F">
              <w:rPr>
                <w:b/>
              </w:rPr>
              <w:t>ABOVE THE LINE</w:t>
            </w:r>
          </w:p>
        </w:tc>
      </w:tr>
      <w:tr w:rsidR="00F2073D" w:rsidRPr="0065488F" w14:paraId="1DE26E2D" w14:textId="77777777" w:rsidTr="005B3C4F">
        <w:tc>
          <w:tcPr>
            <w:tcW w:w="6835" w:type="dxa"/>
          </w:tcPr>
          <w:p w14:paraId="02954D8A" w14:textId="0ED1D42C" w:rsidR="00F2073D" w:rsidRPr="0065488F" w:rsidRDefault="008B709B" w:rsidP="00F2073D">
            <w:pPr>
              <w:rPr>
                <w:rFonts w:ascii="MS Gothic" w:eastAsia="MS Gothic" w:hAnsi="MS Gothic"/>
              </w:rPr>
            </w:pPr>
            <w:sdt>
              <w:sdtPr>
                <w:rPr>
                  <w:rFonts w:ascii="MS Gothic" w:eastAsia="MS Gothic" w:hAnsi="MS Gothic" w:hint="eastAsia"/>
                </w:rPr>
                <w:id w:val="721793923"/>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B47BA8" w:rsidRPr="0065488F">
              <w:rPr>
                <w:rFonts w:ascii="MS Gothic" w:eastAsia="MS Gothic" w:hAnsi="MS Gothic"/>
              </w:rPr>
              <w:t xml:space="preserve"> </w:t>
            </w:r>
            <w:r w:rsidR="00F2073D" w:rsidRPr="0065488F">
              <w:rPr>
                <w:rFonts w:eastAsia="MS Gothic" w:cstheme="minorHAnsi"/>
                <w:b/>
              </w:rPr>
              <w:t xml:space="preserve">DGA – Signatory Company Name: </w:t>
            </w:r>
            <w:r w:rsidR="006764BF" w:rsidRPr="0065488F">
              <w:rPr>
                <w:color w:val="808080"/>
              </w:rPr>
              <w:t xml:space="preserve"> Click here to enter text.</w:t>
            </w:r>
          </w:p>
        </w:tc>
        <w:tc>
          <w:tcPr>
            <w:tcW w:w="3955" w:type="dxa"/>
          </w:tcPr>
          <w:p w14:paraId="34CC54EA" w14:textId="75894643" w:rsidR="00F2073D" w:rsidRPr="0065488F" w:rsidRDefault="00F2073D" w:rsidP="00F2073D">
            <w:pPr>
              <w:rPr>
                <w:b/>
              </w:rPr>
            </w:pPr>
            <w:r w:rsidRPr="0065488F">
              <w:rPr>
                <w:b/>
              </w:rPr>
              <w:t xml:space="preserve">Deposit Amount: </w:t>
            </w:r>
            <w:r w:rsidR="006764BF" w:rsidRPr="0065488F">
              <w:rPr>
                <w:color w:val="808080"/>
              </w:rPr>
              <w:t xml:space="preserve"> Click here to enter text.</w:t>
            </w:r>
          </w:p>
        </w:tc>
      </w:tr>
      <w:tr w:rsidR="00F2073D" w:rsidRPr="0065488F" w14:paraId="292BDC19" w14:textId="77777777" w:rsidTr="005B3C4F">
        <w:tc>
          <w:tcPr>
            <w:tcW w:w="6835" w:type="dxa"/>
          </w:tcPr>
          <w:p w14:paraId="2F5A7776" w14:textId="5018AB1E" w:rsidR="00474C2C" w:rsidRPr="0065488F" w:rsidRDefault="008B709B" w:rsidP="00F2073D">
            <w:pPr>
              <w:rPr>
                <w:color w:val="808080"/>
              </w:rPr>
            </w:pPr>
            <w:sdt>
              <w:sdtPr>
                <w:rPr>
                  <w:rFonts w:ascii="MS Gothic" w:eastAsia="MS Gothic" w:hAnsi="MS Gothic" w:hint="eastAsia"/>
                </w:rPr>
                <w:id w:val="-779110654"/>
                <w14:checkbox>
                  <w14:checked w14:val="0"/>
                  <w14:checkedState w14:val="2612" w14:font="MS Gothic"/>
                  <w14:uncheckedState w14:val="2610" w14:font="MS Gothic"/>
                </w14:checkbox>
              </w:sdtPr>
              <w:sdtEndPr/>
              <w:sdtContent>
                <w:r w:rsidR="00474C2C" w:rsidRPr="0065488F">
                  <w:rPr>
                    <w:rFonts w:ascii="MS Gothic" w:eastAsia="MS Gothic" w:hAnsi="MS Gothic" w:hint="eastAsia"/>
                  </w:rPr>
                  <w:t>☐</w:t>
                </w:r>
              </w:sdtContent>
            </w:sdt>
            <w:r w:rsidR="00474C2C" w:rsidRPr="0065488F">
              <w:rPr>
                <w:rFonts w:ascii="MS Gothic" w:eastAsia="MS Gothic" w:hAnsi="MS Gothic"/>
              </w:rPr>
              <w:t xml:space="preserve"> </w:t>
            </w:r>
            <w:r w:rsidR="00F2073D" w:rsidRPr="0065488F">
              <w:rPr>
                <w:rFonts w:eastAsia="MS Gothic" w:cstheme="minorHAnsi"/>
                <w:b/>
              </w:rPr>
              <w:t xml:space="preserve">SAG – Signatory Company Name: </w:t>
            </w:r>
            <w:r w:rsidR="006764BF" w:rsidRPr="0065488F">
              <w:rPr>
                <w:color w:val="808080"/>
              </w:rPr>
              <w:t xml:space="preserve"> Click here to enter text.</w:t>
            </w:r>
          </w:p>
          <w:p w14:paraId="0C53898A" w14:textId="399640FC" w:rsidR="00F2073D" w:rsidRPr="0065488F" w:rsidRDefault="00F2073D" w:rsidP="00F2073D">
            <w:pPr>
              <w:rPr>
                <w:rFonts w:ascii="MS Gothic" w:eastAsia="MS Gothic" w:hAnsi="MS Gothic"/>
              </w:rPr>
            </w:pPr>
            <w:r w:rsidRPr="0065488F">
              <w:rPr>
                <w:rFonts w:eastAsia="MS Gothic" w:cstheme="minorHAnsi"/>
                <w:b/>
              </w:rPr>
              <w:t xml:space="preserve">     Name of SAG Rep: </w:t>
            </w:r>
            <w:r w:rsidR="006764BF" w:rsidRPr="0065488F">
              <w:rPr>
                <w:color w:val="808080"/>
              </w:rPr>
              <w:t xml:space="preserve"> Click here to enter text.</w:t>
            </w:r>
          </w:p>
          <w:p w14:paraId="7BD01872" w14:textId="0DDDBE15" w:rsidR="00F2073D" w:rsidRPr="0065488F" w:rsidRDefault="00F2073D" w:rsidP="00F2073D">
            <w:pPr>
              <w:rPr>
                <w:rFonts w:ascii="MS Gothic" w:eastAsia="MS Gothic" w:hAnsi="MS Gothic"/>
              </w:rPr>
            </w:pPr>
            <w:r w:rsidRPr="0065488F">
              <w:rPr>
                <w:rFonts w:ascii="MS Gothic" w:eastAsia="MS Gothic" w:hAnsi="MS Gothic"/>
              </w:rPr>
              <w:t xml:space="preserve">   </w:t>
            </w:r>
            <w:r w:rsidRPr="0065488F">
              <w:rPr>
                <w:rFonts w:eastAsia="MS Gothic" w:cstheme="minorHAnsi"/>
                <w:b/>
              </w:rPr>
              <w:t>Email:</w:t>
            </w:r>
            <w:r w:rsidR="006764BF" w:rsidRPr="0065488F">
              <w:rPr>
                <w:color w:val="808080"/>
              </w:rPr>
              <w:t xml:space="preserve"> Click here to enter text.</w:t>
            </w:r>
            <w:r w:rsidR="00BD344D" w:rsidRPr="0065488F">
              <w:rPr>
                <w:rFonts w:eastAsia="MS Gothic" w:cstheme="minorHAnsi"/>
                <w:b/>
              </w:rPr>
              <w:t xml:space="preserve"> </w:t>
            </w:r>
            <w:r w:rsidRPr="0065488F">
              <w:rPr>
                <w:rFonts w:eastAsia="MS Gothic" w:cstheme="minorHAnsi"/>
                <w:b/>
              </w:rPr>
              <w:t xml:space="preserve">  Phone:</w:t>
            </w:r>
            <w:r w:rsidR="006764BF" w:rsidRPr="0065488F">
              <w:rPr>
                <w:color w:val="808080"/>
              </w:rPr>
              <w:t xml:space="preserve"> Click here to enter text.</w:t>
            </w:r>
          </w:p>
        </w:tc>
        <w:tc>
          <w:tcPr>
            <w:tcW w:w="3955" w:type="dxa"/>
          </w:tcPr>
          <w:p w14:paraId="7946B8C8" w14:textId="1FD9113C" w:rsidR="00F2073D" w:rsidRPr="0065488F" w:rsidRDefault="00F2073D" w:rsidP="00F2073D">
            <w:pPr>
              <w:rPr>
                <w:b/>
              </w:rPr>
            </w:pPr>
            <w:r w:rsidRPr="0065488F">
              <w:rPr>
                <w:b/>
              </w:rPr>
              <w:t xml:space="preserve">Deposit Amount: </w:t>
            </w:r>
            <w:r w:rsidR="006764BF" w:rsidRPr="0065488F">
              <w:rPr>
                <w:color w:val="808080"/>
              </w:rPr>
              <w:t xml:space="preserve"> Click here to enter text.</w:t>
            </w:r>
          </w:p>
        </w:tc>
      </w:tr>
      <w:tr w:rsidR="00F2073D" w:rsidRPr="0065488F" w14:paraId="31859834" w14:textId="77777777" w:rsidTr="005B3C4F">
        <w:tc>
          <w:tcPr>
            <w:tcW w:w="6835" w:type="dxa"/>
          </w:tcPr>
          <w:p w14:paraId="12A78646" w14:textId="210B35B2" w:rsidR="00F2073D" w:rsidRPr="0065488F" w:rsidRDefault="008B709B" w:rsidP="00F2073D">
            <w:pPr>
              <w:rPr>
                <w:rFonts w:ascii="MS Gothic" w:eastAsia="MS Gothic" w:hAnsi="MS Gothic"/>
              </w:rPr>
            </w:pPr>
            <w:sdt>
              <w:sdtPr>
                <w:rPr>
                  <w:rFonts w:ascii="MS Gothic" w:eastAsia="MS Gothic" w:hAnsi="MS Gothic" w:hint="eastAsia"/>
                </w:rPr>
                <w:id w:val="1350218915"/>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B47BA8" w:rsidRPr="0065488F">
              <w:rPr>
                <w:rFonts w:ascii="MS Gothic" w:eastAsia="MS Gothic" w:hAnsi="MS Gothic"/>
              </w:rPr>
              <w:t xml:space="preserve"> </w:t>
            </w:r>
            <w:r w:rsidR="00F2073D" w:rsidRPr="0065488F">
              <w:rPr>
                <w:rFonts w:eastAsia="MS Gothic" w:cstheme="minorHAnsi"/>
                <w:b/>
              </w:rPr>
              <w:t xml:space="preserve">WGA – Signatory Company Name: </w:t>
            </w:r>
            <w:r w:rsidR="006764BF" w:rsidRPr="0065488F">
              <w:rPr>
                <w:color w:val="808080"/>
              </w:rPr>
              <w:t xml:space="preserve"> Click here to enter text.</w:t>
            </w:r>
          </w:p>
        </w:tc>
        <w:tc>
          <w:tcPr>
            <w:tcW w:w="3955" w:type="dxa"/>
          </w:tcPr>
          <w:p w14:paraId="3FD6E114" w14:textId="389F51D3" w:rsidR="00F2073D" w:rsidRPr="0065488F" w:rsidRDefault="00F2073D" w:rsidP="00F2073D">
            <w:pPr>
              <w:rPr>
                <w:b/>
              </w:rPr>
            </w:pPr>
            <w:r w:rsidRPr="0065488F">
              <w:rPr>
                <w:b/>
              </w:rPr>
              <w:t xml:space="preserve">Deposit Amount: </w:t>
            </w:r>
            <w:r w:rsidR="006764BF" w:rsidRPr="0065488F">
              <w:rPr>
                <w:color w:val="808080"/>
              </w:rPr>
              <w:t xml:space="preserve"> Click here to enter text.</w:t>
            </w:r>
          </w:p>
        </w:tc>
      </w:tr>
      <w:tr w:rsidR="00F2073D" w:rsidRPr="0065488F" w14:paraId="03A807E2" w14:textId="77777777" w:rsidTr="005B3C4F">
        <w:tc>
          <w:tcPr>
            <w:tcW w:w="6835" w:type="dxa"/>
          </w:tcPr>
          <w:p w14:paraId="6D2CD7DB" w14:textId="699EEA9A" w:rsidR="00F2073D" w:rsidRPr="0065488F" w:rsidRDefault="008B709B" w:rsidP="00F2073D">
            <w:pPr>
              <w:rPr>
                <w:rFonts w:ascii="MS Gothic" w:eastAsia="MS Gothic" w:hAnsi="MS Gothic"/>
              </w:rPr>
            </w:pPr>
            <w:sdt>
              <w:sdtPr>
                <w:rPr>
                  <w:rFonts w:ascii="MS Gothic" w:eastAsia="MS Gothic" w:hAnsi="MS Gothic" w:hint="eastAsia"/>
                </w:rPr>
                <w:id w:val="-1815863343"/>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B47BA8" w:rsidRPr="0065488F">
              <w:rPr>
                <w:rFonts w:ascii="MS Gothic" w:eastAsia="MS Gothic" w:hAnsi="MS Gothic"/>
              </w:rPr>
              <w:t xml:space="preserve"> </w:t>
            </w:r>
            <w:r w:rsidR="00F2073D" w:rsidRPr="0065488F">
              <w:rPr>
                <w:rFonts w:eastAsia="MS Gothic" w:cstheme="minorHAnsi"/>
                <w:b/>
              </w:rPr>
              <w:t xml:space="preserve">AFTRA – Signatory Company Name: </w:t>
            </w:r>
            <w:r w:rsidR="006764BF" w:rsidRPr="0065488F">
              <w:rPr>
                <w:color w:val="808080"/>
              </w:rPr>
              <w:t xml:space="preserve"> Click here to enter text.</w:t>
            </w:r>
          </w:p>
        </w:tc>
        <w:tc>
          <w:tcPr>
            <w:tcW w:w="3955" w:type="dxa"/>
          </w:tcPr>
          <w:p w14:paraId="6C61EC02" w14:textId="77777777" w:rsidR="00F2073D" w:rsidRPr="0065488F" w:rsidRDefault="00F2073D" w:rsidP="00F2073D">
            <w:pPr>
              <w:rPr>
                <w:b/>
              </w:rPr>
            </w:pPr>
          </w:p>
        </w:tc>
      </w:tr>
      <w:tr w:rsidR="00F2073D" w:rsidRPr="0065488F" w14:paraId="73B35F4C" w14:textId="77777777" w:rsidTr="005B3C4F">
        <w:tc>
          <w:tcPr>
            <w:tcW w:w="6835" w:type="dxa"/>
          </w:tcPr>
          <w:p w14:paraId="60432604" w14:textId="37C4AB17" w:rsidR="00F2073D" w:rsidRPr="0065488F" w:rsidRDefault="008B709B" w:rsidP="00F2073D">
            <w:pPr>
              <w:rPr>
                <w:rFonts w:ascii="MS Gothic" w:eastAsia="MS Gothic" w:hAnsi="MS Gothic"/>
              </w:rPr>
            </w:pPr>
            <w:sdt>
              <w:sdtPr>
                <w:rPr>
                  <w:rFonts w:ascii="MS Gothic" w:eastAsia="MS Gothic" w:hAnsi="MS Gothic" w:hint="eastAsia"/>
                </w:rPr>
                <w:id w:val="1438177480"/>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B47BA8" w:rsidRPr="0065488F">
              <w:rPr>
                <w:rFonts w:ascii="MS Gothic" w:eastAsia="MS Gothic" w:hAnsi="MS Gothic"/>
              </w:rPr>
              <w:t xml:space="preserve"> </w:t>
            </w:r>
            <w:r w:rsidR="00F2073D" w:rsidRPr="0065488F">
              <w:rPr>
                <w:b/>
              </w:rPr>
              <w:t>Are there minors in the cast?</w:t>
            </w:r>
          </w:p>
        </w:tc>
        <w:tc>
          <w:tcPr>
            <w:tcW w:w="3955" w:type="dxa"/>
          </w:tcPr>
          <w:p w14:paraId="0B165B25" w14:textId="77777777" w:rsidR="00F2073D" w:rsidRPr="0065488F" w:rsidRDefault="00F2073D" w:rsidP="00F2073D">
            <w:pPr>
              <w:rPr>
                <w:b/>
              </w:rPr>
            </w:pPr>
          </w:p>
        </w:tc>
      </w:tr>
      <w:tr w:rsidR="00F2073D" w:rsidRPr="0065488F" w14:paraId="3748302C" w14:textId="77777777" w:rsidTr="005B3C4F">
        <w:tc>
          <w:tcPr>
            <w:tcW w:w="10790" w:type="dxa"/>
            <w:gridSpan w:val="2"/>
            <w:shd w:val="clear" w:color="auto" w:fill="F2F2F2" w:themeFill="background1" w:themeFillShade="F2"/>
          </w:tcPr>
          <w:p w14:paraId="435BE40A" w14:textId="77777777" w:rsidR="00F2073D" w:rsidRPr="0065488F" w:rsidRDefault="00F2073D" w:rsidP="00F2073D">
            <w:pPr>
              <w:rPr>
                <w:b/>
              </w:rPr>
            </w:pPr>
            <w:r w:rsidRPr="0065488F">
              <w:rPr>
                <w:b/>
              </w:rPr>
              <w:t>BELOW THE LINE CREW</w:t>
            </w:r>
          </w:p>
        </w:tc>
      </w:tr>
      <w:tr w:rsidR="00F2073D" w:rsidRPr="0065488F" w14:paraId="119CAE92" w14:textId="77777777" w:rsidTr="005B3C4F">
        <w:tc>
          <w:tcPr>
            <w:tcW w:w="6835" w:type="dxa"/>
          </w:tcPr>
          <w:p w14:paraId="7ECB66C3" w14:textId="3B35A4BA" w:rsidR="00F2073D" w:rsidRPr="0065488F" w:rsidRDefault="008B709B" w:rsidP="00F2073D">
            <w:sdt>
              <w:sdtPr>
                <w:rPr>
                  <w:rFonts w:ascii="MS Gothic" w:eastAsia="MS Gothic" w:hAnsi="MS Gothic" w:hint="eastAsia"/>
                </w:rPr>
                <w:id w:val="-645666084"/>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B47BA8" w:rsidRPr="0065488F">
              <w:rPr>
                <w:rFonts w:ascii="MS Gothic" w:eastAsia="MS Gothic" w:hAnsi="MS Gothic"/>
              </w:rPr>
              <w:t xml:space="preserve"> </w:t>
            </w:r>
            <w:r w:rsidR="00F2073D" w:rsidRPr="0065488F">
              <w:rPr>
                <w:b/>
              </w:rPr>
              <w:t>IATSE - Signatory Company Name</w:t>
            </w:r>
            <w:r w:rsidR="00F2073D" w:rsidRPr="0065488F">
              <w:t xml:space="preserve">: </w:t>
            </w:r>
            <w:r w:rsidR="006764BF" w:rsidRPr="0065488F">
              <w:rPr>
                <w:color w:val="808080"/>
              </w:rPr>
              <w:t xml:space="preserve"> Click here to enter text.</w:t>
            </w:r>
          </w:p>
        </w:tc>
        <w:tc>
          <w:tcPr>
            <w:tcW w:w="3955" w:type="dxa"/>
          </w:tcPr>
          <w:p w14:paraId="5C3252BB" w14:textId="16D8C508" w:rsidR="00F2073D" w:rsidRPr="0065488F" w:rsidRDefault="00F2073D" w:rsidP="00F2073D">
            <w:pPr>
              <w:rPr>
                <w:b/>
              </w:rPr>
            </w:pPr>
            <w:r w:rsidRPr="0065488F">
              <w:rPr>
                <w:b/>
              </w:rPr>
              <w:t xml:space="preserve">Deposit Amount: </w:t>
            </w:r>
            <w:r w:rsidR="006764BF" w:rsidRPr="0065488F">
              <w:rPr>
                <w:color w:val="808080"/>
              </w:rPr>
              <w:t xml:space="preserve"> Click here to enter text.</w:t>
            </w:r>
          </w:p>
        </w:tc>
      </w:tr>
      <w:tr w:rsidR="00F2073D" w:rsidRPr="0065488F" w14:paraId="1C254972" w14:textId="77777777" w:rsidTr="005B3C4F">
        <w:tc>
          <w:tcPr>
            <w:tcW w:w="6835" w:type="dxa"/>
          </w:tcPr>
          <w:p w14:paraId="42E1DA53" w14:textId="4B52A974" w:rsidR="00F2073D" w:rsidRPr="0065488F" w:rsidRDefault="008B709B" w:rsidP="00F2073D">
            <w:pPr>
              <w:rPr>
                <w:rFonts w:ascii="MS Gothic" w:eastAsia="MS Gothic" w:hAnsi="MS Gothic"/>
              </w:rPr>
            </w:pPr>
            <w:sdt>
              <w:sdtPr>
                <w:rPr>
                  <w:rFonts w:ascii="MS Gothic" w:eastAsia="MS Gothic" w:hAnsi="MS Gothic" w:hint="eastAsia"/>
                </w:rPr>
                <w:id w:val="960696920"/>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B47BA8" w:rsidRPr="0065488F">
              <w:rPr>
                <w:rFonts w:ascii="MS Gothic" w:eastAsia="MS Gothic" w:hAnsi="MS Gothic"/>
              </w:rPr>
              <w:t xml:space="preserve"> </w:t>
            </w:r>
            <w:r w:rsidR="00F2073D" w:rsidRPr="0065488F">
              <w:rPr>
                <w:rFonts w:eastAsia="MS Gothic" w:cstheme="minorHAnsi"/>
                <w:b/>
              </w:rPr>
              <w:t xml:space="preserve">Teamsters – Signatory Company Name: </w:t>
            </w:r>
            <w:r w:rsidR="006764BF" w:rsidRPr="0065488F">
              <w:rPr>
                <w:color w:val="808080"/>
              </w:rPr>
              <w:t xml:space="preserve"> Click here to enter text.</w:t>
            </w:r>
          </w:p>
        </w:tc>
        <w:tc>
          <w:tcPr>
            <w:tcW w:w="3955" w:type="dxa"/>
          </w:tcPr>
          <w:p w14:paraId="6D818056" w14:textId="77777777" w:rsidR="00F2073D" w:rsidRPr="0065488F" w:rsidRDefault="00F2073D" w:rsidP="00F2073D">
            <w:pPr>
              <w:rPr>
                <w:b/>
              </w:rPr>
            </w:pPr>
          </w:p>
        </w:tc>
      </w:tr>
      <w:tr w:rsidR="00F2073D" w:rsidRPr="0065488F" w14:paraId="6F1E8677" w14:textId="77777777" w:rsidTr="005B3C4F">
        <w:tc>
          <w:tcPr>
            <w:tcW w:w="6835" w:type="dxa"/>
          </w:tcPr>
          <w:p w14:paraId="5D7F6AF6" w14:textId="2A23F4A7" w:rsidR="00F2073D" w:rsidRPr="0065488F" w:rsidRDefault="008B709B" w:rsidP="00F2073D">
            <w:pPr>
              <w:rPr>
                <w:rFonts w:ascii="MS Gothic" w:eastAsia="MS Gothic" w:hAnsi="MS Gothic"/>
              </w:rPr>
            </w:pPr>
            <w:sdt>
              <w:sdtPr>
                <w:rPr>
                  <w:rFonts w:ascii="MS Gothic" w:eastAsia="MS Gothic" w:hAnsi="MS Gothic" w:hint="eastAsia"/>
                </w:rPr>
                <w:id w:val="1294488447"/>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B47BA8" w:rsidRPr="0065488F">
              <w:rPr>
                <w:rFonts w:ascii="MS Gothic" w:eastAsia="MS Gothic" w:hAnsi="MS Gothic"/>
              </w:rPr>
              <w:t xml:space="preserve"> </w:t>
            </w:r>
            <w:r w:rsidR="00F2073D" w:rsidRPr="0065488F">
              <w:rPr>
                <w:rFonts w:eastAsia="MS Gothic" w:cstheme="minorHAnsi"/>
                <w:b/>
              </w:rPr>
              <w:t>AFM – Signatory Company Name:</w:t>
            </w:r>
            <w:r w:rsidR="00F2073D" w:rsidRPr="0065488F">
              <w:rPr>
                <w:rFonts w:ascii="MS Gothic" w:eastAsia="MS Gothic" w:hAnsi="MS Gothic"/>
              </w:rPr>
              <w:t xml:space="preserve"> </w:t>
            </w:r>
            <w:r w:rsidR="006764BF" w:rsidRPr="0065488F">
              <w:rPr>
                <w:color w:val="808080"/>
              </w:rPr>
              <w:t xml:space="preserve"> Click here to enter text.</w:t>
            </w:r>
          </w:p>
        </w:tc>
        <w:tc>
          <w:tcPr>
            <w:tcW w:w="3955" w:type="dxa"/>
          </w:tcPr>
          <w:p w14:paraId="7C374351" w14:textId="77777777" w:rsidR="00F2073D" w:rsidRPr="0065488F" w:rsidRDefault="00F2073D" w:rsidP="00F2073D">
            <w:pPr>
              <w:rPr>
                <w:b/>
              </w:rPr>
            </w:pPr>
          </w:p>
        </w:tc>
      </w:tr>
    </w:tbl>
    <w:p w14:paraId="01196FCE" w14:textId="77777777" w:rsidR="00F2073D" w:rsidRPr="0065488F" w:rsidRDefault="00F2073D" w:rsidP="00F2073D">
      <w:pPr>
        <w:pStyle w:val="Heading2"/>
      </w:pPr>
    </w:p>
    <w:tbl>
      <w:tblPr>
        <w:tblW w:w="5002"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10794"/>
      </w:tblGrid>
      <w:tr w:rsidR="00EB5A9D" w:rsidRPr="0065488F" w14:paraId="67A9328B" w14:textId="77777777" w:rsidTr="00652108">
        <w:trPr>
          <w:trHeight w:val="216"/>
        </w:trPr>
        <w:tc>
          <w:tcPr>
            <w:tcW w:w="5000" w:type="pct"/>
            <w:shd w:val="clear" w:color="auto" w:fill="DBE5F1" w:themeFill="accent1" w:themeFillTint="33"/>
            <w:vAlign w:val="bottom"/>
          </w:tcPr>
          <w:p w14:paraId="47E2ECF4" w14:textId="77777777" w:rsidR="00EB5A9D" w:rsidRPr="0065488F" w:rsidRDefault="00EB5A9D" w:rsidP="00652108">
            <w:pPr>
              <w:pStyle w:val="Heading2"/>
            </w:pPr>
            <w:r w:rsidRPr="0065488F">
              <w:t>UNIONS OR GUILDS ASSOCIATED WITH PAYROLL</w:t>
            </w:r>
          </w:p>
        </w:tc>
      </w:tr>
    </w:tbl>
    <w:p w14:paraId="72024A99" w14:textId="77777777" w:rsidR="002A624A" w:rsidRPr="0065488F" w:rsidRDefault="002A624A">
      <w:pPr>
        <w:rPr>
          <w:b/>
          <w:caps/>
        </w:rPr>
      </w:pPr>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2464"/>
        <w:gridCol w:w="8298"/>
        <w:gridCol w:w="28"/>
      </w:tblGrid>
      <w:tr w:rsidR="00C709E8" w:rsidRPr="0065488F" w14:paraId="1FC0D909" w14:textId="77777777" w:rsidTr="000320AD">
        <w:trPr>
          <w:gridAfter w:val="1"/>
          <w:wAfter w:w="13" w:type="pct"/>
          <w:trHeight w:val="216"/>
        </w:trPr>
        <w:tc>
          <w:tcPr>
            <w:tcW w:w="4987" w:type="pct"/>
            <w:gridSpan w:val="2"/>
            <w:shd w:val="clear" w:color="auto" w:fill="DBE5F1" w:themeFill="accent1" w:themeFillTint="33"/>
          </w:tcPr>
          <w:tbl>
            <w:tblPr>
              <w:tblW w:w="1076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10761"/>
            </w:tblGrid>
            <w:tr w:rsidR="00C709E8" w:rsidRPr="0065488F" w14:paraId="18101D80" w14:textId="77777777" w:rsidTr="00BE1C52">
              <w:trPr>
                <w:trHeight w:val="216"/>
              </w:trPr>
              <w:tc>
                <w:tcPr>
                  <w:tcW w:w="5000" w:type="pct"/>
                  <w:shd w:val="clear" w:color="auto" w:fill="DBE5F1" w:themeFill="accent1" w:themeFillTint="33"/>
                  <w:vAlign w:val="bottom"/>
                </w:tcPr>
                <w:p w14:paraId="68296B8E" w14:textId="2ADED951" w:rsidR="00C709E8" w:rsidRPr="0065488F" w:rsidRDefault="00C709E8" w:rsidP="000320AD">
                  <w:pPr>
                    <w:pStyle w:val="Heading2"/>
                  </w:pPr>
                  <w:r w:rsidRPr="0065488F">
                    <w:t>tax incentives</w:t>
                  </w:r>
                </w:p>
              </w:tc>
            </w:tr>
          </w:tbl>
          <w:p w14:paraId="3D487517" w14:textId="77777777" w:rsidR="00C709E8" w:rsidRPr="0065488F" w:rsidRDefault="00C709E8" w:rsidP="000320AD"/>
        </w:tc>
      </w:tr>
      <w:tr w:rsidR="00C709E8" w:rsidRPr="0065488F" w14:paraId="788588FA" w14:textId="77777777" w:rsidTr="000320AD">
        <w:trPr>
          <w:trHeight w:val="485"/>
        </w:trPr>
        <w:tc>
          <w:tcPr>
            <w:tcW w:w="1142" w:type="pct"/>
            <w:vAlign w:val="center"/>
          </w:tcPr>
          <w:p w14:paraId="2578D75D" w14:textId="0A822316" w:rsidR="00C709E8" w:rsidRPr="0065488F" w:rsidRDefault="008B709B" w:rsidP="000320AD">
            <w:pPr>
              <w:rPr>
                <w:b/>
              </w:rPr>
            </w:pPr>
            <w:sdt>
              <w:sdtPr>
                <w:rPr>
                  <w:rFonts w:ascii="MS Gothic" w:eastAsia="MS Gothic" w:hAnsi="MS Gothic" w:hint="eastAsia"/>
                </w:rPr>
                <w:id w:val="339586108"/>
                <w14:checkbox>
                  <w14:checked w14:val="0"/>
                  <w14:checkedState w14:val="2612" w14:font="MS Gothic"/>
                  <w14:uncheckedState w14:val="2610" w14:font="MS Gothic"/>
                </w14:checkbox>
              </w:sdtPr>
              <w:sdtEndPr/>
              <w:sdtContent>
                <w:r w:rsidR="002C256A" w:rsidRPr="0065488F">
                  <w:rPr>
                    <w:rFonts w:ascii="MS Gothic" w:eastAsia="MS Gothic" w:hAnsi="MS Gothic" w:hint="eastAsia"/>
                  </w:rPr>
                  <w:t>☐</w:t>
                </w:r>
              </w:sdtContent>
            </w:sdt>
            <w:r w:rsidR="006764BF" w:rsidRPr="0065488F">
              <w:rPr>
                <w:b/>
              </w:rPr>
              <w:t xml:space="preserve"> Yes     </w:t>
            </w:r>
            <w:sdt>
              <w:sdtPr>
                <w:rPr>
                  <w:rFonts w:ascii="MS Gothic" w:eastAsia="MS Gothic" w:hAnsi="MS Gothic" w:hint="eastAsia"/>
                </w:rPr>
                <w:id w:val="-347785913"/>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6764BF" w:rsidRPr="0065488F">
              <w:rPr>
                <w:b/>
              </w:rPr>
              <w:t xml:space="preserve"> No</w:t>
            </w:r>
          </w:p>
        </w:tc>
        <w:tc>
          <w:tcPr>
            <w:tcW w:w="3858" w:type="pct"/>
            <w:gridSpan w:val="2"/>
            <w:vAlign w:val="center"/>
          </w:tcPr>
          <w:p w14:paraId="0C47A79F" w14:textId="77777777" w:rsidR="00C709E8" w:rsidRPr="0065488F" w:rsidRDefault="00C709E8" w:rsidP="000320AD">
            <w:r w:rsidRPr="0065488F">
              <w:t>Will the production file for state tax incentives?</w:t>
            </w:r>
          </w:p>
          <w:p w14:paraId="27EADF4E" w14:textId="4C8F248E" w:rsidR="00BE774B" w:rsidRPr="0065488F" w:rsidRDefault="00BE774B" w:rsidP="000320AD">
            <w:r w:rsidRPr="0065488F">
              <w:t>If yes, which states?</w:t>
            </w:r>
          </w:p>
        </w:tc>
      </w:tr>
    </w:tbl>
    <w:p w14:paraId="6104E4FF" w14:textId="63210351" w:rsidR="00A50EE6" w:rsidRPr="0065488F" w:rsidRDefault="00A50EE6">
      <w:pPr>
        <w:rPr>
          <w:b/>
          <w:caps/>
        </w:rPr>
      </w:pPr>
    </w:p>
    <w:tbl>
      <w:tblPr>
        <w:tblStyle w:val="TableGridLight"/>
        <w:tblW w:w="0" w:type="auto"/>
        <w:tblLook w:val="04A0" w:firstRow="1" w:lastRow="0" w:firstColumn="1" w:lastColumn="0" w:noHBand="0" w:noVBand="1"/>
      </w:tblPr>
      <w:tblGrid>
        <w:gridCol w:w="5215"/>
        <w:gridCol w:w="5575"/>
      </w:tblGrid>
      <w:tr w:rsidR="008A44C5" w:rsidRPr="0065488F" w14:paraId="0A255911" w14:textId="003246B5" w:rsidTr="001E3F4E">
        <w:trPr>
          <w:trHeight w:val="377"/>
        </w:trPr>
        <w:tc>
          <w:tcPr>
            <w:tcW w:w="10790" w:type="dxa"/>
            <w:gridSpan w:val="2"/>
            <w:shd w:val="clear" w:color="auto" w:fill="DBE5F1" w:themeFill="accent1" w:themeFillTint="33"/>
          </w:tcPr>
          <w:p w14:paraId="23CF4713" w14:textId="3D6439CC" w:rsidR="008A44C5" w:rsidRPr="0065488F" w:rsidRDefault="008A44C5" w:rsidP="008A44C5">
            <w:pPr>
              <w:tabs>
                <w:tab w:val="left" w:pos="1129"/>
              </w:tabs>
              <w:spacing w:before="0" w:after="0"/>
              <w:rPr>
                <w:b/>
                <w:caps/>
              </w:rPr>
            </w:pPr>
            <w:r w:rsidRPr="0065488F">
              <w:rPr>
                <w:b/>
                <w:caps/>
              </w:rPr>
              <w:t xml:space="preserve">Network / distributor </w:t>
            </w:r>
            <w:r w:rsidR="00D04EA4" w:rsidRPr="0065488F">
              <w:rPr>
                <w:b/>
                <w:caps/>
              </w:rPr>
              <w:t>/ Bond</w:t>
            </w:r>
            <w:r w:rsidRPr="0065488F">
              <w:rPr>
                <w:b/>
                <w:caps/>
              </w:rPr>
              <w:tab/>
            </w:r>
          </w:p>
        </w:tc>
      </w:tr>
      <w:tr w:rsidR="008A44C5" w:rsidRPr="0065488F" w14:paraId="269B3F1D" w14:textId="61E67C05" w:rsidTr="00FA7642">
        <w:trPr>
          <w:trHeight w:val="350"/>
        </w:trPr>
        <w:tc>
          <w:tcPr>
            <w:tcW w:w="5215" w:type="dxa"/>
          </w:tcPr>
          <w:p w14:paraId="55D6A596" w14:textId="7DD6419B" w:rsidR="008A44C5" w:rsidRPr="0065488F" w:rsidRDefault="00FA2197">
            <w:pPr>
              <w:spacing w:before="0" w:after="0"/>
              <w:rPr>
                <w:b/>
                <w:caps/>
              </w:rPr>
            </w:pPr>
            <w:r w:rsidRPr="0065488F">
              <w:rPr>
                <w:rFonts w:eastAsia="MS Gothic" w:cstheme="minorHAnsi"/>
                <w:b/>
              </w:rPr>
              <w:t>Network / Distributor</w:t>
            </w:r>
            <w:r w:rsidR="008A44C5" w:rsidRPr="0065488F">
              <w:rPr>
                <w:rFonts w:eastAsia="MS Gothic" w:cstheme="minorHAnsi"/>
                <w:b/>
              </w:rPr>
              <w:t xml:space="preserve">: </w:t>
            </w:r>
            <w:r w:rsidR="008A44C5" w:rsidRPr="0065488F">
              <w:rPr>
                <w:color w:val="808080"/>
              </w:rPr>
              <w:t xml:space="preserve"> Click here to enter text.</w:t>
            </w:r>
          </w:p>
        </w:tc>
        <w:tc>
          <w:tcPr>
            <w:tcW w:w="5575" w:type="dxa"/>
          </w:tcPr>
          <w:p w14:paraId="6230A50E" w14:textId="68800AA4" w:rsidR="008A44C5" w:rsidRPr="0065488F" w:rsidRDefault="0089221F">
            <w:pPr>
              <w:spacing w:before="0" w:after="0"/>
              <w:rPr>
                <w:b/>
                <w:caps/>
              </w:rPr>
            </w:pPr>
            <w:r w:rsidRPr="0065488F">
              <w:rPr>
                <w:b/>
              </w:rPr>
              <w:t>Delivery</w:t>
            </w:r>
            <w:r w:rsidR="008A44C5" w:rsidRPr="0065488F">
              <w:rPr>
                <w:b/>
              </w:rPr>
              <w:t xml:space="preserve"> Date:  </w:t>
            </w:r>
            <w:r w:rsidR="008A44C5" w:rsidRPr="0065488F">
              <w:rPr>
                <w:color w:val="808080"/>
              </w:rPr>
              <w:t>Click here to enter text.</w:t>
            </w:r>
          </w:p>
        </w:tc>
      </w:tr>
      <w:tr w:rsidR="008A44C5" w:rsidRPr="0065488F" w14:paraId="24F94298" w14:textId="7F38F0BC" w:rsidTr="00FA7642">
        <w:trPr>
          <w:trHeight w:val="350"/>
        </w:trPr>
        <w:tc>
          <w:tcPr>
            <w:tcW w:w="5215" w:type="dxa"/>
          </w:tcPr>
          <w:p w14:paraId="48B00D41" w14:textId="74D14E76" w:rsidR="008A44C5" w:rsidRPr="0065488F" w:rsidRDefault="00CF4620">
            <w:pPr>
              <w:spacing w:before="0" w:after="0"/>
              <w:rPr>
                <w:b/>
                <w:caps/>
              </w:rPr>
            </w:pPr>
            <w:r w:rsidRPr="0065488F">
              <w:rPr>
                <w:b/>
                <w:caps/>
              </w:rPr>
              <w:t>B</w:t>
            </w:r>
            <w:r w:rsidRPr="0065488F">
              <w:rPr>
                <w:b/>
              </w:rPr>
              <w:t xml:space="preserve">ond Company </w:t>
            </w:r>
            <w:r w:rsidRPr="0065488F">
              <w:rPr>
                <w:bCs/>
              </w:rPr>
              <w:t xml:space="preserve">(if bonded): </w:t>
            </w:r>
            <w:r w:rsidR="00C46522" w:rsidRPr="0065488F">
              <w:rPr>
                <w:color w:val="808080"/>
              </w:rPr>
              <w:t>Click here to enter text.</w:t>
            </w:r>
          </w:p>
        </w:tc>
        <w:tc>
          <w:tcPr>
            <w:tcW w:w="5575" w:type="dxa"/>
          </w:tcPr>
          <w:p w14:paraId="467856A8" w14:textId="36A27424" w:rsidR="008A44C5" w:rsidRPr="0065488F" w:rsidRDefault="00EC28EA">
            <w:pPr>
              <w:spacing w:before="0" w:after="0"/>
              <w:rPr>
                <w:b/>
                <w:caps/>
              </w:rPr>
            </w:pPr>
            <w:r w:rsidRPr="0065488F">
              <w:rPr>
                <w:b/>
                <w:caps/>
              </w:rPr>
              <w:t>F</w:t>
            </w:r>
            <w:r w:rsidRPr="0065488F">
              <w:rPr>
                <w:b/>
              </w:rPr>
              <w:t xml:space="preserve">inancier </w:t>
            </w:r>
            <w:r w:rsidRPr="0065488F">
              <w:rPr>
                <w:bCs/>
              </w:rPr>
              <w:t>(if different from network)</w:t>
            </w:r>
            <w:r w:rsidR="006D59CA" w:rsidRPr="0065488F">
              <w:rPr>
                <w:bCs/>
              </w:rPr>
              <w:t xml:space="preserve">:  </w:t>
            </w:r>
            <w:r w:rsidR="006D59CA" w:rsidRPr="0065488F">
              <w:rPr>
                <w:color w:val="808080"/>
              </w:rPr>
              <w:t>Click here to enter text.</w:t>
            </w:r>
          </w:p>
        </w:tc>
      </w:tr>
    </w:tbl>
    <w:p w14:paraId="5F8A991E" w14:textId="4CFE27EE" w:rsidR="00AA6820" w:rsidRPr="0065488F" w:rsidRDefault="00AA6820" w:rsidP="007A45BE">
      <w:pPr>
        <w:spacing w:before="0" w:after="0"/>
        <w:rPr>
          <w:b/>
          <w:caps/>
        </w:rPr>
      </w:pPr>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2458"/>
        <w:gridCol w:w="8304"/>
        <w:gridCol w:w="28"/>
      </w:tblGrid>
      <w:tr w:rsidR="00A24943" w:rsidRPr="0065488F" w14:paraId="6E41B457" w14:textId="77777777" w:rsidTr="00652108">
        <w:trPr>
          <w:gridAfter w:val="1"/>
          <w:wAfter w:w="13" w:type="pct"/>
          <w:trHeight w:val="216"/>
        </w:trPr>
        <w:tc>
          <w:tcPr>
            <w:tcW w:w="4987" w:type="pct"/>
            <w:gridSpan w:val="2"/>
            <w:shd w:val="clear" w:color="auto" w:fill="DBE5F1" w:themeFill="accent1" w:themeFillTint="33"/>
          </w:tcPr>
          <w:tbl>
            <w:tblPr>
              <w:tblW w:w="4987"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10666"/>
            </w:tblGrid>
            <w:tr w:rsidR="00A24943" w:rsidRPr="0065488F" w14:paraId="78FFCDEB" w14:textId="77777777" w:rsidTr="00652108">
              <w:trPr>
                <w:trHeight w:val="216"/>
              </w:trPr>
              <w:tc>
                <w:tcPr>
                  <w:tcW w:w="5000" w:type="pct"/>
                  <w:shd w:val="clear" w:color="auto" w:fill="DBE5F1" w:themeFill="accent1" w:themeFillTint="33"/>
                  <w:vAlign w:val="bottom"/>
                </w:tcPr>
                <w:p w14:paraId="13D1F710" w14:textId="77777777" w:rsidR="00A24943" w:rsidRPr="0065488F" w:rsidRDefault="00A24943" w:rsidP="00652108">
                  <w:pPr>
                    <w:pStyle w:val="Heading2"/>
                  </w:pPr>
                  <w:r w:rsidRPr="0065488F">
                    <w:t>basic payroll INFORMATION</w:t>
                  </w:r>
                </w:p>
              </w:tc>
            </w:tr>
          </w:tbl>
          <w:p w14:paraId="088B978D" w14:textId="77777777" w:rsidR="00A24943" w:rsidRPr="0065488F" w:rsidRDefault="00A24943" w:rsidP="00652108"/>
        </w:tc>
      </w:tr>
      <w:tr w:rsidR="00E94CF2" w:rsidRPr="0065488F" w14:paraId="4FBDEEAB" w14:textId="77777777" w:rsidTr="0071247C">
        <w:trPr>
          <w:trHeight w:val="422"/>
        </w:trPr>
        <w:tc>
          <w:tcPr>
            <w:tcW w:w="1139" w:type="pct"/>
            <w:vAlign w:val="center"/>
          </w:tcPr>
          <w:p w14:paraId="69B06FAE" w14:textId="77777777" w:rsidR="00E94CF2" w:rsidRPr="0065488F" w:rsidRDefault="00220B8C" w:rsidP="00652108">
            <w:pPr>
              <w:rPr>
                <w:b/>
              </w:rPr>
            </w:pPr>
            <w:r w:rsidRPr="0065488F">
              <w:rPr>
                <w:b/>
              </w:rPr>
              <w:t xml:space="preserve"> </w:t>
            </w:r>
            <w:r w:rsidR="001F14C5" w:rsidRPr="0065488F">
              <w:rPr>
                <w:b/>
              </w:rPr>
              <w:t>Type of Payroll:</w:t>
            </w:r>
          </w:p>
        </w:tc>
        <w:tc>
          <w:tcPr>
            <w:tcW w:w="3861" w:type="pct"/>
            <w:gridSpan w:val="2"/>
            <w:vAlign w:val="center"/>
          </w:tcPr>
          <w:p w14:paraId="30B94CA4" w14:textId="7B6188F4" w:rsidR="00E94CF2" w:rsidRPr="0065488F" w:rsidRDefault="008B709B" w:rsidP="001F14C5">
            <w:sdt>
              <w:sdtPr>
                <w:rPr>
                  <w:rFonts w:ascii="MS Gothic" w:eastAsia="MS Gothic" w:hAnsi="MS Gothic" w:hint="eastAsia"/>
                </w:rPr>
                <w:id w:val="-2010599028"/>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573850" w:rsidRPr="0065488F">
              <w:rPr>
                <w:rFonts w:ascii="MS Gothic" w:eastAsia="MS Gothic" w:hAnsi="MS Gothic" w:cs="MS Gothic"/>
              </w:rPr>
              <w:t xml:space="preserve"> </w:t>
            </w:r>
            <w:r w:rsidR="006764BF" w:rsidRPr="0065488F">
              <w:t xml:space="preserve">Crew-#                                                 </w:t>
            </w:r>
            <w:sdt>
              <w:sdtPr>
                <w:rPr>
                  <w:rFonts w:ascii="MS Gothic" w:eastAsia="MS Gothic" w:hAnsi="MS Gothic" w:hint="eastAsia"/>
                </w:rPr>
                <w:id w:val="1041634632"/>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573850" w:rsidRPr="0065488F">
              <w:rPr>
                <w:rFonts w:ascii="MS Gothic" w:eastAsia="MS Gothic" w:hAnsi="MS Gothic" w:cs="MS Gothic"/>
              </w:rPr>
              <w:t xml:space="preserve"> </w:t>
            </w:r>
            <w:r w:rsidR="006764BF" w:rsidRPr="0065488F">
              <w:t xml:space="preserve">Talent-#                                                 </w:t>
            </w:r>
            <w:sdt>
              <w:sdtPr>
                <w:rPr>
                  <w:rFonts w:ascii="MS Gothic" w:eastAsia="MS Gothic" w:hAnsi="MS Gothic" w:hint="eastAsia"/>
                </w:rPr>
                <w:id w:val="66543767"/>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573850" w:rsidRPr="0065488F">
              <w:rPr>
                <w:rFonts w:ascii="MS Gothic" w:eastAsia="MS Gothic" w:hAnsi="MS Gothic" w:cs="MS Gothic"/>
              </w:rPr>
              <w:t xml:space="preserve"> </w:t>
            </w:r>
            <w:r w:rsidR="006764BF" w:rsidRPr="0065488F">
              <w:t xml:space="preserve">Editorial-#                                                          </w:t>
            </w:r>
            <w:sdt>
              <w:sdtPr>
                <w:rPr>
                  <w:rFonts w:ascii="MS Gothic" w:eastAsia="MS Gothic" w:hAnsi="MS Gothic" w:hint="eastAsia"/>
                </w:rPr>
                <w:id w:val="1378823613"/>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573850" w:rsidRPr="0065488F">
              <w:rPr>
                <w:rFonts w:ascii="MS Gothic" w:eastAsia="MS Gothic" w:hAnsi="MS Gothic" w:cs="MS Gothic"/>
              </w:rPr>
              <w:t xml:space="preserve"> </w:t>
            </w:r>
            <w:r w:rsidR="006764BF" w:rsidRPr="0065488F">
              <w:t xml:space="preserve">Extras-#                                               </w:t>
            </w:r>
            <w:sdt>
              <w:sdtPr>
                <w:rPr>
                  <w:rFonts w:ascii="MS Gothic" w:eastAsia="MS Gothic" w:hAnsi="MS Gothic" w:hint="eastAsia"/>
                </w:rPr>
                <w:id w:val="-1121144489"/>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573850" w:rsidRPr="0065488F">
              <w:rPr>
                <w:rFonts w:ascii="MS Gothic" w:eastAsia="MS Gothic" w:hAnsi="MS Gothic" w:cs="MS Gothic"/>
              </w:rPr>
              <w:t xml:space="preserve"> </w:t>
            </w:r>
            <w:r w:rsidR="006764BF" w:rsidRPr="0065488F">
              <w:t xml:space="preserve">Office Staff-#                                        </w:t>
            </w:r>
            <w:r w:rsidR="00B47BA8" w:rsidRPr="0065488F">
              <w:t xml:space="preserve"> </w:t>
            </w:r>
            <w:r w:rsidR="006764BF" w:rsidRPr="0065488F">
              <w:t xml:space="preserve"> </w:t>
            </w:r>
            <w:sdt>
              <w:sdtPr>
                <w:rPr>
                  <w:rFonts w:ascii="MS Gothic" w:eastAsia="MS Gothic" w:hAnsi="MS Gothic" w:hint="eastAsia"/>
                </w:rPr>
                <w:id w:val="-528882762"/>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573850" w:rsidRPr="0065488F">
              <w:rPr>
                <w:rFonts w:ascii="MS Gothic" w:eastAsia="MS Gothic" w:hAnsi="MS Gothic" w:cs="MS Gothic"/>
              </w:rPr>
              <w:t xml:space="preserve"> </w:t>
            </w:r>
            <w:r w:rsidR="006764BF" w:rsidRPr="0065488F">
              <w:t>Minors-#</w:t>
            </w:r>
          </w:p>
        </w:tc>
      </w:tr>
      <w:tr w:rsidR="003C6C63" w:rsidRPr="0065488F" w14:paraId="0A042A4E" w14:textId="77777777" w:rsidTr="0071247C">
        <w:trPr>
          <w:trHeight w:val="440"/>
        </w:trPr>
        <w:tc>
          <w:tcPr>
            <w:tcW w:w="1139" w:type="pct"/>
            <w:vAlign w:val="center"/>
          </w:tcPr>
          <w:p w14:paraId="4479EDB6" w14:textId="77777777" w:rsidR="003C6C63" w:rsidRPr="0065488F" w:rsidRDefault="003C6C63" w:rsidP="003C6C63">
            <w:pPr>
              <w:rPr>
                <w:b/>
              </w:rPr>
            </w:pPr>
            <w:r w:rsidRPr="0065488F">
              <w:rPr>
                <w:b/>
              </w:rPr>
              <w:t xml:space="preserve"> Payroll Contact:</w:t>
            </w:r>
          </w:p>
        </w:tc>
        <w:tc>
          <w:tcPr>
            <w:tcW w:w="3861" w:type="pct"/>
            <w:gridSpan w:val="2"/>
            <w:vAlign w:val="center"/>
          </w:tcPr>
          <w:p w14:paraId="14A145EC" w14:textId="67341069" w:rsidR="003C6C63" w:rsidRPr="0065488F" w:rsidRDefault="006764BF" w:rsidP="003C6C63">
            <w:r w:rsidRPr="0065488F">
              <w:rPr>
                <w:color w:val="808080"/>
              </w:rPr>
              <w:t>Click here to enter text.</w:t>
            </w:r>
          </w:p>
        </w:tc>
      </w:tr>
      <w:tr w:rsidR="001A2296" w:rsidRPr="0065488F" w14:paraId="198C77E0" w14:textId="77777777" w:rsidTr="0071247C">
        <w:trPr>
          <w:trHeight w:val="440"/>
        </w:trPr>
        <w:tc>
          <w:tcPr>
            <w:tcW w:w="1139" w:type="pct"/>
            <w:vAlign w:val="center"/>
          </w:tcPr>
          <w:p w14:paraId="69136251" w14:textId="275B2D16" w:rsidR="001A2296" w:rsidRPr="0065488F" w:rsidRDefault="001A2296" w:rsidP="003C6C63">
            <w:pPr>
              <w:rPr>
                <w:b/>
              </w:rPr>
            </w:pPr>
            <w:r w:rsidRPr="0065488F">
              <w:rPr>
                <w:b/>
              </w:rPr>
              <w:t xml:space="preserve"> Payroll Contact Phone:</w:t>
            </w:r>
          </w:p>
        </w:tc>
        <w:tc>
          <w:tcPr>
            <w:tcW w:w="3861" w:type="pct"/>
            <w:gridSpan w:val="2"/>
            <w:vAlign w:val="center"/>
          </w:tcPr>
          <w:p w14:paraId="27AFACFF" w14:textId="40021E80" w:rsidR="001A2296" w:rsidRPr="0065488F" w:rsidRDefault="006764BF" w:rsidP="003C6C63">
            <w:r w:rsidRPr="0065488F">
              <w:rPr>
                <w:color w:val="808080"/>
              </w:rPr>
              <w:t>Click here to enter text.</w:t>
            </w:r>
          </w:p>
        </w:tc>
      </w:tr>
      <w:tr w:rsidR="003C6C63" w:rsidRPr="0065488F" w14:paraId="61AFEC8D" w14:textId="77777777" w:rsidTr="0071247C">
        <w:trPr>
          <w:trHeight w:val="440"/>
        </w:trPr>
        <w:tc>
          <w:tcPr>
            <w:tcW w:w="1139" w:type="pct"/>
            <w:vAlign w:val="center"/>
          </w:tcPr>
          <w:p w14:paraId="5CD7B552" w14:textId="0B89C563" w:rsidR="003C6C63" w:rsidRPr="0065488F" w:rsidRDefault="003C6C63" w:rsidP="003C6C63">
            <w:pPr>
              <w:rPr>
                <w:b/>
              </w:rPr>
            </w:pPr>
            <w:r w:rsidRPr="0065488F">
              <w:rPr>
                <w:b/>
              </w:rPr>
              <w:t xml:space="preserve"> Payroll Contact</w:t>
            </w:r>
            <w:r w:rsidR="00A25AF7" w:rsidRPr="0065488F">
              <w:rPr>
                <w:b/>
              </w:rPr>
              <w:t xml:space="preserve"> Email</w:t>
            </w:r>
            <w:r w:rsidRPr="0065488F">
              <w:rPr>
                <w:b/>
              </w:rPr>
              <w:t>:</w:t>
            </w:r>
          </w:p>
        </w:tc>
        <w:tc>
          <w:tcPr>
            <w:tcW w:w="3861" w:type="pct"/>
            <w:gridSpan w:val="2"/>
            <w:vAlign w:val="center"/>
          </w:tcPr>
          <w:p w14:paraId="5A53F376" w14:textId="2FE65331" w:rsidR="003C6C63" w:rsidRPr="0065488F" w:rsidRDefault="006764BF" w:rsidP="003C6C63">
            <w:r w:rsidRPr="0065488F">
              <w:rPr>
                <w:color w:val="808080"/>
              </w:rPr>
              <w:t>Click here to enter text.</w:t>
            </w:r>
          </w:p>
        </w:tc>
      </w:tr>
      <w:tr w:rsidR="003C6C63" w:rsidRPr="0065488F" w14:paraId="3CD55033" w14:textId="77777777" w:rsidTr="0071247C">
        <w:trPr>
          <w:trHeight w:val="440"/>
        </w:trPr>
        <w:tc>
          <w:tcPr>
            <w:tcW w:w="1139" w:type="pct"/>
            <w:vAlign w:val="center"/>
          </w:tcPr>
          <w:p w14:paraId="3512D2A3" w14:textId="088245AF" w:rsidR="003C6C63" w:rsidRPr="0065488F" w:rsidRDefault="003C6C63" w:rsidP="003C6C63">
            <w:pPr>
              <w:rPr>
                <w:b/>
              </w:rPr>
            </w:pPr>
            <w:r w:rsidRPr="0065488F">
              <w:rPr>
                <w:b/>
              </w:rPr>
              <w:t xml:space="preserve"> Other Contact</w:t>
            </w:r>
            <w:r w:rsidR="00A25AF7" w:rsidRPr="0065488F">
              <w:rPr>
                <w:b/>
              </w:rPr>
              <w:t xml:space="preserve"> </w:t>
            </w:r>
            <w:r w:rsidR="00F3464D" w:rsidRPr="0065488F">
              <w:rPr>
                <w:b/>
              </w:rPr>
              <w:t>Name/</w:t>
            </w:r>
            <w:r w:rsidR="00A25AF7" w:rsidRPr="0065488F">
              <w:rPr>
                <w:b/>
              </w:rPr>
              <w:t>Email</w:t>
            </w:r>
            <w:r w:rsidRPr="0065488F">
              <w:rPr>
                <w:b/>
              </w:rPr>
              <w:t xml:space="preserve">: </w:t>
            </w:r>
          </w:p>
        </w:tc>
        <w:tc>
          <w:tcPr>
            <w:tcW w:w="3861" w:type="pct"/>
            <w:gridSpan w:val="2"/>
            <w:vAlign w:val="center"/>
          </w:tcPr>
          <w:p w14:paraId="2E2782E5" w14:textId="4ED58E9E" w:rsidR="003C6C63" w:rsidRPr="0065488F" w:rsidRDefault="006764BF" w:rsidP="003C6C63">
            <w:r w:rsidRPr="0065488F">
              <w:rPr>
                <w:color w:val="808080"/>
              </w:rPr>
              <w:t>Click here to enter text.</w:t>
            </w:r>
          </w:p>
        </w:tc>
      </w:tr>
    </w:tbl>
    <w:tbl>
      <w:tblPr>
        <w:tblStyle w:val="TableGrid"/>
        <w:tblW w:w="10800" w:type="dxa"/>
        <w:tblInd w:w="-5" w:type="dxa"/>
        <w:tblLayout w:type="fixed"/>
        <w:tblLook w:val="04A0" w:firstRow="1" w:lastRow="0" w:firstColumn="1" w:lastColumn="0" w:noHBand="0" w:noVBand="1"/>
      </w:tblPr>
      <w:tblGrid>
        <w:gridCol w:w="1710"/>
        <w:gridCol w:w="3690"/>
        <w:gridCol w:w="1440"/>
        <w:gridCol w:w="3960"/>
      </w:tblGrid>
      <w:tr w:rsidR="00ED525D" w:rsidRPr="0065488F" w14:paraId="2E817DB2" w14:textId="77777777" w:rsidTr="005B3C4F">
        <w:tc>
          <w:tcPr>
            <w:tcW w:w="17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FF37479" w14:textId="6955CDF6" w:rsidR="00ED525D" w:rsidRPr="0065488F" w:rsidRDefault="00ED525D" w:rsidP="00ED525D">
            <w:pPr>
              <w:rPr>
                <w:b/>
              </w:rPr>
            </w:pPr>
            <w:r w:rsidRPr="0065488F">
              <w:rPr>
                <w:b/>
              </w:rPr>
              <w:t>Pay Frequency:</w:t>
            </w:r>
          </w:p>
        </w:tc>
        <w:sdt>
          <w:sdtPr>
            <w:alias w:val="Choose an item"/>
            <w:tag w:val="Choose an item"/>
            <w:id w:val="-619537508"/>
            <w:placeholder>
              <w:docPart w:val="DefaultPlaceholder_-1854013438"/>
            </w:placeholder>
            <w:showingPlcHdr/>
            <w:dropDownList>
              <w:listItem w:value="Choose an item."/>
              <w:listItem w:displayText="Weekly" w:value="Weekly"/>
              <w:listItem w:displayText="Bi-Weekly" w:value="Bi-Weekly"/>
              <w:listItem w:displayText="Semi-Monthly" w:value="Semi-Monthly"/>
              <w:listItem w:displayText="Monthly" w:value="Monthly"/>
              <w:listItem w:displayText="TBD" w:value="TBD"/>
            </w:dropDownList>
          </w:sdtPr>
          <w:sdtEndPr/>
          <w:sdtContent>
            <w:tc>
              <w:tcPr>
                <w:tcW w:w="36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9C840C4" w14:textId="01A5F776" w:rsidR="00ED525D" w:rsidRPr="0065488F" w:rsidRDefault="00B47BA8" w:rsidP="00ED525D">
                <w:r w:rsidRPr="0065488F">
                  <w:rPr>
                    <w:rStyle w:val="PlaceholderText"/>
                  </w:rPr>
                  <w:t>Choose an item.</w:t>
                </w:r>
              </w:p>
            </w:tc>
          </w:sdtContent>
        </w:sdt>
        <w:tc>
          <w:tcPr>
            <w:tcW w:w="14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238D1665" w14:textId="77777777" w:rsidR="00011F25" w:rsidRPr="0065488F" w:rsidRDefault="00011F25" w:rsidP="00011F25">
            <w:pPr>
              <w:rPr>
                <w:b/>
              </w:rPr>
            </w:pPr>
            <w:r w:rsidRPr="0065488F">
              <w:rPr>
                <w:b/>
              </w:rPr>
              <w:t xml:space="preserve">Pay Period: </w:t>
            </w:r>
          </w:p>
          <w:p w14:paraId="52696DF4" w14:textId="58FA9BD2" w:rsidR="00ED525D" w:rsidRPr="0065488F" w:rsidRDefault="00ED525D" w:rsidP="00ED525D">
            <w:pPr>
              <w:rPr>
                <w:b/>
              </w:rPr>
            </w:pPr>
          </w:p>
        </w:tc>
        <w:sdt>
          <w:sdtPr>
            <w:alias w:val="Choose an item"/>
            <w:tag w:val="Choose an item"/>
            <w:id w:val="1898711579"/>
            <w:placeholder>
              <w:docPart w:val="DefaultPlaceholder_-1854013438"/>
            </w:placeholder>
            <w:showingPlcHdr/>
            <w:dropDownList>
              <w:listItem w:value="Choose an item."/>
              <w:listItem w:displayText="Monday - Sunday" w:value="Monday - Sunday"/>
              <w:listItem w:displayText="Tuesday - Monday " w:value="Tuesday - Monday "/>
              <w:listItem w:displayText="Wednesday - Tuesday" w:value="Wednesday - Tuesday"/>
              <w:listItem w:displayText="Thursday - Wednesday " w:value="Thursday - Wednesday "/>
              <w:listItem w:displayText="Friday - Thursday " w:value="Friday - Thursday "/>
              <w:listItem w:displayText="Saturday - Friday" w:value="Saturday - Friday"/>
              <w:listItem w:displayText="Sunday - Saturday " w:value="Sunday - Saturday "/>
              <w:listItem w:displayText="TBD" w:value="TBD"/>
            </w:dropDownList>
          </w:sdtPr>
          <w:sdtEndPr/>
          <w:sdtContent>
            <w:tc>
              <w:tcPr>
                <w:tcW w:w="39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1ABFFCF" w14:textId="7B8407AA" w:rsidR="00ED525D" w:rsidRPr="0065488F" w:rsidRDefault="00B47BA8" w:rsidP="00ED525D">
                <w:r w:rsidRPr="0065488F">
                  <w:rPr>
                    <w:rStyle w:val="PlaceholderText"/>
                  </w:rPr>
                  <w:t>Choose an item.</w:t>
                </w:r>
              </w:p>
            </w:tc>
          </w:sdtContent>
        </w:sdt>
      </w:tr>
      <w:tr w:rsidR="00ED525D" w:rsidRPr="0065488F" w14:paraId="59A3EC70" w14:textId="77777777" w:rsidTr="005B3C4F">
        <w:tc>
          <w:tcPr>
            <w:tcW w:w="17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2070B11" w14:textId="77777777" w:rsidR="00ED525D" w:rsidRPr="0065488F" w:rsidRDefault="00ED525D" w:rsidP="00ED525D">
            <w:pPr>
              <w:rPr>
                <w:b/>
              </w:rPr>
            </w:pPr>
            <w:r w:rsidRPr="0065488F">
              <w:rPr>
                <w:b/>
              </w:rPr>
              <w:t>Pay Day:</w:t>
            </w:r>
          </w:p>
        </w:tc>
        <w:sdt>
          <w:sdtPr>
            <w:alias w:val="Choose an item"/>
            <w:tag w:val="Choose an item"/>
            <w:id w:val="-261231060"/>
            <w:placeholder>
              <w:docPart w:val="DefaultPlaceholder_-1854013438"/>
            </w:placeholder>
            <w:showingPlcHdr/>
            <w:dropDownList>
              <w:listItem w:value="Choose an item."/>
              <w:listItem w:displayText="Monday" w:value="Monday"/>
              <w:listItem w:displayText="Tuesday" w:value="Tuesday"/>
              <w:listItem w:displayText="Wednesday" w:value="Wednesday"/>
              <w:listItem w:displayText="Thursday" w:value="Thursday"/>
              <w:listItem w:displayText="Friday" w:value="Friday"/>
              <w:listItem w:displayText="Saturday" w:value="Saturday"/>
              <w:listItem w:displayText="Sunday" w:value="Sunday"/>
              <w:listItem w:displayText="TBD" w:value="TBD"/>
            </w:dropDownList>
          </w:sdtPr>
          <w:sdtEndPr/>
          <w:sdtContent>
            <w:tc>
              <w:tcPr>
                <w:tcW w:w="36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930B375" w14:textId="392427ED" w:rsidR="00ED525D" w:rsidRPr="0065488F" w:rsidRDefault="00B47BA8" w:rsidP="00ED525D">
                <w:r w:rsidRPr="0065488F">
                  <w:rPr>
                    <w:rStyle w:val="PlaceholderText"/>
                  </w:rPr>
                  <w:t>Choose an item.</w:t>
                </w:r>
              </w:p>
            </w:tc>
          </w:sdtContent>
        </w:sdt>
        <w:tc>
          <w:tcPr>
            <w:tcW w:w="14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C6187B1" w14:textId="2E5112EE" w:rsidR="00ED525D" w:rsidRPr="0065488F" w:rsidRDefault="00A61A40" w:rsidP="00ED525D">
            <w:pPr>
              <w:rPr>
                <w:b/>
              </w:rPr>
            </w:pPr>
            <w:r w:rsidRPr="0065488F">
              <w:rPr>
                <w:rFonts w:ascii="MS Gothic" w:eastAsia="MS Gothic" w:hAnsi="MS Gothic" w:cs="MS Gothic"/>
                <w:b/>
              </w:rPr>
              <w:t xml:space="preserve">      </w:t>
            </w:r>
            <w:sdt>
              <w:sdtPr>
                <w:rPr>
                  <w:rFonts w:ascii="MS Gothic" w:eastAsia="MS Gothic" w:hAnsi="MS Gothic" w:hint="eastAsia"/>
                </w:rPr>
                <w:id w:val="-1574577695"/>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p>
        </w:tc>
        <w:tc>
          <w:tcPr>
            <w:tcW w:w="39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49F5244" w14:textId="3BDA3A5F" w:rsidR="00ED525D" w:rsidRPr="0065488F" w:rsidRDefault="00ED525D" w:rsidP="00ED525D">
            <w:r w:rsidRPr="0065488F">
              <w:t>Other</w:t>
            </w:r>
            <w:r w:rsidR="004D5309" w:rsidRPr="0065488F">
              <w:t>,</w:t>
            </w:r>
          </w:p>
          <w:p w14:paraId="3F23C0B0" w14:textId="0007567F" w:rsidR="00ED525D" w:rsidRPr="0065488F" w:rsidRDefault="00D50A54" w:rsidP="00ED525D">
            <w:pPr>
              <w:rPr>
                <w:b/>
              </w:rPr>
            </w:pPr>
            <w:r w:rsidRPr="0065488F">
              <w:t>p</w:t>
            </w:r>
            <w:r w:rsidR="00ED525D" w:rsidRPr="0065488F">
              <w:t xml:space="preserve">lease </w:t>
            </w:r>
            <w:r w:rsidRPr="0065488F">
              <w:t>s</w:t>
            </w:r>
            <w:r w:rsidR="00ED525D" w:rsidRPr="0065488F">
              <w:t xml:space="preserve">pecify: </w:t>
            </w:r>
            <w:r w:rsidR="006764BF" w:rsidRPr="0065488F">
              <w:rPr>
                <w:color w:val="808080"/>
              </w:rPr>
              <w:t>Click here to enter text.</w:t>
            </w:r>
          </w:p>
        </w:tc>
      </w:tr>
      <w:tr w:rsidR="00ED525D" w:rsidRPr="0065488F" w14:paraId="1979D066" w14:textId="77777777" w:rsidTr="005B3C4F">
        <w:tc>
          <w:tcPr>
            <w:tcW w:w="17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0B26FFD" w14:textId="3F96B850" w:rsidR="00ED525D" w:rsidRPr="0065488F" w:rsidRDefault="00ED525D" w:rsidP="00ED525D">
            <w:pPr>
              <w:rPr>
                <w:b/>
              </w:rPr>
            </w:pPr>
            <w:r w:rsidRPr="0065488F">
              <w:rPr>
                <w:b/>
              </w:rPr>
              <w:t>Pay</w:t>
            </w:r>
            <w:r w:rsidR="00A664D4" w:rsidRPr="0065488F">
              <w:rPr>
                <w:b/>
              </w:rPr>
              <w:t>c</w:t>
            </w:r>
            <w:r w:rsidRPr="0065488F">
              <w:rPr>
                <w:b/>
              </w:rPr>
              <w:t>heck Delivery:</w:t>
            </w:r>
          </w:p>
        </w:tc>
        <w:tc>
          <w:tcPr>
            <w:tcW w:w="9090"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B886DA8" w14:textId="3E41103D" w:rsidR="00ED525D" w:rsidRPr="0065488F" w:rsidRDefault="008B709B" w:rsidP="00ED525D">
            <w:pPr>
              <w:rPr>
                <w:color w:val="808080"/>
              </w:rPr>
            </w:pPr>
            <w:sdt>
              <w:sdtPr>
                <w:rPr>
                  <w:rFonts w:ascii="MS Gothic" w:eastAsia="MS Gothic" w:hAnsi="MS Gothic" w:hint="eastAsia"/>
                </w:rPr>
                <w:id w:val="137930648"/>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827AED" w:rsidRPr="0065488F">
              <w:t xml:space="preserve"> Mail to Employees   </w:t>
            </w:r>
            <w:sdt>
              <w:sdtPr>
                <w:rPr>
                  <w:rFonts w:ascii="MS Gothic" w:eastAsia="MS Gothic" w:hAnsi="MS Gothic" w:hint="eastAsia"/>
                </w:rPr>
                <w:id w:val="621506413"/>
                <w14:checkbox>
                  <w14:checked w14:val="0"/>
                  <w14:checkedState w14:val="2612" w14:font="MS Gothic"/>
                  <w14:uncheckedState w14:val="2610" w14:font="MS Gothic"/>
                </w14:checkbox>
              </w:sdtPr>
              <w:sdtEndPr/>
              <w:sdtContent>
                <w:r w:rsidR="00E07548" w:rsidRPr="0065488F">
                  <w:rPr>
                    <w:rFonts w:ascii="MS Gothic" w:eastAsia="MS Gothic" w:hAnsi="MS Gothic" w:hint="eastAsia"/>
                  </w:rPr>
                  <w:t>☐</w:t>
                </w:r>
              </w:sdtContent>
            </w:sdt>
            <w:r w:rsidR="00E07548" w:rsidRPr="0065488F">
              <w:t xml:space="preserve"> Client Pickup    </w:t>
            </w:r>
            <w:sdt>
              <w:sdtPr>
                <w:rPr>
                  <w:rFonts w:ascii="MS Gothic" w:eastAsia="MS Gothic" w:hAnsi="MS Gothic" w:hint="eastAsia"/>
                </w:rPr>
                <w:id w:val="1947034063"/>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827AED" w:rsidRPr="0065488F">
              <w:t xml:space="preserve"> Deliver to Client – Provide FedEx Acct #: </w:t>
            </w:r>
            <w:r w:rsidR="00827AED" w:rsidRPr="0065488F">
              <w:rPr>
                <w:color w:val="808080"/>
              </w:rPr>
              <w:t>Click here to enter text.</w:t>
            </w:r>
          </w:p>
          <w:p w14:paraId="6663E0B4" w14:textId="2BE5B754" w:rsidR="00FF1119" w:rsidRPr="0065488F" w:rsidRDefault="008B709B" w:rsidP="00ED525D">
            <w:pPr>
              <w:rPr>
                <w:color w:val="808080"/>
              </w:rPr>
            </w:pPr>
            <w:sdt>
              <w:sdtPr>
                <w:rPr>
                  <w:rFonts w:ascii="MS Gothic" w:eastAsia="MS Gothic" w:hAnsi="MS Gothic" w:hint="eastAsia"/>
                </w:rPr>
                <w:id w:val="-753354538"/>
                <w14:checkbox>
                  <w14:checked w14:val="0"/>
                  <w14:checkedState w14:val="2612" w14:font="MS Gothic"/>
                  <w14:uncheckedState w14:val="2610" w14:font="MS Gothic"/>
                </w14:checkbox>
              </w:sdtPr>
              <w:sdtEndPr/>
              <w:sdtContent>
                <w:r w:rsidR="00FF1119" w:rsidRPr="0065488F">
                  <w:rPr>
                    <w:rFonts w:ascii="MS Gothic" w:eastAsia="MS Gothic" w:hAnsi="MS Gothic" w:hint="eastAsia"/>
                  </w:rPr>
                  <w:t>☐</w:t>
                </w:r>
              </w:sdtContent>
            </w:sdt>
            <w:r w:rsidR="00FF1119" w:rsidRPr="0065488F">
              <w:t xml:space="preserve"> Direct Deposit for Employees       </w:t>
            </w:r>
            <w:sdt>
              <w:sdtPr>
                <w:rPr>
                  <w:rFonts w:ascii="MS Gothic" w:eastAsia="MS Gothic" w:hAnsi="MS Gothic" w:hint="eastAsia"/>
                </w:rPr>
                <w:id w:val="-1037033088"/>
                <w14:checkbox>
                  <w14:checked w14:val="0"/>
                  <w14:checkedState w14:val="2612" w14:font="MS Gothic"/>
                  <w14:uncheckedState w14:val="2610" w14:font="MS Gothic"/>
                </w14:checkbox>
              </w:sdtPr>
              <w:sdtEndPr/>
              <w:sdtContent>
                <w:r w:rsidR="00FF1119" w:rsidRPr="0065488F">
                  <w:rPr>
                    <w:rFonts w:ascii="MS Gothic" w:eastAsia="MS Gothic" w:hAnsi="MS Gothic" w:hint="eastAsia"/>
                  </w:rPr>
                  <w:t>☐</w:t>
                </w:r>
              </w:sdtContent>
            </w:sdt>
            <w:r w:rsidR="00FF1119" w:rsidRPr="0065488F">
              <w:t xml:space="preserve"> Remote Printing</w:t>
            </w:r>
            <w:r w:rsidR="00AD3DDF" w:rsidRPr="0065488F">
              <w:t xml:space="preserve"> (at production office)</w:t>
            </w:r>
          </w:p>
          <w:p w14:paraId="587EF495" w14:textId="3CB2F76C" w:rsidR="00E07548" w:rsidRPr="0065488F" w:rsidRDefault="00E07548" w:rsidP="00ED525D">
            <w:pPr>
              <w:rPr>
                <w:b/>
              </w:rPr>
            </w:pPr>
          </w:p>
        </w:tc>
      </w:tr>
      <w:tr w:rsidR="00ED525D" w:rsidRPr="0065488F" w14:paraId="58B0A64F" w14:textId="77777777" w:rsidTr="005B3C4F">
        <w:tc>
          <w:tcPr>
            <w:tcW w:w="171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13C96F1" w14:textId="77777777" w:rsidR="00ED525D" w:rsidRPr="0065488F" w:rsidRDefault="00ED525D" w:rsidP="00ED525D">
            <w:pPr>
              <w:rPr>
                <w:b/>
              </w:rPr>
            </w:pPr>
            <w:r w:rsidRPr="0065488F">
              <w:rPr>
                <w:b/>
              </w:rPr>
              <w:t>Payment Method:</w:t>
            </w:r>
          </w:p>
        </w:tc>
        <w:tc>
          <w:tcPr>
            <w:tcW w:w="9090"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3D2CA88" w14:textId="3F503E3D" w:rsidR="00ED525D" w:rsidRPr="0065488F" w:rsidRDefault="008B709B" w:rsidP="00827AED">
            <w:sdt>
              <w:sdtPr>
                <w:rPr>
                  <w:rFonts w:ascii="MS Gothic" w:eastAsia="MS Gothic" w:hAnsi="MS Gothic" w:hint="eastAsia"/>
                </w:rPr>
                <w:id w:val="1200438480"/>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112177" w:rsidRPr="0065488F">
              <w:rPr>
                <w:rFonts w:ascii="MS Gothic" w:eastAsia="MS Gothic" w:hAnsi="MS Gothic" w:cs="MS Gothic"/>
              </w:rPr>
              <w:t xml:space="preserve"> </w:t>
            </w:r>
            <w:r w:rsidR="00ED525D" w:rsidRPr="0065488F">
              <w:t xml:space="preserve">Wire Transfer   </w:t>
            </w:r>
            <w:r w:rsidR="00B47BA8" w:rsidRPr="0065488F">
              <w:t xml:space="preserve"> </w:t>
            </w:r>
            <w:sdt>
              <w:sdtPr>
                <w:rPr>
                  <w:rFonts w:ascii="MS Gothic" w:eastAsia="MS Gothic" w:hAnsi="MS Gothic" w:hint="eastAsia"/>
                </w:rPr>
                <w:id w:val="1272749624"/>
                <w14:checkbox>
                  <w14:checked w14:val="0"/>
                  <w14:checkedState w14:val="2612" w14:font="MS Gothic"/>
                  <w14:uncheckedState w14:val="2610" w14:font="MS Gothic"/>
                </w14:checkbox>
              </w:sdtPr>
              <w:sdtEndPr/>
              <w:sdtContent>
                <w:r w:rsidR="00313226" w:rsidRPr="0065488F">
                  <w:rPr>
                    <w:rFonts w:ascii="MS Gothic" w:eastAsia="MS Gothic" w:hAnsi="MS Gothic" w:hint="eastAsia"/>
                  </w:rPr>
                  <w:t>☐</w:t>
                </w:r>
              </w:sdtContent>
            </w:sdt>
            <w:r w:rsidR="00112177" w:rsidRPr="0065488F">
              <w:rPr>
                <w:rFonts w:ascii="MS Gothic" w:eastAsia="MS Gothic" w:hAnsi="MS Gothic" w:cs="MS Gothic"/>
              </w:rPr>
              <w:t xml:space="preserve"> </w:t>
            </w:r>
            <w:r w:rsidR="00ED525D" w:rsidRPr="0065488F">
              <w:t xml:space="preserve">Cashier’s Check     </w:t>
            </w:r>
            <w:sdt>
              <w:sdtPr>
                <w:rPr>
                  <w:rFonts w:ascii="MS Gothic" w:eastAsia="MS Gothic" w:hAnsi="MS Gothic" w:hint="eastAsia"/>
                </w:rPr>
                <w:id w:val="1823312961"/>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112177" w:rsidRPr="0065488F">
              <w:rPr>
                <w:rFonts w:ascii="MS Gothic" w:eastAsia="MS Gothic" w:hAnsi="MS Gothic" w:cs="MS Gothic"/>
              </w:rPr>
              <w:t xml:space="preserve"> </w:t>
            </w:r>
            <w:r w:rsidR="00ED525D" w:rsidRPr="0065488F">
              <w:t xml:space="preserve">ACH Debit    </w:t>
            </w:r>
            <w:r w:rsidR="003F7B24" w:rsidRPr="0065488F">
              <w:t xml:space="preserve">      </w:t>
            </w:r>
            <w:sdt>
              <w:sdtPr>
                <w:rPr>
                  <w:rFonts w:ascii="MS Gothic" w:eastAsia="MS Gothic" w:hAnsi="MS Gothic" w:hint="eastAsia"/>
                </w:rPr>
                <w:id w:val="-985082733"/>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112177" w:rsidRPr="0065488F">
              <w:rPr>
                <w:rFonts w:ascii="MS Gothic" w:eastAsia="MS Gothic" w:hAnsi="MS Gothic" w:cs="MS Gothic"/>
              </w:rPr>
              <w:t xml:space="preserve"> </w:t>
            </w:r>
            <w:r w:rsidR="00ED525D" w:rsidRPr="0065488F">
              <w:t>Company Check</w:t>
            </w:r>
          </w:p>
        </w:tc>
      </w:tr>
    </w:tbl>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10790"/>
      </w:tblGrid>
      <w:tr w:rsidR="004F211D" w:rsidRPr="0065488F" w14:paraId="6E0B785B" w14:textId="77777777" w:rsidTr="004F211D">
        <w:trPr>
          <w:trHeight w:val="216"/>
        </w:trPr>
        <w:tc>
          <w:tcPr>
            <w:tcW w:w="5000" w:type="pct"/>
            <w:shd w:val="clear" w:color="auto" w:fill="auto"/>
          </w:tcPr>
          <w:p w14:paraId="382E94B3" w14:textId="77777777" w:rsidR="004F211D" w:rsidRPr="0065488F" w:rsidRDefault="004F211D" w:rsidP="004F211D">
            <w:pPr>
              <w:rPr>
                <w:lang w:val="en-IN"/>
              </w:rPr>
            </w:pPr>
          </w:p>
        </w:tc>
      </w:tr>
      <w:tr w:rsidR="00E55039" w:rsidRPr="0065488F" w14:paraId="26016337" w14:textId="77777777" w:rsidTr="004F211D">
        <w:trPr>
          <w:trHeight w:val="216"/>
        </w:trPr>
        <w:tc>
          <w:tcPr>
            <w:tcW w:w="5000" w:type="pct"/>
            <w:shd w:val="clear" w:color="auto" w:fill="DBE5F1" w:themeFill="accent1" w:themeFillTint="33"/>
          </w:tcPr>
          <w:tbl>
            <w:tblPr>
              <w:tblW w:w="4987"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10694"/>
            </w:tblGrid>
            <w:tr w:rsidR="00E55039" w:rsidRPr="0065488F" w14:paraId="50BC333F" w14:textId="77777777" w:rsidTr="00652108">
              <w:trPr>
                <w:trHeight w:val="216"/>
              </w:trPr>
              <w:tc>
                <w:tcPr>
                  <w:tcW w:w="5000" w:type="pct"/>
                  <w:shd w:val="clear" w:color="auto" w:fill="DBE5F1" w:themeFill="accent1" w:themeFillTint="33"/>
                  <w:vAlign w:val="bottom"/>
                </w:tcPr>
                <w:p w14:paraId="3B80A163" w14:textId="6EAE54AD" w:rsidR="00E55039" w:rsidRPr="0065488F" w:rsidRDefault="00E07548" w:rsidP="00652108">
                  <w:pPr>
                    <w:pStyle w:val="Heading2"/>
                  </w:pPr>
                  <w:r w:rsidRPr="0065488F">
                    <w:t xml:space="preserve">Accounting </w:t>
                  </w:r>
                  <w:r w:rsidR="00E55039" w:rsidRPr="0065488F">
                    <w:t>SOFTWARE</w:t>
                  </w:r>
                </w:p>
              </w:tc>
            </w:tr>
          </w:tbl>
          <w:p w14:paraId="5F06E162" w14:textId="77777777" w:rsidR="00E55039" w:rsidRPr="0065488F" w:rsidRDefault="00E55039" w:rsidP="00652108"/>
        </w:tc>
      </w:tr>
    </w:tbl>
    <w:tbl>
      <w:tblPr>
        <w:tblStyle w:val="TableGrid"/>
        <w:tblW w:w="10800" w:type="dxa"/>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710"/>
        <w:gridCol w:w="3690"/>
        <w:gridCol w:w="1440"/>
        <w:gridCol w:w="3960"/>
      </w:tblGrid>
      <w:tr w:rsidR="00E55039" w:rsidRPr="0065488F" w14:paraId="277783B1" w14:textId="77777777" w:rsidTr="005B3C4F">
        <w:tc>
          <w:tcPr>
            <w:tcW w:w="1710" w:type="dxa"/>
          </w:tcPr>
          <w:p w14:paraId="1E47FD10" w14:textId="77777777" w:rsidR="00E55039" w:rsidRPr="0065488F" w:rsidRDefault="00E55039" w:rsidP="00652108">
            <w:pPr>
              <w:rPr>
                <w:b/>
              </w:rPr>
            </w:pPr>
            <w:r w:rsidRPr="0065488F">
              <w:rPr>
                <w:b/>
              </w:rPr>
              <w:t>Accounting Software:</w:t>
            </w:r>
          </w:p>
        </w:tc>
        <w:sdt>
          <w:sdtPr>
            <w:alias w:val="Choose a item"/>
            <w:tag w:val="Choose a item"/>
            <w:id w:val="-1297370519"/>
            <w:placeholder>
              <w:docPart w:val="DefaultPlaceholder_-1854013438"/>
            </w:placeholder>
            <w:showingPlcHdr/>
            <w:dropDownList>
              <w:listItem w:value="Choose an item."/>
              <w:listItem w:displayText="ProBooks" w:value="ProBooks"/>
              <w:listItem w:displayText="QuickBooks" w:value="QuickBooks"/>
              <w:listItem w:displayText="Other" w:value="Other"/>
              <w:listItem w:displayText="TBD" w:value="TBD"/>
            </w:dropDownList>
          </w:sdtPr>
          <w:sdtEndPr/>
          <w:sdtContent>
            <w:tc>
              <w:tcPr>
                <w:tcW w:w="3690" w:type="dxa"/>
              </w:tcPr>
              <w:p w14:paraId="4AC41E9C" w14:textId="6CDDEF90" w:rsidR="00E55039" w:rsidRPr="0065488F" w:rsidRDefault="00B47BA8" w:rsidP="00652108">
                <w:r w:rsidRPr="0065488F">
                  <w:rPr>
                    <w:rStyle w:val="PlaceholderText"/>
                  </w:rPr>
                  <w:t>Choose an item.</w:t>
                </w:r>
              </w:p>
            </w:tc>
          </w:sdtContent>
        </w:sdt>
        <w:tc>
          <w:tcPr>
            <w:tcW w:w="1440" w:type="dxa"/>
          </w:tcPr>
          <w:p w14:paraId="60D731AB" w14:textId="6354702B" w:rsidR="00E55039" w:rsidRPr="0065488F" w:rsidRDefault="008B709B" w:rsidP="00652108">
            <w:pPr>
              <w:jc w:val="center"/>
              <w:rPr>
                <w:b/>
              </w:rPr>
            </w:pPr>
            <w:sdt>
              <w:sdtPr>
                <w:rPr>
                  <w:rFonts w:ascii="MS Gothic" w:eastAsia="MS Gothic" w:hAnsi="MS Gothic" w:hint="eastAsia"/>
                </w:rPr>
                <w:id w:val="432244981"/>
                <w14:checkbox>
                  <w14:checked w14:val="0"/>
                  <w14:checkedState w14:val="2612" w14:font="MS Gothic"/>
                  <w14:uncheckedState w14:val="2610" w14:font="MS Gothic"/>
                </w14:checkbox>
              </w:sdtPr>
              <w:sdtEndPr/>
              <w:sdtContent>
                <w:r w:rsidR="00313226" w:rsidRPr="0065488F">
                  <w:rPr>
                    <w:rFonts w:ascii="MS Gothic" w:eastAsia="MS Gothic" w:hAnsi="MS Gothic" w:hint="eastAsia"/>
                  </w:rPr>
                  <w:t>☐</w:t>
                </w:r>
              </w:sdtContent>
            </w:sdt>
          </w:p>
        </w:tc>
        <w:tc>
          <w:tcPr>
            <w:tcW w:w="3960" w:type="dxa"/>
          </w:tcPr>
          <w:p w14:paraId="3A9955A6" w14:textId="77777777" w:rsidR="00E55039" w:rsidRPr="0065488F" w:rsidRDefault="00E55039" w:rsidP="00652108">
            <w:r w:rsidRPr="0065488F">
              <w:rPr>
                <w:b/>
              </w:rPr>
              <w:t>File Export of Payroll Data to upload to your Accounting Software</w:t>
            </w:r>
          </w:p>
        </w:tc>
      </w:tr>
    </w:tbl>
    <w:tbl>
      <w:tblPr>
        <w:tblpPr w:leftFromText="180" w:rightFromText="180" w:vertAnchor="text" w:horzAnchor="margin" w:tblpY="6"/>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10790"/>
      </w:tblGrid>
      <w:tr w:rsidR="00E07548" w:rsidRPr="0065488F" w14:paraId="6BED4C2C" w14:textId="77777777" w:rsidTr="00E07548">
        <w:trPr>
          <w:trHeight w:val="605"/>
        </w:trPr>
        <w:tc>
          <w:tcPr>
            <w:tcW w:w="5000" w:type="pct"/>
            <w:vAlign w:val="center"/>
          </w:tcPr>
          <w:p w14:paraId="71A6F8DE" w14:textId="0347BB81" w:rsidR="00E07548" w:rsidRPr="0065488F" w:rsidRDefault="00722A7C" w:rsidP="00E07548">
            <w:pPr>
              <w:pStyle w:val="NormalWeb"/>
              <w:rPr>
                <w:rFonts w:asciiTheme="majorHAnsi" w:hAnsiTheme="majorHAnsi" w:cstheme="majorHAnsi"/>
                <w:b/>
              </w:rPr>
            </w:pPr>
            <w:r w:rsidRPr="0065488F">
              <w:rPr>
                <w:rFonts w:asciiTheme="majorHAnsi" w:hAnsiTheme="majorHAnsi" w:cstheme="majorHAnsi"/>
                <w:b/>
                <w:sz w:val="18"/>
                <w:szCs w:val="18"/>
              </w:rPr>
              <w:br/>
            </w:r>
            <w:r w:rsidR="00E07548" w:rsidRPr="0065488F">
              <w:rPr>
                <w:rFonts w:asciiTheme="majorHAnsi" w:hAnsiTheme="majorHAnsi" w:cstheme="majorHAnsi"/>
                <w:b/>
                <w:sz w:val="18"/>
                <w:szCs w:val="18"/>
              </w:rPr>
              <w:t xml:space="preserve">Note: If using </w:t>
            </w:r>
            <w:proofErr w:type="spellStart"/>
            <w:r w:rsidR="00E07548" w:rsidRPr="0065488F">
              <w:rPr>
                <w:rFonts w:asciiTheme="majorHAnsi" w:hAnsiTheme="majorHAnsi" w:cstheme="majorHAnsi"/>
                <w:b/>
                <w:sz w:val="18"/>
                <w:szCs w:val="18"/>
              </w:rPr>
              <w:t>ProBooks</w:t>
            </w:r>
            <w:proofErr w:type="spellEnd"/>
            <w:r w:rsidR="00E07548" w:rsidRPr="0065488F">
              <w:rPr>
                <w:rFonts w:asciiTheme="majorHAnsi" w:hAnsiTheme="majorHAnsi" w:cstheme="majorHAnsi"/>
                <w:b/>
                <w:sz w:val="18"/>
                <w:szCs w:val="18"/>
              </w:rPr>
              <w:t xml:space="preserve">, please submit a Budget (i.e. MMB File), Bank Info, and any other relevant information for database setup </w:t>
            </w:r>
          </w:p>
          <w:p w14:paraId="33361A55" w14:textId="0F55BD6C" w:rsidR="00E07548" w:rsidRPr="0065488F" w:rsidRDefault="00E07548" w:rsidP="00E07548">
            <w:pPr>
              <w:pStyle w:val="NormalWeb"/>
              <w:rPr>
                <w:rFonts w:asciiTheme="minorHAnsi" w:hAnsiTheme="minorHAnsi" w:cstheme="minorHAnsi"/>
                <w:b/>
                <w:sz w:val="18"/>
                <w:szCs w:val="18"/>
              </w:rPr>
            </w:pPr>
            <w:r w:rsidRPr="0065488F">
              <w:rPr>
                <w:color w:val="808080"/>
              </w:rPr>
              <w:t xml:space="preserve">  </w:t>
            </w:r>
            <w:r w:rsidRPr="0065488F">
              <w:rPr>
                <w:rFonts w:asciiTheme="minorHAnsi" w:hAnsiTheme="minorHAnsi" w:cstheme="minorHAnsi"/>
                <w:color w:val="808080"/>
                <w:sz w:val="18"/>
                <w:szCs w:val="18"/>
              </w:rPr>
              <w:t>Click here to enter</w:t>
            </w:r>
            <w:r w:rsidRPr="0065488F">
              <w:rPr>
                <w:rFonts w:asciiTheme="minorHAnsi" w:hAnsiTheme="minorHAnsi" w:cstheme="minorHAnsi"/>
                <w:b/>
                <w:sz w:val="18"/>
                <w:szCs w:val="18"/>
              </w:rPr>
              <w:t xml:space="preserve"> </w:t>
            </w:r>
            <w:r w:rsidRPr="0065488F">
              <w:rPr>
                <w:rFonts w:asciiTheme="minorHAnsi" w:hAnsiTheme="minorHAnsi" w:cstheme="minorHAnsi"/>
                <w:color w:val="808080"/>
                <w:sz w:val="18"/>
                <w:szCs w:val="18"/>
              </w:rPr>
              <w:t xml:space="preserve">comments </w:t>
            </w:r>
          </w:p>
          <w:p w14:paraId="526004CA" w14:textId="77777777" w:rsidR="00E07548" w:rsidRPr="0065488F" w:rsidRDefault="00E07548" w:rsidP="0014699A">
            <w:pPr>
              <w:rPr>
                <w:rFonts w:ascii="MS Gothic" w:eastAsia="MS Gothic" w:hAnsi="MS Gothic"/>
              </w:rPr>
            </w:pPr>
          </w:p>
        </w:tc>
      </w:tr>
    </w:tbl>
    <w:p w14:paraId="1023F48C" w14:textId="39AF850E" w:rsidR="0005769B" w:rsidRPr="0065488F" w:rsidRDefault="0005769B" w:rsidP="00B95403">
      <w:pPr>
        <w:rPr>
          <w:b/>
          <w:caps/>
        </w:rPr>
      </w:pPr>
    </w:p>
    <w:tbl>
      <w:tblPr>
        <w:tblW w:w="5036"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81"/>
        <w:gridCol w:w="7466"/>
        <w:gridCol w:w="3321"/>
      </w:tblGrid>
      <w:tr w:rsidR="00652108" w:rsidRPr="0065488F" w14:paraId="633D0CF0" w14:textId="3E28791B" w:rsidTr="004528EF">
        <w:trPr>
          <w:trHeight w:val="216"/>
        </w:trPr>
        <w:tc>
          <w:tcPr>
            <w:tcW w:w="37" w:type="pct"/>
            <w:shd w:val="clear" w:color="auto" w:fill="DBE5F1" w:themeFill="accent1" w:themeFillTint="33"/>
          </w:tcPr>
          <w:p w14:paraId="75DE0650" w14:textId="77777777" w:rsidR="00652108" w:rsidRPr="0065488F" w:rsidRDefault="00652108" w:rsidP="00652108">
            <w:pPr>
              <w:pStyle w:val="Heading2"/>
            </w:pPr>
          </w:p>
        </w:tc>
        <w:tc>
          <w:tcPr>
            <w:tcW w:w="3435" w:type="pct"/>
            <w:shd w:val="clear" w:color="auto" w:fill="DBE5F1" w:themeFill="accent1" w:themeFillTint="33"/>
          </w:tcPr>
          <w:tbl>
            <w:tblPr>
              <w:tblW w:w="4987"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7379"/>
            </w:tblGrid>
            <w:tr w:rsidR="00652108" w:rsidRPr="0065488F" w14:paraId="38F5E583" w14:textId="77777777" w:rsidTr="00652108">
              <w:trPr>
                <w:trHeight w:val="216"/>
              </w:trPr>
              <w:tc>
                <w:tcPr>
                  <w:tcW w:w="5000" w:type="pct"/>
                  <w:shd w:val="clear" w:color="auto" w:fill="DBE5F1" w:themeFill="accent1" w:themeFillTint="33"/>
                  <w:vAlign w:val="bottom"/>
                </w:tcPr>
                <w:p w14:paraId="4E694E83" w14:textId="46605B6E" w:rsidR="00652108" w:rsidRPr="0065488F" w:rsidRDefault="00952289" w:rsidP="00652108">
                  <w:pPr>
                    <w:pStyle w:val="Heading2"/>
                  </w:pPr>
                  <w:r w:rsidRPr="0065488F">
                    <w:t>ProHire information</w:t>
                  </w:r>
                </w:p>
              </w:tc>
            </w:tr>
          </w:tbl>
          <w:p w14:paraId="4C7297F9" w14:textId="77777777" w:rsidR="00652108" w:rsidRPr="0065488F" w:rsidRDefault="00652108" w:rsidP="00652108"/>
        </w:tc>
        <w:tc>
          <w:tcPr>
            <w:tcW w:w="1528" w:type="pct"/>
            <w:shd w:val="clear" w:color="auto" w:fill="DBE5F1" w:themeFill="accent1" w:themeFillTint="33"/>
          </w:tcPr>
          <w:p w14:paraId="31BAE66A" w14:textId="77777777" w:rsidR="00652108" w:rsidRPr="0065488F" w:rsidRDefault="00652108" w:rsidP="00652108">
            <w:pPr>
              <w:pStyle w:val="Heading2"/>
            </w:pPr>
          </w:p>
        </w:tc>
      </w:tr>
    </w:tbl>
    <w:tbl>
      <w:tblPr>
        <w:tblpPr w:leftFromText="180" w:rightFromText="180" w:vertAnchor="text" w:horzAnchor="margin" w:tblpY="6"/>
        <w:tblW w:w="5056"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2547"/>
        <w:gridCol w:w="8364"/>
      </w:tblGrid>
      <w:tr w:rsidR="00E07548" w:rsidRPr="0065488F" w14:paraId="375ECA7E" w14:textId="77777777" w:rsidTr="000A70A6">
        <w:trPr>
          <w:trHeight w:val="605"/>
        </w:trPr>
        <w:tc>
          <w:tcPr>
            <w:tcW w:w="1167" w:type="pct"/>
            <w:vAlign w:val="center"/>
          </w:tcPr>
          <w:p w14:paraId="4E4DD79C" w14:textId="318ACFCE" w:rsidR="00E07548" w:rsidRPr="0065488F" w:rsidRDefault="008B709B" w:rsidP="00E07548">
            <w:pPr>
              <w:rPr>
                <w:b/>
              </w:rPr>
            </w:pPr>
            <w:sdt>
              <w:sdtPr>
                <w:rPr>
                  <w:rFonts w:ascii="MS Gothic" w:eastAsia="MS Gothic" w:hAnsi="MS Gothic" w:hint="eastAsia"/>
                </w:rPr>
                <w:id w:val="1747849221"/>
                <w14:checkbox>
                  <w14:checked w14:val="0"/>
                  <w14:checkedState w14:val="2612" w14:font="MS Gothic"/>
                  <w14:uncheckedState w14:val="2610" w14:font="MS Gothic"/>
                </w14:checkbox>
              </w:sdtPr>
              <w:sdtEndPr/>
              <w:sdtContent>
                <w:r w:rsidR="00E07548" w:rsidRPr="0065488F">
                  <w:rPr>
                    <w:rFonts w:ascii="MS Gothic" w:eastAsia="MS Gothic" w:hAnsi="MS Gothic" w:hint="eastAsia"/>
                  </w:rPr>
                  <w:t>☐</w:t>
                </w:r>
              </w:sdtContent>
            </w:sdt>
            <w:r w:rsidR="00E07548" w:rsidRPr="0065488F">
              <w:rPr>
                <w:b/>
              </w:rPr>
              <w:t xml:space="preserve">  Yes     </w:t>
            </w:r>
            <w:sdt>
              <w:sdtPr>
                <w:rPr>
                  <w:rFonts w:ascii="MS Gothic" w:eastAsia="MS Gothic" w:hAnsi="MS Gothic" w:hint="eastAsia"/>
                </w:rPr>
                <w:id w:val="-772314794"/>
                <w14:checkbox>
                  <w14:checked w14:val="0"/>
                  <w14:checkedState w14:val="2612" w14:font="MS Gothic"/>
                  <w14:uncheckedState w14:val="2610" w14:font="MS Gothic"/>
                </w14:checkbox>
              </w:sdtPr>
              <w:sdtEndPr/>
              <w:sdtContent>
                <w:r w:rsidR="00E07548" w:rsidRPr="0065488F">
                  <w:rPr>
                    <w:rFonts w:ascii="MS Gothic" w:eastAsia="MS Gothic" w:hAnsi="MS Gothic" w:hint="eastAsia"/>
                  </w:rPr>
                  <w:t>☐</w:t>
                </w:r>
              </w:sdtContent>
            </w:sdt>
            <w:r w:rsidR="00E07548" w:rsidRPr="0065488F">
              <w:rPr>
                <w:b/>
              </w:rPr>
              <w:t xml:space="preserve">  No</w:t>
            </w:r>
          </w:p>
        </w:tc>
        <w:tc>
          <w:tcPr>
            <w:tcW w:w="3833" w:type="pct"/>
            <w:vAlign w:val="center"/>
          </w:tcPr>
          <w:p w14:paraId="1B556DB7" w14:textId="5E9ACC50" w:rsidR="00E07548" w:rsidRPr="0065488F" w:rsidRDefault="00E07548" w:rsidP="00E07548">
            <w:pPr>
              <w:rPr>
                <w:rFonts w:ascii="Arial" w:eastAsia="MS Gothic" w:hAnsi="Arial" w:cs="Arial"/>
              </w:rPr>
            </w:pPr>
            <w:r w:rsidRPr="0065488F">
              <w:rPr>
                <w:b/>
              </w:rPr>
              <w:t xml:space="preserve">Will you be using </w:t>
            </w:r>
            <w:proofErr w:type="spellStart"/>
            <w:r w:rsidRPr="0065488F">
              <w:rPr>
                <w:b/>
              </w:rPr>
              <w:t>ProHire</w:t>
            </w:r>
            <w:proofErr w:type="spellEnd"/>
            <w:r w:rsidRPr="0065488F">
              <w:rPr>
                <w:b/>
              </w:rPr>
              <w:t xml:space="preserve"> (Revolution’s timecard software)? If yes, please complete below information or move to next section.</w:t>
            </w:r>
          </w:p>
        </w:tc>
      </w:tr>
    </w:tbl>
    <w:tbl>
      <w:tblPr>
        <w:tblW w:w="5036"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1076"/>
        <w:gridCol w:w="3602"/>
        <w:gridCol w:w="2869"/>
        <w:gridCol w:w="3321"/>
      </w:tblGrid>
      <w:tr w:rsidR="00652108" w:rsidRPr="0065488F" w14:paraId="4BD6DC6C" w14:textId="6A262FAC" w:rsidTr="002A624A">
        <w:trPr>
          <w:trHeight w:val="1007"/>
        </w:trPr>
        <w:tc>
          <w:tcPr>
            <w:tcW w:w="495" w:type="pct"/>
          </w:tcPr>
          <w:p w14:paraId="38263917" w14:textId="511A1163" w:rsidR="00652108" w:rsidRPr="0065488F" w:rsidRDefault="00652108" w:rsidP="00652108">
            <w:pPr>
              <w:rPr>
                <w:b/>
              </w:rPr>
            </w:pPr>
            <w:r w:rsidRPr="0065488F">
              <w:rPr>
                <w:b/>
              </w:rPr>
              <w:t>Start Approval:</w:t>
            </w:r>
          </w:p>
        </w:tc>
        <w:tc>
          <w:tcPr>
            <w:tcW w:w="1657" w:type="pct"/>
          </w:tcPr>
          <w:p w14:paraId="0602BCD2" w14:textId="785ABA06" w:rsidR="00652108" w:rsidRPr="0065488F" w:rsidRDefault="00652108" w:rsidP="00652108">
            <w:pPr>
              <w:rPr>
                <w:rFonts w:eastAsia="MS Gothic" w:cstheme="minorHAnsi"/>
                <w:b/>
              </w:rPr>
            </w:pPr>
            <w:r w:rsidRPr="0065488F">
              <w:rPr>
                <w:rFonts w:eastAsia="MS Gothic" w:cstheme="minorHAnsi"/>
                <w:b/>
              </w:rPr>
              <w:t>Approver 1:</w:t>
            </w:r>
            <w:r w:rsidRPr="0065488F">
              <w:rPr>
                <w:rFonts w:ascii="MS Gothic" w:eastAsia="MS Gothic" w:hAnsi="MS Gothic"/>
              </w:rPr>
              <w:t xml:space="preserve"> </w:t>
            </w:r>
            <w:r w:rsidR="00827AED" w:rsidRPr="0065488F">
              <w:rPr>
                <w:color w:val="808080"/>
              </w:rPr>
              <w:t>Click here to enter text.</w:t>
            </w:r>
            <w:r w:rsidR="00827AED" w:rsidRPr="0065488F">
              <w:rPr>
                <w:b/>
              </w:rPr>
              <w:t xml:space="preserve">    </w:t>
            </w:r>
            <w:r w:rsidRPr="0065488F">
              <w:rPr>
                <w:rFonts w:eastAsia="MS Gothic" w:cstheme="minorHAnsi"/>
                <w:b/>
              </w:rPr>
              <w:t xml:space="preserve"> </w:t>
            </w:r>
          </w:p>
          <w:p w14:paraId="41516D87" w14:textId="47225CB3" w:rsidR="00652108" w:rsidRPr="0065488F" w:rsidRDefault="00652108" w:rsidP="00652108">
            <w:pPr>
              <w:rPr>
                <w:rFonts w:eastAsia="MS Gothic" w:cstheme="minorHAnsi"/>
                <w:b/>
              </w:rPr>
            </w:pPr>
            <w:r w:rsidRPr="0065488F">
              <w:rPr>
                <w:rFonts w:eastAsia="MS Gothic" w:cstheme="minorHAnsi"/>
                <w:b/>
              </w:rPr>
              <w:t>Approver 2:</w:t>
            </w:r>
            <w:r w:rsidR="0086153C" w:rsidRPr="0065488F">
              <w:rPr>
                <w:rFonts w:eastAsia="MS Gothic" w:cstheme="minorHAnsi"/>
                <w:b/>
              </w:rPr>
              <w:t xml:space="preserve"> </w:t>
            </w:r>
            <w:r w:rsidR="00827AED" w:rsidRPr="0065488F">
              <w:rPr>
                <w:color w:val="808080"/>
              </w:rPr>
              <w:t>Click here to enter text.</w:t>
            </w:r>
            <w:r w:rsidR="00827AED" w:rsidRPr="0065488F">
              <w:rPr>
                <w:b/>
              </w:rPr>
              <w:t xml:space="preserve">    </w:t>
            </w:r>
          </w:p>
          <w:p w14:paraId="0D3B6DA1" w14:textId="49ADF597" w:rsidR="00652108" w:rsidRPr="0065488F" w:rsidRDefault="00652108" w:rsidP="00652108">
            <w:pPr>
              <w:rPr>
                <w:rFonts w:eastAsia="MS Gothic" w:cstheme="minorHAnsi"/>
                <w:b/>
              </w:rPr>
            </w:pPr>
            <w:r w:rsidRPr="0065488F">
              <w:rPr>
                <w:rFonts w:eastAsia="MS Gothic" w:cstheme="minorHAnsi"/>
                <w:b/>
              </w:rPr>
              <w:t>Approver 3:</w:t>
            </w:r>
            <w:r w:rsidRPr="0065488F">
              <w:rPr>
                <w:rFonts w:ascii="MS Gothic" w:eastAsia="MS Gothic" w:hAnsi="MS Gothic"/>
              </w:rPr>
              <w:t xml:space="preserve"> </w:t>
            </w:r>
            <w:r w:rsidR="00827AED" w:rsidRPr="0065488F">
              <w:rPr>
                <w:color w:val="808080"/>
              </w:rPr>
              <w:t>Click here to enter text.</w:t>
            </w:r>
            <w:r w:rsidR="00827AED" w:rsidRPr="0065488F">
              <w:rPr>
                <w:b/>
              </w:rPr>
              <w:t xml:space="preserve">    </w:t>
            </w:r>
          </w:p>
          <w:p w14:paraId="14A56DA1" w14:textId="04644680" w:rsidR="00652108" w:rsidRPr="0065488F" w:rsidRDefault="00652108" w:rsidP="00652108">
            <w:pPr>
              <w:rPr>
                <w:rFonts w:eastAsia="MS Gothic" w:cstheme="minorHAnsi"/>
                <w:b/>
              </w:rPr>
            </w:pPr>
            <w:r w:rsidRPr="0065488F">
              <w:rPr>
                <w:rFonts w:eastAsia="MS Gothic" w:cstheme="minorHAnsi"/>
                <w:b/>
              </w:rPr>
              <w:t>Final Approver:</w:t>
            </w:r>
            <w:r w:rsidRPr="0065488F">
              <w:rPr>
                <w:rFonts w:ascii="MS Gothic" w:eastAsia="MS Gothic" w:hAnsi="MS Gothic"/>
              </w:rPr>
              <w:t xml:space="preserve"> </w:t>
            </w:r>
            <w:r w:rsidR="00827AED" w:rsidRPr="0065488F">
              <w:rPr>
                <w:color w:val="808080"/>
              </w:rPr>
              <w:t>Click here to enter text.</w:t>
            </w:r>
            <w:r w:rsidR="00827AED" w:rsidRPr="0065488F">
              <w:rPr>
                <w:b/>
              </w:rPr>
              <w:t xml:space="preserve">    </w:t>
            </w:r>
            <w:r w:rsidRPr="0065488F">
              <w:rPr>
                <w:rFonts w:eastAsia="MS Gothic" w:cstheme="minorHAnsi"/>
                <w:b/>
              </w:rPr>
              <w:t xml:space="preserve"> </w:t>
            </w:r>
          </w:p>
        </w:tc>
        <w:tc>
          <w:tcPr>
            <w:tcW w:w="1320" w:type="pct"/>
          </w:tcPr>
          <w:p w14:paraId="2D690265" w14:textId="4E02C631" w:rsidR="00652108" w:rsidRPr="0065488F" w:rsidRDefault="00652108" w:rsidP="00652108">
            <w:pPr>
              <w:rPr>
                <w:rFonts w:ascii="MS Gothic" w:eastAsia="MS Gothic" w:hAnsi="MS Gothic"/>
              </w:rPr>
            </w:pPr>
            <w:r w:rsidRPr="0065488F">
              <w:rPr>
                <w:rFonts w:eastAsia="MS Gothic" w:cstheme="minorHAnsi"/>
                <w:b/>
              </w:rPr>
              <w:t xml:space="preserve">Email: </w:t>
            </w:r>
            <w:r w:rsidR="00827AED" w:rsidRPr="0065488F">
              <w:rPr>
                <w:color w:val="808080"/>
              </w:rPr>
              <w:t>Click here to enter text.</w:t>
            </w:r>
            <w:r w:rsidR="00827AED" w:rsidRPr="0065488F">
              <w:rPr>
                <w:b/>
              </w:rPr>
              <w:t xml:space="preserve">    </w:t>
            </w:r>
          </w:p>
          <w:p w14:paraId="308DAAC5" w14:textId="3D3D65E7" w:rsidR="00652108" w:rsidRPr="0065488F" w:rsidRDefault="00652108" w:rsidP="00652108">
            <w:pPr>
              <w:rPr>
                <w:rFonts w:eastAsia="MS Gothic" w:cstheme="minorHAnsi"/>
                <w:b/>
              </w:rPr>
            </w:pPr>
            <w:r w:rsidRPr="0065488F">
              <w:rPr>
                <w:rFonts w:eastAsia="MS Gothic" w:cstheme="minorHAnsi"/>
                <w:b/>
              </w:rPr>
              <w:t xml:space="preserve">Email: </w:t>
            </w:r>
            <w:r w:rsidR="00827AED" w:rsidRPr="0065488F">
              <w:rPr>
                <w:color w:val="808080"/>
              </w:rPr>
              <w:t>Click here to enter text.</w:t>
            </w:r>
            <w:r w:rsidR="00827AED" w:rsidRPr="0065488F">
              <w:rPr>
                <w:b/>
              </w:rPr>
              <w:t xml:space="preserve">    </w:t>
            </w:r>
            <w:r w:rsidRPr="0065488F">
              <w:rPr>
                <w:rFonts w:eastAsia="MS Gothic" w:cstheme="minorHAnsi"/>
                <w:b/>
              </w:rPr>
              <w:t xml:space="preserve"> </w:t>
            </w:r>
          </w:p>
          <w:p w14:paraId="45DD0562" w14:textId="7AD6078B" w:rsidR="00652108" w:rsidRPr="0065488F" w:rsidRDefault="00652108" w:rsidP="00652108">
            <w:pPr>
              <w:rPr>
                <w:rFonts w:ascii="MS Gothic" w:eastAsia="MS Gothic" w:hAnsi="MS Gothic"/>
              </w:rPr>
            </w:pPr>
            <w:r w:rsidRPr="0065488F">
              <w:rPr>
                <w:rFonts w:eastAsia="MS Gothic" w:cstheme="minorHAnsi"/>
                <w:b/>
              </w:rPr>
              <w:t xml:space="preserve">Email: </w:t>
            </w:r>
            <w:r w:rsidR="00827AED" w:rsidRPr="0065488F">
              <w:rPr>
                <w:color w:val="808080"/>
              </w:rPr>
              <w:t>Click here to enter text.</w:t>
            </w:r>
            <w:r w:rsidR="00827AED" w:rsidRPr="0065488F">
              <w:rPr>
                <w:b/>
              </w:rPr>
              <w:t xml:space="preserve">    </w:t>
            </w:r>
          </w:p>
          <w:p w14:paraId="4B2454D2" w14:textId="08026554" w:rsidR="00652108" w:rsidRPr="0065488F" w:rsidRDefault="00652108" w:rsidP="00652108">
            <w:r w:rsidRPr="0065488F">
              <w:rPr>
                <w:rFonts w:eastAsia="MS Gothic" w:cstheme="minorHAnsi"/>
                <w:b/>
              </w:rPr>
              <w:t xml:space="preserve">Email: </w:t>
            </w:r>
            <w:r w:rsidR="00827AED" w:rsidRPr="0065488F">
              <w:rPr>
                <w:color w:val="808080"/>
              </w:rPr>
              <w:t>Click here to enter text.</w:t>
            </w:r>
            <w:r w:rsidR="00827AED" w:rsidRPr="0065488F">
              <w:rPr>
                <w:b/>
              </w:rPr>
              <w:t xml:space="preserve">    </w:t>
            </w:r>
          </w:p>
        </w:tc>
        <w:tc>
          <w:tcPr>
            <w:tcW w:w="1528" w:type="pct"/>
          </w:tcPr>
          <w:p w14:paraId="33E0620A" w14:textId="1EBEE4B3" w:rsidR="00652108" w:rsidRPr="0065488F" w:rsidRDefault="001C1830" w:rsidP="00652108">
            <w:pPr>
              <w:rPr>
                <w:rFonts w:ascii="MS Gothic" w:eastAsia="MS Gothic" w:hAnsi="MS Gothic"/>
              </w:rPr>
            </w:pPr>
            <w:r w:rsidRPr="0065488F">
              <w:rPr>
                <w:rFonts w:eastAsia="MS Gothic" w:cstheme="minorHAnsi"/>
                <w:b/>
              </w:rPr>
              <w:t>Job Title</w:t>
            </w:r>
            <w:r w:rsidR="00652108" w:rsidRPr="0065488F">
              <w:rPr>
                <w:rFonts w:eastAsia="MS Gothic" w:cstheme="minorHAnsi"/>
                <w:b/>
              </w:rPr>
              <w:t xml:space="preserve">: </w:t>
            </w:r>
            <w:r w:rsidR="00827AED" w:rsidRPr="0065488F">
              <w:rPr>
                <w:color w:val="808080"/>
              </w:rPr>
              <w:t>Click here to enter text.</w:t>
            </w:r>
            <w:r w:rsidR="00827AED" w:rsidRPr="0065488F">
              <w:rPr>
                <w:b/>
              </w:rPr>
              <w:t xml:space="preserve">    </w:t>
            </w:r>
          </w:p>
          <w:p w14:paraId="2CB4EE73" w14:textId="3C5D4320" w:rsidR="00652108" w:rsidRPr="0065488F" w:rsidRDefault="001C1830" w:rsidP="00652108">
            <w:pPr>
              <w:rPr>
                <w:rFonts w:ascii="MS Gothic" w:eastAsia="MS Gothic" w:hAnsi="MS Gothic"/>
              </w:rPr>
            </w:pPr>
            <w:r w:rsidRPr="0065488F">
              <w:rPr>
                <w:rFonts w:eastAsia="MS Gothic" w:cstheme="minorHAnsi"/>
                <w:b/>
              </w:rPr>
              <w:t>Job Title</w:t>
            </w:r>
            <w:r w:rsidR="00652108" w:rsidRPr="0065488F">
              <w:rPr>
                <w:rFonts w:eastAsia="MS Gothic" w:cstheme="minorHAnsi"/>
                <w:b/>
              </w:rPr>
              <w:t xml:space="preserve">: </w:t>
            </w:r>
            <w:r w:rsidR="00827AED" w:rsidRPr="0065488F">
              <w:rPr>
                <w:color w:val="808080"/>
              </w:rPr>
              <w:t>Click here to enter text.</w:t>
            </w:r>
            <w:r w:rsidR="00827AED" w:rsidRPr="0065488F">
              <w:rPr>
                <w:b/>
              </w:rPr>
              <w:t xml:space="preserve">    </w:t>
            </w:r>
          </w:p>
          <w:p w14:paraId="1FE392F3" w14:textId="46FA3CE5" w:rsidR="00652108" w:rsidRPr="0065488F" w:rsidRDefault="001C1830" w:rsidP="00652108">
            <w:pPr>
              <w:rPr>
                <w:rFonts w:ascii="MS Gothic" w:eastAsia="MS Gothic" w:hAnsi="MS Gothic"/>
              </w:rPr>
            </w:pPr>
            <w:r w:rsidRPr="0065488F">
              <w:rPr>
                <w:rFonts w:eastAsia="MS Gothic" w:cstheme="minorHAnsi"/>
                <w:b/>
              </w:rPr>
              <w:t>Job Title</w:t>
            </w:r>
            <w:r w:rsidR="00652108" w:rsidRPr="0065488F">
              <w:rPr>
                <w:rFonts w:eastAsia="MS Gothic" w:cstheme="minorHAnsi"/>
                <w:b/>
              </w:rPr>
              <w:t xml:space="preserve">: </w:t>
            </w:r>
            <w:r w:rsidR="00827AED" w:rsidRPr="0065488F">
              <w:rPr>
                <w:color w:val="808080"/>
              </w:rPr>
              <w:t>Click here to enter text.</w:t>
            </w:r>
            <w:r w:rsidR="00827AED" w:rsidRPr="0065488F">
              <w:rPr>
                <w:b/>
              </w:rPr>
              <w:t xml:space="preserve">    </w:t>
            </w:r>
          </w:p>
          <w:p w14:paraId="55FFB80B" w14:textId="4A71F6EA" w:rsidR="00652108" w:rsidRPr="0065488F" w:rsidRDefault="001C1830" w:rsidP="00652108">
            <w:pPr>
              <w:rPr>
                <w:rFonts w:eastAsia="MS Gothic" w:cstheme="minorHAnsi"/>
                <w:b/>
              </w:rPr>
            </w:pPr>
            <w:r w:rsidRPr="0065488F">
              <w:rPr>
                <w:rFonts w:eastAsia="MS Gothic" w:cstheme="minorHAnsi"/>
                <w:b/>
              </w:rPr>
              <w:t>Job Title</w:t>
            </w:r>
            <w:r w:rsidR="00652108" w:rsidRPr="0065488F">
              <w:rPr>
                <w:rFonts w:eastAsia="MS Gothic" w:cstheme="minorHAnsi"/>
                <w:b/>
              </w:rPr>
              <w:t xml:space="preserve">: </w:t>
            </w:r>
            <w:r w:rsidR="00827AED" w:rsidRPr="0065488F">
              <w:rPr>
                <w:color w:val="808080"/>
              </w:rPr>
              <w:t>Click here to enter text.</w:t>
            </w:r>
            <w:r w:rsidR="00827AED" w:rsidRPr="0065488F">
              <w:rPr>
                <w:b/>
              </w:rPr>
              <w:t xml:space="preserve">    </w:t>
            </w:r>
          </w:p>
        </w:tc>
      </w:tr>
      <w:tr w:rsidR="00652108" w:rsidRPr="0065488F" w14:paraId="0FBCCE72" w14:textId="4E4460AD" w:rsidTr="004528EF">
        <w:trPr>
          <w:trHeight w:val="440"/>
        </w:trPr>
        <w:tc>
          <w:tcPr>
            <w:tcW w:w="495" w:type="pct"/>
          </w:tcPr>
          <w:p w14:paraId="0CD2F6CD" w14:textId="77777777" w:rsidR="00652108" w:rsidRPr="0065488F" w:rsidRDefault="00652108" w:rsidP="00652108">
            <w:pPr>
              <w:rPr>
                <w:b/>
              </w:rPr>
            </w:pPr>
            <w:r w:rsidRPr="0065488F">
              <w:rPr>
                <w:b/>
              </w:rPr>
              <w:t>Timecard Approval:</w:t>
            </w:r>
          </w:p>
        </w:tc>
        <w:tc>
          <w:tcPr>
            <w:tcW w:w="1657" w:type="pct"/>
          </w:tcPr>
          <w:p w14:paraId="50AC7D98" w14:textId="4BC89C7E" w:rsidR="00652108" w:rsidRPr="0065488F" w:rsidRDefault="00652108" w:rsidP="00652108">
            <w:pPr>
              <w:rPr>
                <w:rFonts w:eastAsia="MS Gothic" w:cstheme="minorHAnsi"/>
                <w:b/>
              </w:rPr>
            </w:pPr>
            <w:r w:rsidRPr="0065488F">
              <w:rPr>
                <w:rFonts w:eastAsia="MS Gothic" w:cstheme="minorHAnsi"/>
                <w:b/>
              </w:rPr>
              <w:t>Approver 1:</w:t>
            </w:r>
            <w:r w:rsidRPr="0065488F">
              <w:rPr>
                <w:rFonts w:ascii="MS Gothic" w:eastAsia="MS Gothic" w:hAnsi="MS Gothic"/>
              </w:rPr>
              <w:t xml:space="preserve"> </w:t>
            </w:r>
            <w:r w:rsidR="00827AED" w:rsidRPr="0065488F">
              <w:rPr>
                <w:color w:val="808080"/>
              </w:rPr>
              <w:t>Click here to enter text.</w:t>
            </w:r>
            <w:r w:rsidR="00827AED" w:rsidRPr="0065488F">
              <w:rPr>
                <w:b/>
              </w:rPr>
              <w:t xml:space="preserve">    </w:t>
            </w:r>
            <w:r w:rsidRPr="0065488F">
              <w:rPr>
                <w:rFonts w:eastAsia="MS Gothic" w:cstheme="minorHAnsi"/>
                <w:b/>
              </w:rPr>
              <w:t xml:space="preserve"> </w:t>
            </w:r>
          </w:p>
          <w:p w14:paraId="35119513" w14:textId="329559AA" w:rsidR="00652108" w:rsidRPr="0065488F" w:rsidRDefault="00652108" w:rsidP="00652108">
            <w:pPr>
              <w:rPr>
                <w:rFonts w:eastAsia="MS Gothic" w:cstheme="minorHAnsi"/>
                <w:b/>
              </w:rPr>
            </w:pPr>
            <w:r w:rsidRPr="0065488F">
              <w:rPr>
                <w:rFonts w:eastAsia="MS Gothic" w:cstheme="minorHAnsi"/>
                <w:b/>
              </w:rPr>
              <w:t>Approver 2:</w:t>
            </w:r>
            <w:r w:rsidRPr="0065488F">
              <w:rPr>
                <w:rFonts w:ascii="MS Gothic" w:eastAsia="MS Gothic" w:hAnsi="MS Gothic"/>
              </w:rPr>
              <w:t xml:space="preserve"> </w:t>
            </w:r>
            <w:r w:rsidR="00827AED" w:rsidRPr="0065488F">
              <w:rPr>
                <w:color w:val="808080"/>
              </w:rPr>
              <w:t>Click here to enter text.</w:t>
            </w:r>
            <w:r w:rsidR="00827AED" w:rsidRPr="0065488F">
              <w:rPr>
                <w:b/>
              </w:rPr>
              <w:t xml:space="preserve">    </w:t>
            </w:r>
            <w:r w:rsidRPr="0065488F">
              <w:rPr>
                <w:rFonts w:eastAsia="MS Gothic" w:cstheme="minorHAnsi"/>
                <w:b/>
              </w:rPr>
              <w:t xml:space="preserve"> </w:t>
            </w:r>
          </w:p>
          <w:p w14:paraId="6EF99C56" w14:textId="0497418E" w:rsidR="00652108" w:rsidRPr="0065488F" w:rsidRDefault="00652108" w:rsidP="00652108">
            <w:pPr>
              <w:rPr>
                <w:rFonts w:eastAsia="MS Gothic" w:cstheme="minorHAnsi"/>
                <w:b/>
              </w:rPr>
            </w:pPr>
            <w:r w:rsidRPr="0065488F">
              <w:rPr>
                <w:rFonts w:eastAsia="MS Gothic" w:cstheme="minorHAnsi"/>
                <w:b/>
              </w:rPr>
              <w:t>Approver 3:</w:t>
            </w:r>
            <w:r w:rsidRPr="0065488F">
              <w:rPr>
                <w:rFonts w:ascii="MS Gothic" w:eastAsia="MS Gothic" w:hAnsi="MS Gothic"/>
              </w:rPr>
              <w:t xml:space="preserve"> </w:t>
            </w:r>
            <w:r w:rsidR="00827AED" w:rsidRPr="0065488F">
              <w:rPr>
                <w:color w:val="808080"/>
              </w:rPr>
              <w:t>Click here to enter text.</w:t>
            </w:r>
            <w:r w:rsidR="00827AED" w:rsidRPr="0065488F">
              <w:rPr>
                <w:b/>
              </w:rPr>
              <w:t xml:space="preserve">    </w:t>
            </w:r>
            <w:r w:rsidRPr="0065488F">
              <w:rPr>
                <w:rFonts w:eastAsia="MS Gothic" w:cstheme="minorHAnsi"/>
                <w:b/>
              </w:rPr>
              <w:t xml:space="preserve"> </w:t>
            </w:r>
          </w:p>
          <w:p w14:paraId="19263292" w14:textId="5D15B627" w:rsidR="00652108" w:rsidRPr="0065488F" w:rsidRDefault="00652108" w:rsidP="00652108">
            <w:pPr>
              <w:rPr>
                <w:rFonts w:eastAsia="MS Gothic" w:cstheme="minorHAnsi"/>
                <w:b/>
              </w:rPr>
            </w:pPr>
            <w:r w:rsidRPr="0065488F">
              <w:rPr>
                <w:rFonts w:eastAsia="MS Gothic" w:cstheme="minorHAnsi"/>
                <w:b/>
              </w:rPr>
              <w:t>Final Approver:</w:t>
            </w:r>
            <w:r w:rsidRPr="0065488F">
              <w:rPr>
                <w:rFonts w:ascii="MS Gothic" w:eastAsia="MS Gothic" w:hAnsi="MS Gothic"/>
              </w:rPr>
              <w:t xml:space="preserve"> </w:t>
            </w:r>
            <w:r w:rsidR="00827AED" w:rsidRPr="0065488F">
              <w:rPr>
                <w:color w:val="808080"/>
              </w:rPr>
              <w:t>Click here to enter text.</w:t>
            </w:r>
            <w:r w:rsidR="00827AED" w:rsidRPr="0065488F">
              <w:rPr>
                <w:b/>
              </w:rPr>
              <w:t xml:space="preserve">    </w:t>
            </w:r>
            <w:r w:rsidRPr="0065488F">
              <w:rPr>
                <w:rFonts w:eastAsia="MS Gothic" w:cstheme="minorHAnsi"/>
                <w:b/>
              </w:rPr>
              <w:t xml:space="preserve"> </w:t>
            </w:r>
          </w:p>
        </w:tc>
        <w:tc>
          <w:tcPr>
            <w:tcW w:w="1320" w:type="pct"/>
          </w:tcPr>
          <w:p w14:paraId="1452C89A" w14:textId="270A1A1C" w:rsidR="00652108" w:rsidRPr="0065488F" w:rsidRDefault="00652108" w:rsidP="00652108">
            <w:pPr>
              <w:rPr>
                <w:rFonts w:ascii="MS Gothic" w:eastAsia="MS Gothic" w:hAnsi="MS Gothic"/>
              </w:rPr>
            </w:pPr>
            <w:r w:rsidRPr="0065488F">
              <w:rPr>
                <w:rFonts w:eastAsia="MS Gothic" w:cstheme="minorHAnsi"/>
                <w:b/>
              </w:rPr>
              <w:t xml:space="preserve">Email: </w:t>
            </w:r>
            <w:r w:rsidR="00827AED" w:rsidRPr="0065488F">
              <w:rPr>
                <w:color w:val="808080"/>
              </w:rPr>
              <w:t>Click here to enter text.</w:t>
            </w:r>
            <w:r w:rsidR="00827AED" w:rsidRPr="0065488F">
              <w:rPr>
                <w:b/>
              </w:rPr>
              <w:t xml:space="preserve">    </w:t>
            </w:r>
          </w:p>
          <w:p w14:paraId="46E68347" w14:textId="15B19BC0" w:rsidR="00652108" w:rsidRPr="0065488F" w:rsidRDefault="00652108" w:rsidP="00652108">
            <w:pPr>
              <w:rPr>
                <w:rFonts w:eastAsia="MS Gothic" w:cstheme="minorHAnsi"/>
                <w:b/>
              </w:rPr>
            </w:pPr>
            <w:r w:rsidRPr="0065488F">
              <w:rPr>
                <w:rFonts w:eastAsia="MS Gothic" w:cstheme="minorHAnsi"/>
                <w:b/>
              </w:rPr>
              <w:t xml:space="preserve">Email: </w:t>
            </w:r>
            <w:r w:rsidR="00827AED" w:rsidRPr="0065488F">
              <w:rPr>
                <w:color w:val="808080"/>
              </w:rPr>
              <w:t>Click here to enter text.</w:t>
            </w:r>
            <w:r w:rsidR="00827AED" w:rsidRPr="0065488F">
              <w:rPr>
                <w:b/>
              </w:rPr>
              <w:t xml:space="preserve">    </w:t>
            </w:r>
            <w:r w:rsidRPr="0065488F">
              <w:rPr>
                <w:rFonts w:eastAsia="MS Gothic" w:cstheme="minorHAnsi"/>
                <w:b/>
              </w:rPr>
              <w:t xml:space="preserve"> </w:t>
            </w:r>
          </w:p>
          <w:p w14:paraId="144711A3" w14:textId="2A4FBBAE" w:rsidR="00652108" w:rsidRPr="0065488F" w:rsidRDefault="00652108" w:rsidP="00652108">
            <w:pPr>
              <w:rPr>
                <w:rFonts w:ascii="MS Gothic" w:eastAsia="MS Gothic" w:hAnsi="MS Gothic"/>
              </w:rPr>
            </w:pPr>
            <w:r w:rsidRPr="0065488F">
              <w:rPr>
                <w:rFonts w:eastAsia="MS Gothic" w:cstheme="minorHAnsi"/>
                <w:b/>
              </w:rPr>
              <w:t xml:space="preserve">Email: </w:t>
            </w:r>
            <w:r w:rsidR="00827AED" w:rsidRPr="0065488F">
              <w:rPr>
                <w:color w:val="808080"/>
              </w:rPr>
              <w:t>Click here to enter text.</w:t>
            </w:r>
            <w:r w:rsidR="00827AED" w:rsidRPr="0065488F">
              <w:rPr>
                <w:b/>
              </w:rPr>
              <w:t xml:space="preserve">    </w:t>
            </w:r>
          </w:p>
          <w:p w14:paraId="057C61B3" w14:textId="529FB8AE" w:rsidR="00652108" w:rsidRPr="0065488F" w:rsidRDefault="00652108" w:rsidP="00652108">
            <w:r w:rsidRPr="0065488F">
              <w:rPr>
                <w:rFonts w:eastAsia="MS Gothic" w:cstheme="minorHAnsi"/>
                <w:b/>
              </w:rPr>
              <w:t xml:space="preserve">Email: </w:t>
            </w:r>
            <w:r w:rsidR="00827AED" w:rsidRPr="0065488F">
              <w:rPr>
                <w:color w:val="808080"/>
              </w:rPr>
              <w:t>Click here to enter text.</w:t>
            </w:r>
            <w:r w:rsidR="00827AED" w:rsidRPr="0065488F">
              <w:rPr>
                <w:b/>
              </w:rPr>
              <w:t xml:space="preserve">    </w:t>
            </w:r>
          </w:p>
        </w:tc>
        <w:tc>
          <w:tcPr>
            <w:tcW w:w="1528" w:type="pct"/>
          </w:tcPr>
          <w:p w14:paraId="72255022" w14:textId="790379C2" w:rsidR="00652108" w:rsidRPr="0065488F" w:rsidRDefault="001C1830" w:rsidP="00652108">
            <w:pPr>
              <w:rPr>
                <w:rFonts w:ascii="MS Gothic" w:eastAsia="MS Gothic" w:hAnsi="MS Gothic"/>
              </w:rPr>
            </w:pPr>
            <w:r w:rsidRPr="0065488F">
              <w:rPr>
                <w:rFonts w:eastAsia="MS Gothic" w:cstheme="minorHAnsi"/>
                <w:b/>
              </w:rPr>
              <w:t>Job Title</w:t>
            </w:r>
            <w:r w:rsidR="00652108" w:rsidRPr="0065488F">
              <w:rPr>
                <w:rFonts w:eastAsia="MS Gothic" w:cstheme="minorHAnsi"/>
                <w:b/>
              </w:rPr>
              <w:t xml:space="preserve">: </w:t>
            </w:r>
            <w:r w:rsidR="00827AED" w:rsidRPr="0065488F">
              <w:rPr>
                <w:color w:val="808080"/>
              </w:rPr>
              <w:t>Click here to enter text.</w:t>
            </w:r>
            <w:r w:rsidR="00827AED" w:rsidRPr="0065488F">
              <w:rPr>
                <w:b/>
              </w:rPr>
              <w:t xml:space="preserve">    </w:t>
            </w:r>
          </w:p>
          <w:p w14:paraId="1C802F60" w14:textId="2B4733CC" w:rsidR="00652108" w:rsidRPr="0065488F" w:rsidRDefault="001C1830" w:rsidP="00652108">
            <w:pPr>
              <w:rPr>
                <w:rFonts w:ascii="MS Gothic" w:eastAsia="MS Gothic" w:hAnsi="MS Gothic"/>
              </w:rPr>
            </w:pPr>
            <w:r w:rsidRPr="0065488F">
              <w:rPr>
                <w:rFonts w:eastAsia="MS Gothic" w:cstheme="minorHAnsi"/>
                <w:b/>
              </w:rPr>
              <w:t>Job Title</w:t>
            </w:r>
            <w:r w:rsidR="00652108" w:rsidRPr="0065488F">
              <w:rPr>
                <w:rFonts w:eastAsia="MS Gothic" w:cstheme="minorHAnsi"/>
                <w:b/>
              </w:rPr>
              <w:t xml:space="preserve">: </w:t>
            </w:r>
            <w:r w:rsidR="00827AED" w:rsidRPr="0065488F">
              <w:rPr>
                <w:color w:val="808080"/>
              </w:rPr>
              <w:t>Click here to enter text.</w:t>
            </w:r>
            <w:r w:rsidR="00827AED" w:rsidRPr="0065488F">
              <w:rPr>
                <w:b/>
              </w:rPr>
              <w:t xml:space="preserve">    </w:t>
            </w:r>
          </w:p>
          <w:p w14:paraId="7CA635A3" w14:textId="34B4CA41" w:rsidR="00652108" w:rsidRPr="0065488F" w:rsidRDefault="001C1830" w:rsidP="00652108">
            <w:pPr>
              <w:rPr>
                <w:rFonts w:ascii="MS Gothic" w:eastAsia="MS Gothic" w:hAnsi="MS Gothic"/>
              </w:rPr>
            </w:pPr>
            <w:r w:rsidRPr="0065488F">
              <w:rPr>
                <w:rFonts w:eastAsia="MS Gothic" w:cstheme="minorHAnsi"/>
                <w:b/>
              </w:rPr>
              <w:t>Job Title</w:t>
            </w:r>
            <w:r w:rsidR="00652108" w:rsidRPr="0065488F">
              <w:rPr>
                <w:rFonts w:eastAsia="MS Gothic" w:cstheme="minorHAnsi"/>
                <w:b/>
              </w:rPr>
              <w:t xml:space="preserve">: </w:t>
            </w:r>
            <w:r w:rsidR="00827AED" w:rsidRPr="0065488F">
              <w:rPr>
                <w:color w:val="808080"/>
              </w:rPr>
              <w:t>Click here to enter text.</w:t>
            </w:r>
            <w:r w:rsidR="00827AED" w:rsidRPr="0065488F">
              <w:rPr>
                <w:b/>
              </w:rPr>
              <w:t xml:space="preserve">    </w:t>
            </w:r>
          </w:p>
          <w:p w14:paraId="303DAF28" w14:textId="1F26E6C9" w:rsidR="00652108" w:rsidRPr="0065488F" w:rsidRDefault="001C1830" w:rsidP="00652108">
            <w:pPr>
              <w:rPr>
                <w:rFonts w:eastAsia="MS Gothic" w:cstheme="minorHAnsi"/>
                <w:b/>
              </w:rPr>
            </w:pPr>
            <w:r w:rsidRPr="0065488F">
              <w:rPr>
                <w:rFonts w:eastAsia="MS Gothic" w:cstheme="minorHAnsi"/>
                <w:b/>
              </w:rPr>
              <w:t>Job Title</w:t>
            </w:r>
            <w:r w:rsidR="00652108" w:rsidRPr="0065488F">
              <w:rPr>
                <w:rFonts w:eastAsia="MS Gothic" w:cstheme="minorHAnsi"/>
                <w:b/>
              </w:rPr>
              <w:t xml:space="preserve">: </w:t>
            </w:r>
            <w:r w:rsidR="00827AED" w:rsidRPr="0065488F">
              <w:rPr>
                <w:color w:val="808080"/>
              </w:rPr>
              <w:t>Click here to enter text.</w:t>
            </w:r>
            <w:r w:rsidR="00827AED" w:rsidRPr="0065488F">
              <w:rPr>
                <w:b/>
              </w:rPr>
              <w:t xml:space="preserve">    </w:t>
            </w:r>
          </w:p>
        </w:tc>
      </w:tr>
    </w:tbl>
    <w:tbl>
      <w:tblPr>
        <w:tblpPr w:leftFromText="180" w:rightFromText="180" w:vertAnchor="text" w:horzAnchor="margin" w:tblpY="6"/>
        <w:tblW w:w="5056"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2547"/>
        <w:gridCol w:w="8364"/>
      </w:tblGrid>
      <w:tr w:rsidR="00A664D4" w:rsidRPr="0065488F" w14:paraId="1EE50F17" w14:textId="77777777" w:rsidTr="00515D03">
        <w:trPr>
          <w:trHeight w:val="605"/>
        </w:trPr>
        <w:tc>
          <w:tcPr>
            <w:tcW w:w="1167" w:type="pct"/>
            <w:vAlign w:val="center"/>
          </w:tcPr>
          <w:p w14:paraId="29EDF4B9" w14:textId="77777777" w:rsidR="00A664D4" w:rsidRPr="0065488F" w:rsidRDefault="00A664D4" w:rsidP="00A664D4">
            <w:pPr>
              <w:rPr>
                <w:b/>
              </w:rPr>
            </w:pPr>
            <w:r w:rsidRPr="0065488F">
              <w:rPr>
                <w:b/>
              </w:rPr>
              <w:t>Who will create timecards?</w:t>
            </w:r>
          </w:p>
        </w:tc>
        <w:sdt>
          <w:sdtPr>
            <w:rPr>
              <w:rFonts w:ascii="Arial" w:eastAsia="MS Gothic" w:hAnsi="Arial" w:cs="Arial"/>
            </w:rPr>
            <w:id w:val="257036825"/>
            <w:placeholder>
              <w:docPart w:val="950E9DF98BBC40F1A4DF7BA4516A2C8F"/>
            </w:placeholder>
            <w:text/>
          </w:sdtPr>
          <w:sdtEndPr/>
          <w:sdtContent>
            <w:tc>
              <w:tcPr>
                <w:tcW w:w="3833" w:type="pct"/>
                <w:vAlign w:val="center"/>
              </w:tcPr>
              <w:p w14:paraId="28D217BA" w14:textId="3494CC89" w:rsidR="00A664D4" w:rsidRPr="0065488F" w:rsidRDefault="00A664D4" w:rsidP="00A664D4">
                <w:pPr>
                  <w:rPr>
                    <w:rFonts w:ascii="Arial" w:hAnsi="Arial" w:cs="Arial"/>
                  </w:rPr>
                </w:pPr>
                <w:r w:rsidRPr="0065488F">
                  <w:rPr>
                    <w:rFonts w:ascii="Arial" w:eastAsia="MS Gothic" w:hAnsi="Arial" w:cs="Arial"/>
                  </w:rPr>
                  <w:t xml:space="preserve"> </w:t>
                </w:r>
                <w:r w:rsidRPr="0065488F">
                  <w:rPr>
                    <w:rFonts w:ascii="Segoe UI Symbol" w:eastAsia="MS Gothic" w:hAnsi="Segoe UI Symbol" w:cs="Segoe UI Symbol"/>
                  </w:rPr>
                  <w:t>☐</w:t>
                </w:r>
                <w:r w:rsidRPr="0065488F">
                  <w:rPr>
                    <w:rFonts w:ascii="Arial" w:eastAsia="MS Gothic" w:hAnsi="Arial" w:cs="Arial"/>
                  </w:rPr>
                  <w:t xml:space="preserve"> Employees Create Own        </w:t>
                </w:r>
                <w:r w:rsidRPr="0065488F">
                  <w:rPr>
                    <w:rFonts w:ascii="Segoe UI Symbol" w:eastAsia="MS Gothic" w:hAnsi="Segoe UI Symbol" w:cs="Segoe UI Symbol"/>
                  </w:rPr>
                  <w:t>☐</w:t>
                </w:r>
                <w:r w:rsidRPr="0065488F">
                  <w:rPr>
                    <w:rFonts w:ascii="Arial" w:eastAsia="MS Gothic" w:hAnsi="Arial" w:cs="Arial"/>
                  </w:rPr>
                  <w:t xml:space="preserve"> Dept Head/Employer       </w:t>
                </w:r>
                <w:r w:rsidRPr="0065488F">
                  <w:rPr>
                    <w:rFonts w:ascii="Segoe UI Symbol" w:eastAsia="MS Gothic" w:hAnsi="Segoe UI Symbol" w:cs="Segoe UI Symbol"/>
                  </w:rPr>
                  <w:t>☐</w:t>
                </w:r>
                <w:r w:rsidRPr="0065488F">
                  <w:rPr>
                    <w:rFonts w:ascii="Arial" w:eastAsia="MS Gothic" w:hAnsi="Arial" w:cs="Arial"/>
                  </w:rPr>
                  <w:t xml:space="preserve"> Both   </w:t>
                </w:r>
              </w:p>
            </w:tc>
          </w:sdtContent>
        </w:sdt>
      </w:tr>
    </w:tbl>
    <w:p w14:paraId="69D3E5A7" w14:textId="77777777" w:rsidR="00474C2C" w:rsidRPr="0065488F" w:rsidRDefault="00474C2C"/>
    <w:tbl>
      <w:tblPr>
        <w:tblW w:w="5002"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1697"/>
        <w:gridCol w:w="9097"/>
      </w:tblGrid>
      <w:tr w:rsidR="00BD36FA" w:rsidRPr="0065488F" w14:paraId="1D32EAB4" w14:textId="77777777" w:rsidTr="00576BD8">
        <w:trPr>
          <w:trHeight w:val="458"/>
        </w:trPr>
        <w:tc>
          <w:tcPr>
            <w:tcW w:w="786" w:type="pct"/>
            <w:vAlign w:val="center"/>
          </w:tcPr>
          <w:p w14:paraId="68CC8CF5" w14:textId="77777777" w:rsidR="00BD36FA" w:rsidRPr="0065488F" w:rsidRDefault="008B709B" w:rsidP="00576BD8">
            <w:pPr>
              <w:jc w:val="center"/>
            </w:pPr>
            <w:sdt>
              <w:sdtPr>
                <w:rPr>
                  <w:rFonts w:ascii="MS Gothic" w:eastAsia="MS Gothic" w:hAnsi="MS Gothic" w:hint="eastAsia"/>
                </w:rPr>
                <w:id w:val="1081647247"/>
                <w14:checkbox>
                  <w14:checked w14:val="0"/>
                  <w14:checkedState w14:val="2612" w14:font="MS Gothic"/>
                  <w14:uncheckedState w14:val="2610" w14:font="MS Gothic"/>
                </w14:checkbox>
              </w:sdtPr>
              <w:sdtEndPr/>
              <w:sdtContent>
                <w:r w:rsidR="00BD36FA" w:rsidRPr="0065488F">
                  <w:rPr>
                    <w:rFonts w:ascii="MS Gothic" w:eastAsia="MS Gothic" w:hAnsi="MS Gothic" w:hint="eastAsia"/>
                  </w:rPr>
                  <w:t>☐</w:t>
                </w:r>
              </w:sdtContent>
            </w:sdt>
            <w:r w:rsidR="00BD36FA" w:rsidRPr="0065488F">
              <w:t xml:space="preserve"> </w:t>
            </w:r>
            <w:r w:rsidR="00BD36FA" w:rsidRPr="0065488F">
              <w:rPr>
                <w:b/>
                <w:bCs/>
              </w:rPr>
              <w:t>Yes</w:t>
            </w:r>
            <w:r w:rsidR="00BD36FA" w:rsidRPr="0065488F">
              <w:t xml:space="preserve">     </w:t>
            </w:r>
            <w:sdt>
              <w:sdtPr>
                <w:rPr>
                  <w:rFonts w:ascii="MS Gothic" w:eastAsia="MS Gothic" w:hAnsi="MS Gothic" w:hint="eastAsia"/>
                </w:rPr>
                <w:id w:val="-1272324093"/>
                <w14:checkbox>
                  <w14:checked w14:val="0"/>
                  <w14:checkedState w14:val="2612" w14:font="MS Gothic"/>
                  <w14:uncheckedState w14:val="2610" w14:font="MS Gothic"/>
                </w14:checkbox>
              </w:sdtPr>
              <w:sdtEndPr/>
              <w:sdtContent>
                <w:r w:rsidR="00BD36FA" w:rsidRPr="0065488F">
                  <w:rPr>
                    <w:rFonts w:ascii="MS Gothic" w:eastAsia="MS Gothic" w:hAnsi="MS Gothic" w:hint="eastAsia"/>
                  </w:rPr>
                  <w:t>☐</w:t>
                </w:r>
              </w:sdtContent>
            </w:sdt>
            <w:r w:rsidR="00BD36FA" w:rsidRPr="0065488F">
              <w:t xml:space="preserve">  </w:t>
            </w:r>
            <w:r w:rsidR="00BD36FA" w:rsidRPr="0065488F">
              <w:rPr>
                <w:b/>
                <w:bCs/>
              </w:rPr>
              <w:t>No</w:t>
            </w:r>
          </w:p>
        </w:tc>
        <w:tc>
          <w:tcPr>
            <w:tcW w:w="4214" w:type="pct"/>
            <w:vAlign w:val="center"/>
          </w:tcPr>
          <w:p w14:paraId="0A4892C3" w14:textId="77777777" w:rsidR="00BD36FA" w:rsidRPr="0065488F" w:rsidRDefault="00BD36FA" w:rsidP="00576BD8">
            <w:r w:rsidRPr="0065488F">
              <w:rPr>
                <w:b/>
              </w:rPr>
              <w:t xml:space="preserve">Will you require any additional or custom documents to be added to employee start packet?  These documents may include employer policies, deal memos, </w:t>
            </w:r>
            <w:proofErr w:type="gramStart"/>
            <w:r w:rsidRPr="0065488F">
              <w:rPr>
                <w:b/>
              </w:rPr>
              <w:t>state</w:t>
            </w:r>
            <w:proofErr w:type="gramEnd"/>
            <w:r w:rsidRPr="0065488F">
              <w:rPr>
                <w:b/>
              </w:rPr>
              <w:t xml:space="preserve"> and local documents other than the I-9, W-4, start forms, etc.</w:t>
            </w:r>
          </w:p>
        </w:tc>
      </w:tr>
    </w:tbl>
    <w:p w14:paraId="412C40EF" w14:textId="00D6C83A" w:rsidR="00474C2C" w:rsidRPr="0065488F" w:rsidRDefault="00474C2C" w:rsidP="00474C2C">
      <w:pPr>
        <w:spacing w:before="0" w:after="0"/>
      </w:pPr>
    </w:p>
    <w:p w14:paraId="6109533A" w14:textId="77777777" w:rsidR="007A45BE" w:rsidRPr="0065488F" w:rsidRDefault="007A45BE"/>
    <w:tbl>
      <w:tblPr>
        <w:tblW w:w="5002"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82"/>
        <w:gridCol w:w="1518"/>
        <w:gridCol w:w="3974"/>
        <w:gridCol w:w="5190"/>
        <w:gridCol w:w="30"/>
      </w:tblGrid>
      <w:tr w:rsidR="00652108" w:rsidRPr="0065488F" w14:paraId="53D022BF" w14:textId="77777777" w:rsidTr="00BE6744">
        <w:trPr>
          <w:trHeight w:val="216"/>
        </w:trPr>
        <w:tc>
          <w:tcPr>
            <w:tcW w:w="38" w:type="pct"/>
            <w:shd w:val="clear" w:color="auto" w:fill="DBE5F1" w:themeFill="accent1" w:themeFillTint="33"/>
          </w:tcPr>
          <w:p w14:paraId="7C53AAB1" w14:textId="77777777" w:rsidR="00652108" w:rsidRPr="0065488F" w:rsidRDefault="00652108" w:rsidP="00652108">
            <w:pPr>
              <w:pStyle w:val="Heading2"/>
            </w:pPr>
          </w:p>
        </w:tc>
        <w:tc>
          <w:tcPr>
            <w:tcW w:w="4962" w:type="pct"/>
            <w:gridSpan w:val="4"/>
            <w:shd w:val="clear" w:color="auto" w:fill="DBE5F1" w:themeFill="accent1" w:themeFillTint="33"/>
          </w:tcPr>
          <w:tbl>
            <w:tblPr>
              <w:tblW w:w="4987"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10616"/>
            </w:tblGrid>
            <w:tr w:rsidR="00652108" w:rsidRPr="0065488F" w14:paraId="0D0E3FFF" w14:textId="77777777" w:rsidTr="00652108">
              <w:trPr>
                <w:trHeight w:val="216"/>
              </w:trPr>
              <w:tc>
                <w:tcPr>
                  <w:tcW w:w="5000" w:type="pct"/>
                  <w:shd w:val="clear" w:color="auto" w:fill="DBE5F1" w:themeFill="accent1" w:themeFillTint="33"/>
                  <w:vAlign w:val="bottom"/>
                </w:tcPr>
                <w:p w14:paraId="30C83E64" w14:textId="02DF7232" w:rsidR="00652108" w:rsidRPr="0065488F" w:rsidRDefault="00652108" w:rsidP="00652108">
                  <w:pPr>
                    <w:pStyle w:val="Heading2"/>
                  </w:pPr>
                  <w:r w:rsidRPr="0065488F">
                    <w:t>Locations and Training</w:t>
                  </w:r>
                  <w:r w:rsidR="00627C48" w:rsidRPr="0065488F">
                    <w:t xml:space="preserve"> for software</w:t>
                  </w:r>
                </w:p>
              </w:tc>
            </w:tr>
          </w:tbl>
          <w:p w14:paraId="76B9DFEB" w14:textId="77777777" w:rsidR="00652108" w:rsidRPr="0065488F" w:rsidRDefault="00652108" w:rsidP="00652108"/>
        </w:tc>
      </w:tr>
      <w:tr w:rsidR="00652108" w:rsidRPr="0065488F" w14:paraId="44B3E81A" w14:textId="77777777" w:rsidTr="0065415B">
        <w:trPr>
          <w:gridAfter w:val="1"/>
          <w:wAfter w:w="14" w:type="pct"/>
          <w:trHeight w:val="1016"/>
        </w:trPr>
        <w:tc>
          <w:tcPr>
            <w:tcW w:w="741" w:type="pct"/>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F03C03F" w14:textId="05C46324" w:rsidR="00652108" w:rsidRPr="0065488F" w:rsidRDefault="00652108" w:rsidP="00652108">
            <w:pPr>
              <w:rPr>
                <w:b/>
              </w:rPr>
            </w:pPr>
            <w:r w:rsidRPr="0065488F">
              <w:rPr>
                <w:b/>
              </w:rPr>
              <w:t>Job Locations:</w:t>
            </w:r>
          </w:p>
        </w:tc>
        <w:tc>
          <w:tcPr>
            <w:tcW w:w="1841"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39CC370" w14:textId="2ECF6815" w:rsidR="00652108" w:rsidRPr="0065488F" w:rsidRDefault="00652108" w:rsidP="00652108">
            <w:pPr>
              <w:rPr>
                <w:rFonts w:eastAsia="MS Gothic" w:cstheme="minorHAnsi"/>
                <w:b/>
              </w:rPr>
            </w:pPr>
            <w:r w:rsidRPr="0065488F">
              <w:rPr>
                <w:rFonts w:eastAsia="MS Gothic" w:cstheme="minorHAnsi"/>
                <w:b/>
              </w:rPr>
              <w:t>Location 1:</w:t>
            </w:r>
            <w:r w:rsidR="00772708" w:rsidRPr="0065488F">
              <w:rPr>
                <w:rFonts w:eastAsia="MS Gothic" w:cstheme="minorHAnsi"/>
                <w:b/>
              </w:rPr>
              <w:t xml:space="preserve"> </w:t>
            </w:r>
            <w:r w:rsidR="00827AED" w:rsidRPr="0065488F">
              <w:rPr>
                <w:color w:val="808080"/>
              </w:rPr>
              <w:t>Click here to enter text.</w:t>
            </w:r>
          </w:p>
          <w:p w14:paraId="500268D1" w14:textId="0BA69667" w:rsidR="00652108" w:rsidRPr="0065488F" w:rsidRDefault="00652108" w:rsidP="00652108">
            <w:pPr>
              <w:rPr>
                <w:rFonts w:eastAsia="MS Gothic" w:cstheme="minorHAnsi"/>
                <w:b/>
              </w:rPr>
            </w:pPr>
            <w:r w:rsidRPr="0065488F">
              <w:rPr>
                <w:rFonts w:eastAsia="MS Gothic" w:cstheme="minorHAnsi"/>
                <w:b/>
              </w:rPr>
              <w:t>Location 2:</w:t>
            </w:r>
            <w:r w:rsidRPr="0065488F">
              <w:rPr>
                <w:rFonts w:ascii="MS Gothic" w:eastAsia="MS Gothic" w:hAnsi="MS Gothic"/>
              </w:rPr>
              <w:t xml:space="preserve"> </w:t>
            </w:r>
            <w:r w:rsidR="00827AED" w:rsidRPr="0065488F">
              <w:rPr>
                <w:color w:val="808080"/>
              </w:rPr>
              <w:t>Click here to enter text.</w:t>
            </w:r>
          </w:p>
          <w:p w14:paraId="077BFE8F" w14:textId="5186C968" w:rsidR="00652108" w:rsidRPr="0065488F" w:rsidRDefault="00652108" w:rsidP="00652108">
            <w:pPr>
              <w:rPr>
                <w:rFonts w:eastAsia="MS Gothic" w:cstheme="minorHAnsi"/>
                <w:b/>
              </w:rPr>
            </w:pPr>
            <w:r w:rsidRPr="0065488F">
              <w:rPr>
                <w:rFonts w:eastAsia="MS Gothic" w:cstheme="minorHAnsi"/>
                <w:b/>
              </w:rPr>
              <w:t>Location 3:</w:t>
            </w:r>
            <w:r w:rsidRPr="0065488F">
              <w:rPr>
                <w:rFonts w:ascii="MS Gothic" w:eastAsia="MS Gothic" w:hAnsi="MS Gothic"/>
              </w:rPr>
              <w:t xml:space="preserve"> </w:t>
            </w:r>
            <w:r w:rsidR="00827AED" w:rsidRPr="0065488F">
              <w:rPr>
                <w:color w:val="808080"/>
              </w:rPr>
              <w:t>Click here to enter text.</w:t>
            </w:r>
            <w:r w:rsidR="00827AED" w:rsidRPr="0065488F">
              <w:rPr>
                <w:b/>
              </w:rPr>
              <w:t xml:space="preserve"> </w:t>
            </w:r>
            <w:r w:rsidRPr="0065488F">
              <w:rPr>
                <w:rFonts w:eastAsia="MS Gothic" w:cstheme="minorHAnsi"/>
                <w:b/>
              </w:rPr>
              <w:t xml:space="preserve"> </w:t>
            </w:r>
          </w:p>
          <w:p w14:paraId="1DF2ED22" w14:textId="5896B6D5" w:rsidR="00652108" w:rsidRPr="0065488F" w:rsidRDefault="00652108" w:rsidP="00652108">
            <w:pPr>
              <w:rPr>
                <w:rFonts w:ascii="Segoe UI Symbol" w:hAnsi="Segoe UI Symbol" w:cs="Segoe UI Symbol"/>
              </w:rPr>
            </w:pPr>
            <w:r w:rsidRPr="0065488F">
              <w:rPr>
                <w:rFonts w:eastAsia="MS Gothic" w:cstheme="minorHAnsi"/>
                <w:b/>
              </w:rPr>
              <w:t>Location 4:</w:t>
            </w:r>
            <w:r w:rsidRPr="0065488F">
              <w:rPr>
                <w:rFonts w:ascii="MS Gothic" w:eastAsia="MS Gothic" w:hAnsi="MS Gothic"/>
              </w:rPr>
              <w:t xml:space="preserve"> </w:t>
            </w:r>
            <w:r w:rsidR="00827AED" w:rsidRPr="0065488F">
              <w:rPr>
                <w:color w:val="808080"/>
              </w:rPr>
              <w:t>Click here to enter text.</w:t>
            </w:r>
            <w:r w:rsidR="00827AED" w:rsidRPr="0065488F">
              <w:rPr>
                <w:b/>
              </w:rPr>
              <w:t xml:space="preserve"> </w:t>
            </w:r>
            <w:r w:rsidRPr="0065488F">
              <w:rPr>
                <w:rFonts w:eastAsia="MS Gothic" w:cstheme="minorHAnsi"/>
                <w:b/>
              </w:rPr>
              <w:t xml:space="preserve"> </w:t>
            </w:r>
          </w:p>
        </w:tc>
        <w:tc>
          <w:tcPr>
            <w:tcW w:w="240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D98E787" w14:textId="20992390" w:rsidR="00652108" w:rsidRPr="0065488F" w:rsidRDefault="00652108" w:rsidP="00652108">
            <w:pPr>
              <w:rPr>
                <w:rFonts w:ascii="MS Gothic" w:eastAsia="MS Gothic" w:hAnsi="MS Gothic"/>
              </w:rPr>
            </w:pPr>
            <w:r w:rsidRPr="0065488F">
              <w:rPr>
                <w:rFonts w:eastAsia="MS Gothic" w:cstheme="minorHAnsi"/>
                <w:b/>
              </w:rPr>
              <w:t xml:space="preserve">Address: </w:t>
            </w:r>
            <w:r w:rsidR="00827AED" w:rsidRPr="0065488F">
              <w:rPr>
                <w:color w:val="808080"/>
              </w:rPr>
              <w:t>Click here to enter text.</w:t>
            </w:r>
          </w:p>
          <w:p w14:paraId="3DF6F11F" w14:textId="7120D071" w:rsidR="00652108" w:rsidRPr="0065488F" w:rsidRDefault="00652108" w:rsidP="00652108">
            <w:pPr>
              <w:rPr>
                <w:rFonts w:eastAsia="MS Gothic" w:cstheme="minorHAnsi"/>
                <w:b/>
              </w:rPr>
            </w:pPr>
            <w:r w:rsidRPr="0065488F">
              <w:rPr>
                <w:rFonts w:eastAsia="MS Gothic" w:cstheme="minorHAnsi"/>
                <w:b/>
              </w:rPr>
              <w:t xml:space="preserve">Address: </w:t>
            </w:r>
            <w:r w:rsidR="00827AED" w:rsidRPr="0065488F">
              <w:rPr>
                <w:color w:val="808080"/>
              </w:rPr>
              <w:t>Click here to enter text.</w:t>
            </w:r>
            <w:r w:rsidR="00827AED" w:rsidRPr="0065488F">
              <w:rPr>
                <w:b/>
              </w:rPr>
              <w:t xml:space="preserve"> </w:t>
            </w:r>
            <w:r w:rsidRPr="0065488F">
              <w:rPr>
                <w:rFonts w:eastAsia="MS Gothic" w:cstheme="minorHAnsi"/>
                <w:b/>
              </w:rPr>
              <w:t xml:space="preserve"> </w:t>
            </w:r>
          </w:p>
          <w:p w14:paraId="458D0C40" w14:textId="3CAC7EA7" w:rsidR="00652108" w:rsidRPr="0065488F" w:rsidRDefault="00652108" w:rsidP="00652108">
            <w:pPr>
              <w:rPr>
                <w:rFonts w:ascii="MS Gothic" w:eastAsia="MS Gothic" w:hAnsi="MS Gothic"/>
                <w:lang w:val="en-IN"/>
              </w:rPr>
            </w:pPr>
            <w:r w:rsidRPr="0065488F">
              <w:rPr>
                <w:rFonts w:eastAsia="MS Gothic" w:cstheme="minorHAnsi"/>
                <w:b/>
              </w:rPr>
              <w:t xml:space="preserve">Address: </w:t>
            </w:r>
            <w:r w:rsidR="00827AED" w:rsidRPr="0065488F">
              <w:rPr>
                <w:color w:val="808080"/>
              </w:rPr>
              <w:t>Click here to enter text.</w:t>
            </w:r>
          </w:p>
          <w:p w14:paraId="0B7FE654" w14:textId="47C6C1EC" w:rsidR="00652108" w:rsidRPr="0065488F" w:rsidRDefault="00652108" w:rsidP="00652108">
            <w:pPr>
              <w:rPr>
                <w:rFonts w:ascii="MS Gothic" w:eastAsia="MS Gothic" w:hAnsi="MS Gothic"/>
              </w:rPr>
            </w:pPr>
            <w:r w:rsidRPr="0065488F">
              <w:rPr>
                <w:rFonts w:eastAsia="MS Gothic" w:cstheme="minorHAnsi"/>
                <w:b/>
              </w:rPr>
              <w:t xml:space="preserve">Address: </w:t>
            </w:r>
            <w:r w:rsidR="00827AED" w:rsidRPr="0065488F">
              <w:rPr>
                <w:color w:val="808080"/>
              </w:rPr>
              <w:t>Click here to enter text.</w:t>
            </w:r>
          </w:p>
        </w:tc>
      </w:tr>
      <w:tr w:rsidR="00652108" w:rsidRPr="0065488F" w14:paraId="03FD93B6" w14:textId="77777777" w:rsidTr="0065415B">
        <w:trPr>
          <w:trHeight w:val="971"/>
        </w:trPr>
        <w:tc>
          <w:tcPr>
            <w:tcW w:w="741" w:type="pct"/>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4DC0124" w14:textId="77777777" w:rsidR="00652108" w:rsidRPr="0065488F" w:rsidRDefault="00652108" w:rsidP="00652108">
            <w:pPr>
              <w:rPr>
                <w:b/>
              </w:rPr>
            </w:pPr>
            <w:r w:rsidRPr="0065488F">
              <w:rPr>
                <w:b/>
              </w:rPr>
              <w:t>Person(s) who will need training:</w:t>
            </w:r>
          </w:p>
        </w:tc>
        <w:tc>
          <w:tcPr>
            <w:tcW w:w="1841"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72497CC" w14:textId="5ABC227B" w:rsidR="00652108" w:rsidRPr="0065488F" w:rsidRDefault="00652108" w:rsidP="00652108">
            <w:pPr>
              <w:rPr>
                <w:rFonts w:eastAsia="MS Gothic" w:cstheme="minorHAnsi"/>
                <w:b/>
              </w:rPr>
            </w:pPr>
            <w:r w:rsidRPr="0065488F">
              <w:rPr>
                <w:rFonts w:eastAsia="MS Gothic" w:cstheme="minorHAnsi"/>
                <w:b/>
              </w:rPr>
              <w:t>Name:</w:t>
            </w:r>
            <w:r w:rsidR="00772708" w:rsidRPr="0065488F">
              <w:rPr>
                <w:rFonts w:eastAsia="MS Gothic" w:cstheme="minorHAnsi"/>
                <w:b/>
              </w:rPr>
              <w:t xml:space="preserve"> </w:t>
            </w:r>
            <w:r w:rsidR="00827AED" w:rsidRPr="0065488F">
              <w:rPr>
                <w:color w:val="808080"/>
              </w:rPr>
              <w:t>Click here to enter text.</w:t>
            </w:r>
          </w:p>
          <w:p w14:paraId="61E03F27" w14:textId="579A0880" w:rsidR="00652108" w:rsidRPr="0065488F" w:rsidRDefault="00652108" w:rsidP="00652108">
            <w:pPr>
              <w:rPr>
                <w:rFonts w:eastAsia="MS Gothic" w:cstheme="minorHAnsi"/>
                <w:b/>
              </w:rPr>
            </w:pPr>
            <w:r w:rsidRPr="0065488F">
              <w:rPr>
                <w:rFonts w:eastAsia="MS Gothic" w:cstheme="minorHAnsi"/>
                <w:b/>
              </w:rPr>
              <w:t>Name:</w:t>
            </w:r>
            <w:r w:rsidR="00772708" w:rsidRPr="0065488F">
              <w:rPr>
                <w:rFonts w:eastAsia="MS Gothic" w:cstheme="minorHAnsi"/>
                <w:b/>
              </w:rPr>
              <w:t xml:space="preserve"> </w:t>
            </w:r>
            <w:r w:rsidR="00827AED" w:rsidRPr="0065488F">
              <w:rPr>
                <w:color w:val="808080"/>
              </w:rPr>
              <w:t>Click here to enter text.</w:t>
            </w:r>
            <w:r w:rsidR="00827AED" w:rsidRPr="0065488F">
              <w:rPr>
                <w:b/>
              </w:rPr>
              <w:t xml:space="preserve"> </w:t>
            </w:r>
            <w:r w:rsidRPr="0065488F">
              <w:rPr>
                <w:rFonts w:eastAsia="MS Gothic" w:cstheme="minorHAnsi"/>
                <w:b/>
              </w:rPr>
              <w:t xml:space="preserve"> </w:t>
            </w:r>
          </w:p>
          <w:p w14:paraId="72E3B765" w14:textId="2ED37BD2" w:rsidR="00652108" w:rsidRPr="0065488F" w:rsidRDefault="00652108" w:rsidP="00652108">
            <w:pPr>
              <w:rPr>
                <w:rFonts w:eastAsia="MS Gothic" w:cstheme="minorHAnsi"/>
                <w:b/>
              </w:rPr>
            </w:pPr>
            <w:r w:rsidRPr="0065488F">
              <w:rPr>
                <w:rFonts w:eastAsia="MS Gothic" w:cstheme="minorHAnsi"/>
                <w:b/>
              </w:rPr>
              <w:t>Name:</w:t>
            </w:r>
            <w:r w:rsidR="00772708" w:rsidRPr="0065488F">
              <w:rPr>
                <w:rFonts w:eastAsia="MS Gothic" w:cstheme="minorHAnsi"/>
                <w:b/>
              </w:rPr>
              <w:t xml:space="preserve"> </w:t>
            </w:r>
            <w:r w:rsidR="00827AED" w:rsidRPr="0065488F">
              <w:rPr>
                <w:color w:val="808080"/>
              </w:rPr>
              <w:t>Click here to enter text.</w:t>
            </w:r>
            <w:r w:rsidR="00827AED" w:rsidRPr="0065488F">
              <w:rPr>
                <w:b/>
              </w:rPr>
              <w:t xml:space="preserve"> </w:t>
            </w:r>
            <w:r w:rsidRPr="0065488F">
              <w:rPr>
                <w:rFonts w:eastAsia="MS Gothic" w:cstheme="minorHAnsi"/>
                <w:b/>
              </w:rPr>
              <w:t xml:space="preserve"> </w:t>
            </w:r>
          </w:p>
          <w:p w14:paraId="24FFA40A" w14:textId="659EE142" w:rsidR="00652108" w:rsidRPr="0065488F" w:rsidRDefault="00652108" w:rsidP="00652108">
            <w:r w:rsidRPr="0065488F">
              <w:rPr>
                <w:rFonts w:eastAsia="MS Gothic" w:cstheme="minorHAnsi"/>
                <w:b/>
              </w:rPr>
              <w:t>Name</w:t>
            </w:r>
            <w:r w:rsidR="00772708" w:rsidRPr="0065488F">
              <w:rPr>
                <w:rFonts w:eastAsia="MS Gothic" w:cstheme="minorHAnsi"/>
                <w:b/>
              </w:rPr>
              <w:t xml:space="preserve">: </w:t>
            </w:r>
            <w:r w:rsidR="00827AED" w:rsidRPr="0065488F">
              <w:rPr>
                <w:color w:val="808080"/>
              </w:rPr>
              <w:t>Click here to enter text.</w:t>
            </w:r>
            <w:r w:rsidR="00827AED" w:rsidRPr="0065488F">
              <w:rPr>
                <w:b/>
              </w:rPr>
              <w:t xml:space="preserve"> </w:t>
            </w:r>
            <w:r w:rsidR="00772708" w:rsidRPr="0065488F">
              <w:rPr>
                <w:rFonts w:eastAsia="MS Gothic" w:cstheme="minorHAnsi"/>
                <w:b/>
              </w:rPr>
              <w:t xml:space="preserve"> </w:t>
            </w:r>
          </w:p>
        </w:tc>
        <w:tc>
          <w:tcPr>
            <w:tcW w:w="2418" w:type="pct"/>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E44E154" w14:textId="564DD8EB" w:rsidR="00652108" w:rsidRPr="0065488F" w:rsidRDefault="00652108" w:rsidP="00652108">
            <w:pPr>
              <w:rPr>
                <w:rFonts w:ascii="MS Gothic" w:eastAsia="MS Gothic" w:hAnsi="MS Gothic"/>
              </w:rPr>
            </w:pPr>
            <w:r w:rsidRPr="0065488F">
              <w:rPr>
                <w:rFonts w:eastAsia="MS Gothic" w:cstheme="minorHAnsi"/>
                <w:b/>
              </w:rPr>
              <w:t xml:space="preserve">Email: </w:t>
            </w:r>
            <w:r w:rsidR="00827AED" w:rsidRPr="0065488F">
              <w:rPr>
                <w:color w:val="808080"/>
              </w:rPr>
              <w:t>Click here to enter text.</w:t>
            </w:r>
          </w:p>
          <w:p w14:paraId="33856195" w14:textId="57F3FAD3" w:rsidR="00652108" w:rsidRPr="0065488F" w:rsidRDefault="00652108" w:rsidP="00652108">
            <w:pPr>
              <w:rPr>
                <w:rFonts w:eastAsia="MS Gothic" w:cstheme="minorHAnsi"/>
                <w:b/>
              </w:rPr>
            </w:pPr>
            <w:r w:rsidRPr="0065488F">
              <w:rPr>
                <w:rFonts w:eastAsia="MS Gothic" w:cstheme="minorHAnsi"/>
                <w:b/>
              </w:rPr>
              <w:t xml:space="preserve">Email: </w:t>
            </w:r>
            <w:r w:rsidR="00827AED" w:rsidRPr="0065488F">
              <w:rPr>
                <w:color w:val="808080"/>
              </w:rPr>
              <w:t>Click here to enter text.</w:t>
            </w:r>
            <w:r w:rsidR="00827AED" w:rsidRPr="0065488F">
              <w:rPr>
                <w:b/>
              </w:rPr>
              <w:t xml:space="preserve"> </w:t>
            </w:r>
            <w:r w:rsidRPr="0065488F">
              <w:rPr>
                <w:rFonts w:eastAsia="MS Gothic" w:cstheme="minorHAnsi"/>
                <w:b/>
              </w:rPr>
              <w:t xml:space="preserve"> </w:t>
            </w:r>
          </w:p>
          <w:p w14:paraId="1EFD5398" w14:textId="4F848D29" w:rsidR="00652108" w:rsidRPr="0065488F" w:rsidRDefault="00652108" w:rsidP="00652108">
            <w:pPr>
              <w:rPr>
                <w:rFonts w:ascii="MS Gothic" w:eastAsia="MS Gothic" w:hAnsi="MS Gothic"/>
              </w:rPr>
            </w:pPr>
            <w:r w:rsidRPr="0065488F">
              <w:rPr>
                <w:rFonts w:eastAsia="MS Gothic" w:cstheme="minorHAnsi"/>
                <w:b/>
              </w:rPr>
              <w:t xml:space="preserve">Email: </w:t>
            </w:r>
            <w:r w:rsidR="00827AED" w:rsidRPr="0065488F">
              <w:rPr>
                <w:color w:val="808080"/>
              </w:rPr>
              <w:t>Click here to enter text.</w:t>
            </w:r>
          </w:p>
          <w:p w14:paraId="777CA61D" w14:textId="638311B7" w:rsidR="00652108" w:rsidRPr="0065488F" w:rsidRDefault="00652108" w:rsidP="00652108">
            <w:r w:rsidRPr="0065488F">
              <w:rPr>
                <w:rFonts w:eastAsia="MS Gothic" w:cstheme="minorHAnsi"/>
                <w:b/>
              </w:rPr>
              <w:t xml:space="preserve">Email: </w:t>
            </w:r>
            <w:r w:rsidR="00827AED" w:rsidRPr="0065488F">
              <w:rPr>
                <w:color w:val="808080"/>
              </w:rPr>
              <w:t>Click here to enter text.</w:t>
            </w:r>
          </w:p>
        </w:tc>
      </w:tr>
    </w:tbl>
    <w:p w14:paraId="55FBCC68" w14:textId="142A689A" w:rsidR="0005769B" w:rsidRPr="0065488F" w:rsidRDefault="0005769B">
      <w:pPr>
        <w:spacing w:before="0" w:after="0"/>
      </w:pPr>
    </w:p>
    <w:tbl>
      <w:tblPr>
        <w:tblW w:w="4981"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10749"/>
      </w:tblGrid>
      <w:tr w:rsidR="0005769B" w:rsidRPr="0065488F" w14:paraId="4936A4F3" w14:textId="77777777" w:rsidTr="00AF1DC7">
        <w:trPr>
          <w:trHeight w:val="226"/>
        </w:trPr>
        <w:tc>
          <w:tcPr>
            <w:tcW w:w="5000" w:type="pct"/>
            <w:shd w:val="clear" w:color="auto" w:fill="DBE5F1" w:themeFill="accent1" w:themeFillTint="33"/>
            <w:vAlign w:val="bottom"/>
          </w:tcPr>
          <w:p w14:paraId="37DD8B52" w14:textId="35261E74" w:rsidR="0005769B" w:rsidRPr="0065488F" w:rsidRDefault="0005769B" w:rsidP="00652108">
            <w:pPr>
              <w:pStyle w:val="Heading2"/>
            </w:pPr>
            <w:r w:rsidRPr="0065488F">
              <w:t>sick leave ordinance</w:t>
            </w:r>
          </w:p>
        </w:tc>
      </w:tr>
      <w:tr w:rsidR="0005769B" w:rsidRPr="0065488F" w14:paraId="7D70ECE4" w14:textId="77777777" w:rsidTr="00AF1DC7">
        <w:trPr>
          <w:trHeight w:val="507"/>
        </w:trPr>
        <w:tc>
          <w:tcPr>
            <w:tcW w:w="5000" w:type="pct"/>
            <w:vAlign w:val="center"/>
          </w:tcPr>
          <w:p w14:paraId="5062E826" w14:textId="5824BAE9" w:rsidR="0005769B" w:rsidRPr="0065488F" w:rsidRDefault="001D5C2A" w:rsidP="00652108">
            <w:r w:rsidRPr="0065488F">
              <w:t>Employers in certain states will need to provide eligible employees paid sick leave. Certain notification and eligibility requirements may also be required per state law. There is no federal requirement to provide paid sick leave.</w:t>
            </w:r>
          </w:p>
        </w:tc>
      </w:tr>
      <w:tr w:rsidR="0005769B" w:rsidRPr="0065488F" w14:paraId="6B77EFA7" w14:textId="77777777" w:rsidTr="00AF1DC7">
        <w:trPr>
          <w:trHeight w:val="507"/>
        </w:trPr>
        <w:tc>
          <w:tcPr>
            <w:tcW w:w="5000" w:type="pct"/>
            <w:vAlign w:val="center"/>
          </w:tcPr>
          <w:p w14:paraId="703CE707" w14:textId="5580BA37" w:rsidR="0005769B" w:rsidRPr="0065488F" w:rsidRDefault="001D5C2A" w:rsidP="00652108">
            <w:pPr>
              <w:pStyle w:val="ListParagraph"/>
              <w:numPr>
                <w:ilvl w:val="0"/>
                <w:numId w:val="34"/>
              </w:numPr>
              <w:rPr>
                <w:b/>
              </w:rPr>
            </w:pPr>
            <w:r w:rsidRPr="0065488F">
              <w:rPr>
                <w:b/>
              </w:rPr>
              <w:t>Will your production organization (i.e. common law employer group) give all eligible employees sick leave upfront each year or use the accrual method?</w:t>
            </w:r>
          </w:p>
        </w:tc>
      </w:tr>
      <w:tr w:rsidR="0005769B" w:rsidRPr="0065488F" w14:paraId="5996BE44" w14:textId="77777777" w:rsidTr="00AF1DC7">
        <w:trPr>
          <w:trHeight w:val="521"/>
        </w:trPr>
        <w:tc>
          <w:tcPr>
            <w:tcW w:w="5000" w:type="pct"/>
            <w:vAlign w:val="center"/>
          </w:tcPr>
          <w:p w14:paraId="55BD4897" w14:textId="6928C2F2" w:rsidR="00A35AB9" w:rsidRPr="0065488F" w:rsidRDefault="002E5D14" w:rsidP="00A35AB9">
            <w:pPr>
              <w:pBdr>
                <w:top w:val="nil"/>
                <w:left w:val="nil"/>
                <w:bottom w:val="nil"/>
                <w:right w:val="nil"/>
                <w:between w:val="nil"/>
              </w:pBdr>
              <w:spacing w:after="0"/>
              <w:ind w:left="720" w:hanging="720"/>
              <w:rPr>
                <w:rFonts w:ascii="Arial" w:eastAsia="Arial" w:hAnsi="Arial" w:cs="Arial"/>
                <w:color w:val="000000"/>
                <w:szCs w:val="18"/>
              </w:rPr>
            </w:pPr>
            <w:r w:rsidRPr="0065488F">
              <w:rPr>
                <w:rFonts w:ascii="MS Gothic" w:eastAsia="MS Gothic" w:hAnsi="MS Gothic" w:hint="eastAsia"/>
                <w:b/>
                <w:bCs/>
              </w:rPr>
              <w:t xml:space="preserve">      </w:t>
            </w:r>
            <w:r w:rsidRPr="0065488F">
              <w:rPr>
                <w:rFonts w:ascii="MS Gothic" w:eastAsia="MS Gothic" w:hAnsi="MS Gothic"/>
                <w:b/>
                <w:bCs/>
              </w:rPr>
              <w:t xml:space="preserve">  </w:t>
            </w:r>
            <w:sdt>
              <w:sdtPr>
                <w:rPr>
                  <w:rFonts w:ascii="MS Gothic" w:eastAsia="MS Gothic" w:hAnsi="MS Gothic" w:hint="eastAsia"/>
                  <w:b/>
                  <w:bCs/>
                </w:rPr>
                <w:id w:val="205151121"/>
                <w14:checkbox>
                  <w14:checked w14:val="0"/>
                  <w14:checkedState w14:val="2612" w14:font="MS Gothic"/>
                  <w14:uncheckedState w14:val="2610" w14:font="MS Gothic"/>
                </w14:checkbox>
              </w:sdtPr>
              <w:sdtEndPr/>
              <w:sdtContent>
                <w:r w:rsidRPr="0065488F">
                  <w:rPr>
                    <w:rFonts w:ascii="MS Gothic" w:eastAsia="MS Gothic" w:hAnsi="MS Gothic" w:hint="eastAsia"/>
                    <w:b/>
                    <w:bCs/>
                  </w:rPr>
                  <w:t>☐</w:t>
                </w:r>
              </w:sdtContent>
            </w:sdt>
            <w:r w:rsidRPr="0065488F">
              <w:rPr>
                <w:rFonts w:ascii="MS Gothic" w:eastAsia="MS Gothic" w:hAnsi="MS Gothic"/>
                <w:b/>
                <w:bCs/>
              </w:rPr>
              <w:t xml:space="preserve">  </w:t>
            </w:r>
            <w:r w:rsidR="00827AED" w:rsidRPr="0065488F">
              <w:rPr>
                <w:rFonts w:ascii="Arial" w:eastAsia="Arial" w:hAnsi="Arial" w:cs="Arial"/>
                <w:color w:val="000000"/>
                <w:szCs w:val="18"/>
              </w:rPr>
              <w:t>Upfront</w:t>
            </w:r>
            <w:r w:rsidR="00827AED" w:rsidRPr="0065488F">
              <w:rPr>
                <w:rFonts w:ascii="Arial" w:eastAsia="Arial" w:hAnsi="Arial" w:cs="Arial"/>
                <w:b/>
                <w:bCs/>
                <w:color w:val="000000"/>
                <w:szCs w:val="18"/>
              </w:rPr>
              <w:t xml:space="preserve"> </w:t>
            </w:r>
            <w:r w:rsidR="00B45D88" w:rsidRPr="0065488F">
              <w:rPr>
                <w:rFonts w:ascii="Arial" w:eastAsia="Arial" w:hAnsi="Arial" w:cs="Arial"/>
                <w:b/>
                <w:bCs/>
                <w:color w:val="000000"/>
                <w:szCs w:val="18"/>
              </w:rPr>
              <w:t xml:space="preserve">        </w:t>
            </w:r>
            <w:r w:rsidR="00827AED" w:rsidRPr="0065488F">
              <w:rPr>
                <w:rFonts w:ascii="Arial" w:eastAsia="Arial" w:hAnsi="Arial" w:cs="Arial"/>
                <w:b/>
                <w:bCs/>
                <w:color w:val="000000"/>
                <w:szCs w:val="18"/>
              </w:rPr>
              <w:t xml:space="preserve"> </w:t>
            </w:r>
            <w:sdt>
              <w:sdtPr>
                <w:rPr>
                  <w:rFonts w:ascii="MS Gothic" w:eastAsia="MS Gothic" w:hAnsi="MS Gothic" w:hint="eastAsia"/>
                  <w:b/>
                  <w:bCs/>
                </w:rPr>
                <w:id w:val="-2075199324"/>
                <w14:checkbox>
                  <w14:checked w14:val="0"/>
                  <w14:checkedState w14:val="2612" w14:font="MS Gothic"/>
                  <w14:uncheckedState w14:val="2610" w14:font="MS Gothic"/>
                </w14:checkbox>
              </w:sdtPr>
              <w:sdtEndPr/>
              <w:sdtContent>
                <w:r w:rsidR="00B45D88" w:rsidRPr="0065488F">
                  <w:rPr>
                    <w:rFonts w:ascii="MS Gothic" w:eastAsia="MS Gothic" w:hAnsi="MS Gothic" w:hint="eastAsia"/>
                    <w:b/>
                    <w:bCs/>
                  </w:rPr>
                  <w:t>☐</w:t>
                </w:r>
              </w:sdtContent>
            </w:sdt>
            <w:r w:rsidRPr="0065488F">
              <w:rPr>
                <w:rFonts w:ascii="MS Gothic" w:eastAsia="MS Gothic" w:hAnsi="MS Gothic"/>
                <w:b/>
                <w:bCs/>
              </w:rPr>
              <w:t xml:space="preserve">  </w:t>
            </w:r>
            <w:r w:rsidR="00B45D88" w:rsidRPr="0065488F">
              <w:rPr>
                <w:rFonts w:ascii="Arial" w:eastAsia="Arial" w:hAnsi="Arial" w:cs="Arial"/>
                <w:color w:val="000000"/>
                <w:szCs w:val="18"/>
              </w:rPr>
              <w:t>Accrue</w:t>
            </w:r>
            <w:r w:rsidR="001E6F0B" w:rsidRPr="0065488F">
              <w:rPr>
                <w:rFonts w:ascii="Arial" w:eastAsia="Arial" w:hAnsi="Arial" w:cs="Arial"/>
                <w:color w:val="000000"/>
                <w:szCs w:val="18"/>
              </w:rPr>
              <w:t xml:space="preserve">      </w:t>
            </w:r>
            <w:r w:rsidR="001E6F0B" w:rsidRPr="0065488F">
              <w:rPr>
                <w:rFonts w:ascii="MS Gothic" w:eastAsia="MS Gothic" w:hAnsi="MS Gothic" w:hint="eastAsia"/>
                <w:b/>
                <w:bCs/>
              </w:rPr>
              <w:t xml:space="preserve"> </w:t>
            </w:r>
            <w:sdt>
              <w:sdtPr>
                <w:rPr>
                  <w:rFonts w:ascii="MS Gothic" w:eastAsia="MS Gothic" w:hAnsi="MS Gothic" w:hint="eastAsia"/>
                  <w:b/>
                  <w:bCs/>
                </w:rPr>
                <w:id w:val="1839810722"/>
                <w14:checkbox>
                  <w14:checked w14:val="0"/>
                  <w14:checkedState w14:val="2612" w14:font="MS Gothic"/>
                  <w14:uncheckedState w14:val="2610" w14:font="MS Gothic"/>
                </w14:checkbox>
              </w:sdtPr>
              <w:sdtEndPr/>
              <w:sdtContent>
                <w:r w:rsidR="001E6F0B" w:rsidRPr="0065488F">
                  <w:rPr>
                    <w:rFonts w:ascii="MS Gothic" w:eastAsia="MS Gothic" w:hAnsi="MS Gothic" w:hint="eastAsia"/>
                    <w:b/>
                    <w:bCs/>
                  </w:rPr>
                  <w:t>☐</w:t>
                </w:r>
              </w:sdtContent>
            </w:sdt>
            <w:r w:rsidR="001E6F0B" w:rsidRPr="0065488F">
              <w:rPr>
                <w:rFonts w:ascii="MS Gothic" w:eastAsia="MS Gothic" w:hAnsi="MS Gothic"/>
                <w:b/>
                <w:bCs/>
              </w:rPr>
              <w:t xml:space="preserve">  </w:t>
            </w:r>
            <w:r w:rsidR="001E6F0B" w:rsidRPr="0065488F">
              <w:rPr>
                <w:rFonts w:ascii="Arial" w:eastAsia="Arial" w:hAnsi="Arial" w:cs="Arial"/>
                <w:color w:val="000000"/>
                <w:szCs w:val="18"/>
              </w:rPr>
              <w:t>Other:</w:t>
            </w:r>
          </w:p>
        </w:tc>
      </w:tr>
      <w:tr w:rsidR="00A35AB9" w:rsidRPr="0065488F" w14:paraId="59405214" w14:textId="77777777" w:rsidTr="00AF1DC7">
        <w:trPr>
          <w:trHeight w:val="521"/>
        </w:trPr>
        <w:tc>
          <w:tcPr>
            <w:tcW w:w="5000" w:type="pct"/>
            <w:vAlign w:val="center"/>
          </w:tcPr>
          <w:p w14:paraId="6329E4ED" w14:textId="6F3F9A02" w:rsidR="00A35AB9" w:rsidRPr="0065488F" w:rsidRDefault="001E6F0B" w:rsidP="00A35AB9">
            <w:pPr>
              <w:pStyle w:val="ListParagraph"/>
              <w:numPr>
                <w:ilvl w:val="0"/>
                <w:numId w:val="34"/>
              </w:numPr>
              <w:pBdr>
                <w:top w:val="nil"/>
                <w:left w:val="nil"/>
                <w:bottom w:val="nil"/>
                <w:right w:val="nil"/>
                <w:between w:val="nil"/>
              </w:pBdr>
              <w:spacing w:after="0"/>
              <w:rPr>
                <w:rFonts w:ascii="MS Gothic" w:eastAsia="MS Gothic" w:hAnsi="MS Gothic"/>
                <w:b/>
                <w:bCs/>
              </w:rPr>
            </w:pPr>
            <w:r w:rsidRPr="0065488F">
              <w:rPr>
                <w:b/>
              </w:rPr>
              <w:t>Would you like to use the production home state sick leave</w:t>
            </w:r>
            <w:r w:rsidR="00E0538D" w:rsidRPr="0065488F">
              <w:rPr>
                <w:b/>
              </w:rPr>
              <w:t xml:space="preserve"> policy or the employees</w:t>
            </w:r>
            <w:r w:rsidR="007D3C2E" w:rsidRPr="0065488F">
              <w:rPr>
                <w:b/>
              </w:rPr>
              <w:t>’</w:t>
            </w:r>
            <w:r w:rsidR="00E0538D" w:rsidRPr="0065488F">
              <w:rPr>
                <w:b/>
              </w:rPr>
              <w:t xml:space="preserve"> work state policy</w:t>
            </w:r>
            <w:r w:rsidR="00A35AB9" w:rsidRPr="0065488F">
              <w:rPr>
                <w:b/>
              </w:rPr>
              <w:t>?</w:t>
            </w:r>
          </w:p>
        </w:tc>
      </w:tr>
      <w:tr w:rsidR="00A35AB9" w:rsidRPr="0065488F" w14:paraId="45AEA706" w14:textId="77777777" w:rsidTr="00AF1DC7">
        <w:trPr>
          <w:trHeight w:val="521"/>
        </w:trPr>
        <w:tc>
          <w:tcPr>
            <w:tcW w:w="5000" w:type="pct"/>
            <w:vAlign w:val="center"/>
          </w:tcPr>
          <w:p w14:paraId="7C0778B5" w14:textId="7B973140" w:rsidR="00A35AB9" w:rsidRPr="0065488F" w:rsidRDefault="00E0538D" w:rsidP="00A35AB9">
            <w:pPr>
              <w:pBdr>
                <w:top w:val="nil"/>
                <w:left w:val="nil"/>
                <w:bottom w:val="nil"/>
                <w:right w:val="nil"/>
                <w:between w:val="nil"/>
              </w:pBdr>
              <w:spacing w:after="0"/>
              <w:ind w:left="720" w:hanging="720"/>
              <w:rPr>
                <w:rFonts w:ascii="MS Gothic" w:eastAsia="MS Gothic" w:hAnsi="MS Gothic"/>
                <w:b/>
                <w:bCs/>
              </w:rPr>
            </w:pPr>
            <w:r w:rsidRPr="0065488F">
              <w:rPr>
                <w:rFonts w:ascii="MS Gothic" w:eastAsia="MS Gothic" w:hAnsi="MS Gothic"/>
                <w:b/>
                <w:bCs/>
              </w:rPr>
              <w:t xml:space="preserve">        </w:t>
            </w:r>
            <w:sdt>
              <w:sdtPr>
                <w:rPr>
                  <w:rFonts w:ascii="MS Gothic" w:eastAsia="MS Gothic" w:hAnsi="MS Gothic" w:hint="eastAsia"/>
                  <w:b/>
                  <w:bCs/>
                </w:rPr>
                <w:id w:val="2085184687"/>
                <w14:checkbox>
                  <w14:checked w14:val="0"/>
                  <w14:checkedState w14:val="2612" w14:font="MS Gothic"/>
                  <w14:uncheckedState w14:val="2610" w14:font="MS Gothic"/>
                </w14:checkbox>
              </w:sdtPr>
              <w:sdtEndPr/>
              <w:sdtContent>
                <w:r w:rsidRPr="0065488F">
                  <w:rPr>
                    <w:rFonts w:ascii="MS Gothic" w:eastAsia="MS Gothic" w:hAnsi="MS Gothic" w:hint="eastAsia"/>
                    <w:b/>
                    <w:bCs/>
                  </w:rPr>
                  <w:t>☐</w:t>
                </w:r>
              </w:sdtContent>
            </w:sdt>
            <w:r w:rsidRPr="0065488F">
              <w:rPr>
                <w:rFonts w:ascii="MS Gothic" w:eastAsia="MS Gothic" w:hAnsi="MS Gothic"/>
                <w:b/>
                <w:bCs/>
              </w:rPr>
              <w:t xml:space="preserve">  </w:t>
            </w:r>
            <w:r w:rsidRPr="0065488F">
              <w:rPr>
                <w:rFonts w:eastAsia="MS Gothic" w:cstheme="minorHAnsi"/>
              </w:rPr>
              <w:t>Home State</w:t>
            </w:r>
            <w:r w:rsidRPr="0065488F">
              <w:rPr>
                <w:rFonts w:ascii="Arial" w:eastAsia="Arial" w:hAnsi="Arial" w:cs="Arial"/>
                <w:b/>
                <w:bCs/>
                <w:color w:val="000000"/>
                <w:szCs w:val="18"/>
              </w:rPr>
              <w:t xml:space="preserve">          </w:t>
            </w:r>
            <w:sdt>
              <w:sdtPr>
                <w:rPr>
                  <w:rFonts w:ascii="MS Gothic" w:eastAsia="MS Gothic" w:hAnsi="MS Gothic" w:hint="eastAsia"/>
                  <w:b/>
                  <w:bCs/>
                </w:rPr>
                <w:id w:val="-233476785"/>
                <w14:checkbox>
                  <w14:checked w14:val="0"/>
                  <w14:checkedState w14:val="2612" w14:font="MS Gothic"/>
                  <w14:uncheckedState w14:val="2610" w14:font="MS Gothic"/>
                </w14:checkbox>
              </w:sdtPr>
              <w:sdtEndPr/>
              <w:sdtContent>
                <w:r w:rsidRPr="0065488F">
                  <w:rPr>
                    <w:rFonts w:ascii="MS Gothic" w:eastAsia="MS Gothic" w:hAnsi="MS Gothic" w:hint="eastAsia"/>
                    <w:b/>
                    <w:bCs/>
                  </w:rPr>
                  <w:t>☐</w:t>
                </w:r>
              </w:sdtContent>
            </w:sdt>
            <w:r w:rsidRPr="0065488F">
              <w:rPr>
                <w:rFonts w:ascii="MS Gothic" w:eastAsia="MS Gothic" w:hAnsi="MS Gothic"/>
                <w:b/>
                <w:bCs/>
              </w:rPr>
              <w:t xml:space="preserve">  </w:t>
            </w:r>
            <w:r w:rsidRPr="0065488F">
              <w:rPr>
                <w:rFonts w:ascii="Arial" w:eastAsia="Arial" w:hAnsi="Arial" w:cs="Arial"/>
                <w:color w:val="000000"/>
                <w:szCs w:val="18"/>
              </w:rPr>
              <w:t xml:space="preserve">Work State      </w:t>
            </w:r>
            <w:r w:rsidRPr="0065488F">
              <w:rPr>
                <w:rFonts w:ascii="MS Gothic" w:eastAsia="MS Gothic" w:hAnsi="MS Gothic" w:hint="eastAsia"/>
                <w:b/>
                <w:bCs/>
              </w:rPr>
              <w:t xml:space="preserve"> </w:t>
            </w:r>
          </w:p>
        </w:tc>
      </w:tr>
      <w:tr w:rsidR="0005769B" w:rsidRPr="0065488F" w14:paraId="05C5EC2D" w14:textId="77777777" w:rsidTr="00AF1DC7">
        <w:trPr>
          <w:trHeight w:val="507"/>
        </w:trPr>
        <w:tc>
          <w:tcPr>
            <w:tcW w:w="500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F4F7199" w14:textId="267F14A9" w:rsidR="0005769B" w:rsidRPr="0065488F" w:rsidRDefault="001D5C2A" w:rsidP="00AF1DC7">
            <w:pPr>
              <w:pStyle w:val="ListParagraph"/>
              <w:numPr>
                <w:ilvl w:val="0"/>
                <w:numId w:val="34"/>
              </w:numPr>
              <w:rPr>
                <w:b/>
              </w:rPr>
            </w:pPr>
            <w:r w:rsidRPr="0065488F">
              <w:rPr>
                <w:b/>
              </w:rPr>
              <w:t>For sick leave law purposes, do you use any other payroll provider besides Revolution for your payroll?</w:t>
            </w:r>
          </w:p>
        </w:tc>
      </w:tr>
      <w:tr w:rsidR="0005769B" w:rsidRPr="0065488F" w14:paraId="07F8DED8" w14:textId="77777777" w:rsidTr="00AF1DC7">
        <w:trPr>
          <w:trHeight w:val="526"/>
        </w:trPr>
        <w:tc>
          <w:tcPr>
            <w:tcW w:w="5000" w:type="pct"/>
            <w:vAlign w:val="center"/>
          </w:tcPr>
          <w:p w14:paraId="3B8211FD" w14:textId="2F75572C" w:rsidR="0005769B" w:rsidRPr="0065488F" w:rsidRDefault="002E5D14" w:rsidP="00652108">
            <w:pPr>
              <w:rPr>
                <w:rFonts w:ascii="MS Gothic" w:eastAsia="MS Gothic" w:hAnsi="MS Gothic"/>
              </w:rPr>
            </w:pPr>
            <w:r w:rsidRPr="0065488F">
              <w:rPr>
                <w:rFonts w:ascii="MS Gothic" w:eastAsia="MS Gothic" w:hAnsi="MS Gothic" w:hint="eastAsia"/>
                <w:b/>
                <w:bCs/>
              </w:rPr>
              <w:t xml:space="preserve">      </w:t>
            </w:r>
            <w:r w:rsidRPr="0065488F">
              <w:rPr>
                <w:rFonts w:ascii="MS Gothic" w:eastAsia="MS Gothic" w:hAnsi="MS Gothic"/>
                <w:b/>
                <w:bCs/>
              </w:rPr>
              <w:t xml:space="preserve">  </w:t>
            </w:r>
            <w:sdt>
              <w:sdtPr>
                <w:rPr>
                  <w:rFonts w:ascii="MS Gothic" w:eastAsia="MS Gothic" w:hAnsi="MS Gothic" w:hint="eastAsia"/>
                  <w:b/>
                  <w:bCs/>
                </w:rPr>
                <w:id w:val="-1366517093"/>
                <w14:checkbox>
                  <w14:checked w14:val="0"/>
                  <w14:checkedState w14:val="2612" w14:font="MS Gothic"/>
                  <w14:uncheckedState w14:val="2610" w14:font="MS Gothic"/>
                </w14:checkbox>
              </w:sdtPr>
              <w:sdtEndPr/>
              <w:sdtContent>
                <w:r w:rsidRPr="0065488F">
                  <w:rPr>
                    <w:rFonts w:ascii="MS Gothic" w:eastAsia="MS Gothic" w:hAnsi="MS Gothic" w:hint="eastAsia"/>
                    <w:b/>
                    <w:bCs/>
                  </w:rPr>
                  <w:t>☐</w:t>
                </w:r>
              </w:sdtContent>
            </w:sdt>
            <w:r w:rsidRPr="0065488F">
              <w:rPr>
                <w:rFonts w:ascii="MS Gothic" w:eastAsia="MS Gothic" w:hAnsi="MS Gothic"/>
                <w:b/>
                <w:bCs/>
              </w:rPr>
              <w:t xml:space="preserve">  </w:t>
            </w:r>
            <w:r w:rsidRPr="0065488F">
              <w:rPr>
                <w:rFonts w:ascii="Arial" w:eastAsia="Arial" w:hAnsi="Arial" w:cs="Arial"/>
                <w:color w:val="000000"/>
                <w:szCs w:val="18"/>
              </w:rPr>
              <w:t>Yes</w:t>
            </w:r>
            <w:r w:rsidRPr="0065488F">
              <w:rPr>
                <w:rFonts w:ascii="Arial" w:eastAsia="Arial" w:hAnsi="Arial" w:cs="Arial"/>
                <w:b/>
                <w:bCs/>
                <w:color w:val="000000"/>
                <w:szCs w:val="18"/>
              </w:rPr>
              <w:t xml:space="preserve">          </w:t>
            </w:r>
            <w:sdt>
              <w:sdtPr>
                <w:rPr>
                  <w:rFonts w:ascii="MS Gothic" w:eastAsia="MS Gothic" w:hAnsi="MS Gothic" w:hint="eastAsia"/>
                  <w:b/>
                  <w:bCs/>
                </w:rPr>
                <w:id w:val="-1881002159"/>
                <w14:checkbox>
                  <w14:checked w14:val="0"/>
                  <w14:checkedState w14:val="2612" w14:font="MS Gothic"/>
                  <w14:uncheckedState w14:val="2610" w14:font="MS Gothic"/>
                </w14:checkbox>
              </w:sdtPr>
              <w:sdtEndPr/>
              <w:sdtContent>
                <w:r w:rsidRPr="0065488F">
                  <w:rPr>
                    <w:rFonts w:ascii="MS Gothic" w:eastAsia="MS Gothic" w:hAnsi="MS Gothic" w:hint="eastAsia"/>
                    <w:b/>
                    <w:bCs/>
                  </w:rPr>
                  <w:t>☐</w:t>
                </w:r>
              </w:sdtContent>
            </w:sdt>
            <w:r w:rsidRPr="0065488F">
              <w:rPr>
                <w:rFonts w:ascii="MS Gothic" w:eastAsia="MS Gothic" w:hAnsi="MS Gothic"/>
                <w:b/>
                <w:bCs/>
              </w:rPr>
              <w:t xml:space="preserve">  </w:t>
            </w:r>
            <w:r w:rsidRPr="0065488F">
              <w:rPr>
                <w:rFonts w:ascii="Arial" w:eastAsia="Arial" w:hAnsi="Arial" w:cs="Arial"/>
                <w:color w:val="000000"/>
                <w:szCs w:val="18"/>
              </w:rPr>
              <w:t>No</w:t>
            </w:r>
          </w:p>
        </w:tc>
      </w:tr>
    </w:tbl>
    <w:p w14:paraId="4D8A77C1" w14:textId="77777777" w:rsidR="0005769B" w:rsidRPr="0065488F" w:rsidRDefault="0005769B"/>
    <w:tbl>
      <w:tblPr>
        <w:tblW w:w="5002"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2243"/>
        <w:gridCol w:w="8551"/>
      </w:tblGrid>
      <w:tr w:rsidR="00153384" w:rsidRPr="0065488F" w14:paraId="134ACA01" w14:textId="77777777" w:rsidTr="006A095A">
        <w:trPr>
          <w:trHeight w:val="216"/>
        </w:trPr>
        <w:tc>
          <w:tcPr>
            <w:tcW w:w="5000" w:type="pct"/>
            <w:gridSpan w:val="2"/>
            <w:shd w:val="clear" w:color="auto" w:fill="DBE5F1" w:themeFill="accent1" w:themeFillTint="33"/>
            <w:vAlign w:val="bottom"/>
          </w:tcPr>
          <w:p w14:paraId="54210F0A" w14:textId="77777777" w:rsidR="00153384" w:rsidRPr="0065488F" w:rsidRDefault="00153384" w:rsidP="00652108">
            <w:pPr>
              <w:pStyle w:val="Heading2"/>
            </w:pPr>
            <w:r w:rsidRPr="0065488F">
              <w:t>affordable care act INFORMATION</w:t>
            </w:r>
          </w:p>
        </w:tc>
      </w:tr>
      <w:tr w:rsidR="002D2630" w:rsidRPr="0065488F" w14:paraId="68B7C67C" w14:textId="77777777" w:rsidTr="006A095A">
        <w:trPr>
          <w:trHeight w:val="485"/>
        </w:trPr>
        <w:tc>
          <w:tcPr>
            <w:tcW w:w="5000" w:type="pct"/>
            <w:gridSpan w:val="2"/>
            <w:vAlign w:val="center"/>
          </w:tcPr>
          <w:p w14:paraId="373433E6" w14:textId="77777777" w:rsidR="002D2630" w:rsidRPr="0065488F" w:rsidRDefault="002D2630" w:rsidP="00652108">
            <w:r w:rsidRPr="0065488F">
              <w:t>The ACA has placed new emphasis on the need to determine when and if related organizations must be treated as a single employer (aka Applicable Large Employer “ALE”) for purposes of meeting various ACA requirements.  Setting up different companies under separate tax ID numbers does not relieve related employees from being treated as a single employer under the controlled group rules.  Employers are obligated to track all their employee hours across ALL COMPANIES (controlled group) in the organization to assess ACA obligations.</w:t>
            </w:r>
          </w:p>
        </w:tc>
      </w:tr>
      <w:tr w:rsidR="00153384" w:rsidRPr="0065488F" w14:paraId="05D37D44" w14:textId="77777777" w:rsidTr="006A095A">
        <w:trPr>
          <w:trHeight w:val="458"/>
        </w:trPr>
        <w:tc>
          <w:tcPr>
            <w:tcW w:w="1039" w:type="pct"/>
            <w:vAlign w:val="center"/>
          </w:tcPr>
          <w:p w14:paraId="6D466B45" w14:textId="566DA78D" w:rsidR="00153384" w:rsidRPr="0065488F" w:rsidRDefault="008B709B" w:rsidP="00474C2C">
            <w:pPr>
              <w:jc w:val="center"/>
              <w:rPr>
                <w:b/>
                <w:bCs/>
              </w:rPr>
            </w:pPr>
            <w:sdt>
              <w:sdtPr>
                <w:rPr>
                  <w:rFonts w:ascii="MS Gothic" w:eastAsia="MS Gothic" w:hAnsi="MS Gothic" w:hint="eastAsia"/>
                  <w:b/>
                  <w:bCs/>
                </w:rPr>
                <w:id w:val="1493839931"/>
                <w14:checkbox>
                  <w14:checked w14:val="0"/>
                  <w14:checkedState w14:val="2612" w14:font="MS Gothic"/>
                  <w14:uncheckedState w14:val="2610" w14:font="MS Gothic"/>
                </w14:checkbox>
              </w:sdtPr>
              <w:sdtEndPr/>
              <w:sdtContent>
                <w:r w:rsidR="00B47BA8" w:rsidRPr="0065488F">
                  <w:rPr>
                    <w:rFonts w:ascii="MS Gothic" w:eastAsia="MS Gothic" w:hAnsi="MS Gothic" w:hint="eastAsia"/>
                    <w:b/>
                    <w:bCs/>
                  </w:rPr>
                  <w:t>☐</w:t>
                </w:r>
              </w:sdtContent>
            </w:sdt>
            <w:r w:rsidR="00827AED" w:rsidRPr="0065488F">
              <w:rPr>
                <w:b/>
                <w:bCs/>
              </w:rPr>
              <w:t xml:space="preserve">  Yes     </w:t>
            </w:r>
            <w:sdt>
              <w:sdtPr>
                <w:rPr>
                  <w:rFonts w:ascii="MS Gothic" w:eastAsia="MS Gothic" w:hAnsi="MS Gothic" w:hint="eastAsia"/>
                  <w:b/>
                  <w:bCs/>
                </w:rPr>
                <w:id w:val="-2143033851"/>
                <w14:checkbox>
                  <w14:checked w14:val="0"/>
                  <w14:checkedState w14:val="2612" w14:font="MS Gothic"/>
                  <w14:uncheckedState w14:val="2610" w14:font="MS Gothic"/>
                </w14:checkbox>
              </w:sdtPr>
              <w:sdtEndPr/>
              <w:sdtContent>
                <w:r w:rsidR="00B47BA8" w:rsidRPr="0065488F">
                  <w:rPr>
                    <w:rFonts w:ascii="MS Gothic" w:eastAsia="MS Gothic" w:hAnsi="MS Gothic" w:hint="eastAsia"/>
                    <w:b/>
                    <w:bCs/>
                  </w:rPr>
                  <w:t>☐</w:t>
                </w:r>
              </w:sdtContent>
            </w:sdt>
            <w:r w:rsidR="00827AED" w:rsidRPr="0065488F">
              <w:rPr>
                <w:b/>
                <w:bCs/>
              </w:rPr>
              <w:t xml:space="preserve">  No</w:t>
            </w:r>
          </w:p>
        </w:tc>
        <w:tc>
          <w:tcPr>
            <w:tcW w:w="3961" w:type="pct"/>
            <w:vAlign w:val="center"/>
          </w:tcPr>
          <w:p w14:paraId="418E294E" w14:textId="3DA719B1" w:rsidR="00153384" w:rsidRPr="0065488F" w:rsidRDefault="00153384" w:rsidP="00652108">
            <w:r w:rsidRPr="0065488F">
              <w:rPr>
                <w:b/>
              </w:rPr>
              <w:t>Have you determined your organization’s controlled group structure for the purposes of ACA?</w:t>
            </w:r>
          </w:p>
        </w:tc>
      </w:tr>
      <w:tr w:rsidR="00153384" w:rsidRPr="0065488F" w14:paraId="4C4B7599" w14:textId="77777777" w:rsidTr="0001475F">
        <w:trPr>
          <w:trHeight w:val="593"/>
        </w:trPr>
        <w:tc>
          <w:tcPr>
            <w:tcW w:w="1039" w:type="pct"/>
            <w:vAlign w:val="center"/>
          </w:tcPr>
          <w:p w14:paraId="1D794AB5" w14:textId="043E07BD" w:rsidR="007D4C5A" w:rsidRPr="0065488F" w:rsidRDefault="008B709B" w:rsidP="00474C2C">
            <w:pPr>
              <w:jc w:val="center"/>
              <w:rPr>
                <w:rFonts w:ascii="MS Gothic" w:eastAsia="MS Gothic" w:hAnsi="MS Gothic"/>
                <w:b/>
                <w:bCs/>
              </w:rPr>
            </w:pPr>
            <w:sdt>
              <w:sdtPr>
                <w:rPr>
                  <w:rFonts w:ascii="MS Gothic" w:eastAsia="MS Gothic" w:hAnsi="MS Gothic" w:hint="eastAsia"/>
                  <w:b/>
                  <w:bCs/>
                </w:rPr>
                <w:id w:val="-564412605"/>
                <w14:checkbox>
                  <w14:checked w14:val="0"/>
                  <w14:checkedState w14:val="2612" w14:font="MS Gothic"/>
                  <w14:uncheckedState w14:val="2610" w14:font="MS Gothic"/>
                </w14:checkbox>
              </w:sdtPr>
              <w:sdtEndPr/>
              <w:sdtContent>
                <w:r w:rsidR="00B47BA8" w:rsidRPr="0065488F">
                  <w:rPr>
                    <w:rFonts w:ascii="MS Gothic" w:eastAsia="MS Gothic" w:hAnsi="MS Gothic" w:hint="eastAsia"/>
                    <w:b/>
                    <w:bCs/>
                  </w:rPr>
                  <w:t>☐</w:t>
                </w:r>
              </w:sdtContent>
            </w:sdt>
            <w:r w:rsidR="00827AED" w:rsidRPr="0065488F">
              <w:rPr>
                <w:b/>
                <w:bCs/>
              </w:rPr>
              <w:t xml:space="preserve">  Yes     </w:t>
            </w:r>
            <w:sdt>
              <w:sdtPr>
                <w:rPr>
                  <w:rFonts w:ascii="MS Gothic" w:eastAsia="MS Gothic" w:hAnsi="MS Gothic" w:hint="eastAsia"/>
                  <w:b/>
                  <w:bCs/>
                </w:rPr>
                <w:id w:val="-478545870"/>
                <w14:checkbox>
                  <w14:checked w14:val="0"/>
                  <w14:checkedState w14:val="2612" w14:font="MS Gothic"/>
                  <w14:uncheckedState w14:val="2610" w14:font="MS Gothic"/>
                </w14:checkbox>
              </w:sdtPr>
              <w:sdtEndPr/>
              <w:sdtContent>
                <w:r w:rsidR="00B47BA8" w:rsidRPr="0065488F">
                  <w:rPr>
                    <w:rFonts w:ascii="MS Gothic" w:eastAsia="MS Gothic" w:hAnsi="MS Gothic" w:hint="eastAsia"/>
                    <w:b/>
                    <w:bCs/>
                  </w:rPr>
                  <w:t>☐</w:t>
                </w:r>
              </w:sdtContent>
            </w:sdt>
            <w:r w:rsidR="00827AED" w:rsidRPr="0065488F">
              <w:rPr>
                <w:b/>
                <w:bCs/>
              </w:rPr>
              <w:t xml:space="preserve">  No</w:t>
            </w:r>
          </w:p>
        </w:tc>
        <w:tc>
          <w:tcPr>
            <w:tcW w:w="3961" w:type="pct"/>
            <w:vAlign w:val="center"/>
          </w:tcPr>
          <w:p w14:paraId="5133D3A6" w14:textId="77777777" w:rsidR="00153384" w:rsidRPr="0065488F" w:rsidRDefault="00153384" w:rsidP="00153384">
            <w:r w:rsidRPr="0065488F">
              <w:rPr>
                <w:b/>
              </w:rPr>
              <w:t>Have you determined your organization is subject to the ACA’s employer mandate?</w:t>
            </w:r>
          </w:p>
        </w:tc>
      </w:tr>
      <w:tr w:rsidR="00765799" w:rsidRPr="0065488F" w14:paraId="096B90AF" w14:textId="77777777" w:rsidTr="006A095A">
        <w:trPr>
          <w:trHeight w:val="485"/>
        </w:trPr>
        <w:tc>
          <w:tcPr>
            <w:tcW w:w="1039" w:type="pct"/>
            <w:vAlign w:val="center"/>
          </w:tcPr>
          <w:p w14:paraId="05EB56D0" w14:textId="77777777" w:rsidR="00765799" w:rsidRPr="0065488F" w:rsidRDefault="00765799" w:rsidP="0001475F">
            <w:pPr>
              <w:rPr>
                <w:b/>
                <w:bCs/>
                <w:sz w:val="20"/>
                <w:szCs w:val="20"/>
              </w:rPr>
            </w:pPr>
            <w:r w:rsidRPr="0065488F">
              <w:rPr>
                <w:b/>
                <w:bCs/>
              </w:rPr>
              <w:t xml:space="preserve">If yes, what was the result: </w:t>
            </w:r>
          </w:p>
        </w:tc>
        <w:tc>
          <w:tcPr>
            <w:tcW w:w="3961" w:type="pct"/>
            <w:vAlign w:val="center"/>
          </w:tcPr>
          <w:p w14:paraId="306E1014" w14:textId="19CC63AD" w:rsidR="00765799" w:rsidRPr="0065488F" w:rsidRDefault="00827AED" w:rsidP="00765799">
            <w:pPr>
              <w:rPr>
                <w:lang w:val="fr-FR"/>
              </w:rPr>
            </w:pPr>
            <w:r w:rsidRPr="0065488F">
              <w:t xml:space="preserve">             </w:t>
            </w:r>
            <w:sdt>
              <w:sdtPr>
                <w:rPr>
                  <w:rFonts w:ascii="MS Gothic" w:eastAsia="MS Gothic" w:hAnsi="MS Gothic" w:hint="eastAsia"/>
                </w:rPr>
                <w:id w:val="-1838685288"/>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474686" w:rsidRPr="0065488F">
              <w:rPr>
                <w:rFonts w:ascii="MS Gothic" w:eastAsia="MS Gothic" w:hAnsi="MS Gothic" w:cs="MS Gothic"/>
              </w:rPr>
              <w:t xml:space="preserve"> </w:t>
            </w:r>
            <w:r w:rsidRPr="0065488F">
              <w:t xml:space="preserve">Applicable Large Employer (ALE)              </w:t>
            </w:r>
            <w:sdt>
              <w:sdtPr>
                <w:rPr>
                  <w:rFonts w:ascii="MS Gothic" w:eastAsia="MS Gothic" w:hAnsi="MS Gothic" w:hint="eastAsia"/>
                </w:rPr>
                <w:id w:val="2078006978"/>
                <w14:checkbox>
                  <w14:checked w14:val="0"/>
                  <w14:checkedState w14:val="2612" w14:font="MS Gothic"/>
                  <w14:uncheckedState w14:val="2610" w14:font="MS Gothic"/>
                </w14:checkbox>
              </w:sdtPr>
              <w:sdtEndPr/>
              <w:sdtContent>
                <w:r w:rsidR="00B47BA8" w:rsidRPr="0065488F">
                  <w:rPr>
                    <w:rFonts w:ascii="MS Gothic" w:eastAsia="MS Gothic" w:hAnsi="MS Gothic" w:hint="eastAsia"/>
                  </w:rPr>
                  <w:t>☐</w:t>
                </w:r>
              </w:sdtContent>
            </w:sdt>
            <w:r w:rsidR="00474686" w:rsidRPr="0065488F">
              <w:rPr>
                <w:rFonts w:ascii="MS Gothic" w:eastAsia="MS Gothic" w:hAnsi="MS Gothic" w:cs="MS Gothic"/>
              </w:rPr>
              <w:t xml:space="preserve"> </w:t>
            </w:r>
            <w:r w:rsidRPr="0065488F">
              <w:t>Non-ALE</w:t>
            </w:r>
          </w:p>
        </w:tc>
      </w:tr>
      <w:tr w:rsidR="00765799" w:rsidRPr="0065488F" w14:paraId="6A53D864" w14:textId="77777777" w:rsidTr="006A095A">
        <w:trPr>
          <w:trHeight w:val="485"/>
        </w:trPr>
        <w:tc>
          <w:tcPr>
            <w:tcW w:w="103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E9A2CA3" w14:textId="2B67AEE6" w:rsidR="00765799" w:rsidRPr="0065488F" w:rsidRDefault="008B709B" w:rsidP="00474C2C">
            <w:pPr>
              <w:jc w:val="center"/>
              <w:rPr>
                <w:b/>
                <w:bCs/>
              </w:rPr>
            </w:pPr>
            <w:sdt>
              <w:sdtPr>
                <w:rPr>
                  <w:rFonts w:ascii="MS Gothic" w:eastAsia="MS Gothic" w:hAnsi="MS Gothic" w:hint="eastAsia"/>
                  <w:b/>
                  <w:bCs/>
                </w:rPr>
                <w:id w:val="-752122743"/>
                <w14:checkbox>
                  <w14:checked w14:val="0"/>
                  <w14:checkedState w14:val="2612" w14:font="MS Gothic"/>
                  <w14:uncheckedState w14:val="2610" w14:font="MS Gothic"/>
                </w14:checkbox>
              </w:sdtPr>
              <w:sdtEndPr/>
              <w:sdtContent>
                <w:r w:rsidR="00313226" w:rsidRPr="0065488F">
                  <w:rPr>
                    <w:rFonts w:ascii="MS Gothic" w:eastAsia="MS Gothic" w:hAnsi="MS Gothic" w:hint="eastAsia"/>
                    <w:b/>
                    <w:bCs/>
                  </w:rPr>
                  <w:t>☐</w:t>
                </w:r>
              </w:sdtContent>
            </w:sdt>
          </w:p>
        </w:tc>
        <w:tc>
          <w:tcPr>
            <w:tcW w:w="3961"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AF69B7" w14:textId="77777777" w:rsidR="00765799" w:rsidRPr="0065488F" w:rsidRDefault="00765799" w:rsidP="00652108">
            <w:pPr>
              <w:rPr>
                <w:b/>
              </w:rPr>
            </w:pPr>
            <w:r w:rsidRPr="0065488F">
              <w:rPr>
                <w:b/>
              </w:rPr>
              <w:t>Does the Parent Company own any other companies (related or unrelated to production)?</w:t>
            </w:r>
          </w:p>
          <w:p w14:paraId="13777F1B" w14:textId="6EC49BE7" w:rsidR="00765799" w:rsidRPr="0065488F" w:rsidRDefault="00765799" w:rsidP="00652108">
            <w:pPr>
              <w:rPr>
                <w:b/>
              </w:rPr>
            </w:pPr>
            <w:r w:rsidRPr="0065488F">
              <w:rPr>
                <w:i/>
              </w:rPr>
              <w:t xml:space="preserve">Under the ACA, employers are obligated to track </w:t>
            </w:r>
            <w:proofErr w:type="gramStart"/>
            <w:r w:rsidRPr="0065488F">
              <w:rPr>
                <w:i/>
              </w:rPr>
              <w:t>ALL of</w:t>
            </w:r>
            <w:proofErr w:type="gramEnd"/>
            <w:r w:rsidRPr="0065488F">
              <w:rPr>
                <w:i/>
              </w:rPr>
              <w:t xml:space="preserve"> their worker hours across the entire organization.</w:t>
            </w:r>
          </w:p>
        </w:tc>
      </w:tr>
      <w:tr w:rsidR="00765799" w:rsidRPr="0065488F" w14:paraId="2D6B5443" w14:textId="77777777" w:rsidTr="006A095A">
        <w:trPr>
          <w:trHeight w:val="485"/>
        </w:trPr>
        <w:tc>
          <w:tcPr>
            <w:tcW w:w="103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DA16D44" w14:textId="2244386F" w:rsidR="00765799" w:rsidRPr="0065488F" w:rsidRDefault="008B709B" w:rsidP="00474C2C">
            <w:pPr>
              <w:jc w:val="center"/>
              <w:rPr>
                <w:b/>
                <w:bCs/>
              </w:rPr>
            </w:pPr>
            <w:sdt>
              <w:sdtPr>
                <w:rPr>
                  <w:rFonts w:ascii="MS Gothic" w:eastAsia="MS Gothic" w:hAnsi="MS Gothic" w:hint="eastAsia"/>
                  <w:b/>
                  <w:bCs/>
                </w:rPr>
                <w:id w:val="1165592272"/>
                <w14:checkbox>
                  <w14:checked w14:val="0"/>
                  <w14:checkedState w14:val="2612" w14:font="MS Gothic"/>
                  <w14:uncheckedState w14:val="2610" w14:font="MS Gothic"/>
                </w14:checkbox>
              </w:sdtPr>
              <w:sdtEndPr/>
              <w:sdtContent>
                <w:r w:rsidR="00B47BA8" w:rsidRPr="0065488F">
                  <w:rPr>
                    <w:rFonts w:ascii="MS Gothic" w:eastAsia="MS Gothic" w:hAnsi="MS Gothic" w:hint="eastAsia"/>
                    <w:b/>
                    <w:bCs/>
                  </w:rPr>
                  <w:t>☐</w:t>
                </w:r>
              </w:sdtContent>
            </w:sdt>
          </w:p>
        </w:tc>
        <w:tc>
          <w:tcPr>
            <w:tcW w:w="3961"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4E983A0" w14:textId="77777777" w:rsidR="00765799" w:rsidRPr="0065488F" w:rsidRDefault="00765799" w:rsidP="00652108">
            <w:pPr>
              <w:rPr>
                <w:b/>
              </w:rPr>
            </w:pPr>
            <w:r w:rsidRPr="0065488F">
              <w:rPr>
                <w:b/>
              </w:rPr>
              <w:t>Would you like more information on the ACA and our related services?</w:t>
            </w:r>
          </w:p>
        </w:tc>
      </w:tr>
      <w:tr w:rsidR="0091098B" w:rsidRPr="0065488F" w14:paraId="17111A8C" w14:textId="77777777" w:rsidTr="00652108">
        <w:trPr>
          <w:trHeight w:val="485"/>
        </w:trPr>
        <w:tc>
          <w:tcPr>
            <w:tcW w:w="5000" w:type="pct"/>
            <w:gridSpan w:val="2"/>
            <w:vAlign w:val="center"/>
          </w:tcPr>
          <w:p w14:paraId="098C5E97" w14:textId="77777777" w:rsidR="0091098B" w:rsidRPr="0065488F" w:rsidRDefault="0091098B" w:rsidP="0091098B">
            <w:pPr>
              <w:rPr>
                <w:b/>
                <w:sz w:val="22"/>
                <w:szCs w:val="22"/>
              </w:rPr>
            </w:pPr>
            <w:r w:rsidRPr="0065488F">
              <w:rPr>
                <w:b/>
                <w:sz w:val="22"/>
                <w:szCs w:val="22"/>
              </w:rPr>
              <w:t>Notice of Exchange</w:t>
            </w:r>
          </w:p>
          <w:p w14:paraId="7B195CFC" w14:textId="3A187266" w:rsidR="0091098B" w:rsidRPr="0065488F" w:rsidRDefault="0091098B" w:rsidP="0091098B">
            <w:r w:rsidRPr="0065488F">
              <w:rPr>
                <w:szCs w:val="18"/>
              </w:rPr>
              <w:t xml:space="preserve">Effective October 1, 2013, all employers subject to the Fair Labor Standards Act (FLSA) must distribute a Notice of Exchange (NOE) to all current employees and new hire employees going forward.  Click here to obtain the DOL’s template notices:  </w:t>
            </w:r>
            <w:hyperlink r:id="rId9" w:history="1">
              <w:r w:rsidR="00EE41C3" w:rsidRPr="0065488F">
                <w:rPr>
                  <w:rStyle w:val="Hyperlink"/>
                </w:rPr>
                <w:t>https://www.dol.gov/agencies/ebsa/laws-and-regulations/laws/affordable-care-act/for-employers-and-advisers/coverage-options-notice</w:t>
              </w:r>
            </w:hyperlink>
          </w:p>
        </w:tc>
      </w:tr>
    </w:tbl>
    <w:p w14:paraId="1AFCBB92" w14:textId="77777777" w:rsidR="00E7256E" w:rsidRPr="0065488F" w:rsidRDefault="00E7256E" w:rsidP="00AE7D1B">
      <w:pPr>
        <w:spacing w:before="0" w:after="0"/>
      </w:pPr>
    </w:p>
    <w:tbl>
      <w:tblPr>
        <w:tblW w:w="5002"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10794"/>
      </w:tblGrid>
      <w:tr w:rsidR="001F0B0C" w:rsidRPr="0065488F" w14:paraId="42F669BD" w14:textId="77777777" w:rsidTr="00AD2B43">
        <w:trPr>
          <w:trHeight w:val="216"/>
        </w:trPr>
        <w:tc>
          <w:tcPr>
            <w:tcW w:w="5000" w:type="pct"/>
            <w:shd w:val="clear" w:color="auto" w:fill="DBE5F1" w:themeFill="accent1" w:themeFillTint="33"/>
            <w:vAlign w:val="bottom"/>
          </w:tcPr>
          <w:p w14:paraId="064FEAFC" w14:textId="5D3FCC2A" w:rsidR="001F0B0C" w:rsidRPr="0065488F" w:rsidRDefault="001F0B0C" w:rsidP="00AD2B43">
            <w:pPr>
              <w:pStyle w:val="Heading2"/>
            </w:pPr>
            <w:r w:rsidRPr="0065488F">
              <w:t>General COMMENTS</w:t>
            </w:r>
          </w:p>
        </w:tc>
      </w:tr>
      <w:tr w:rsidR="001F0B0C" w:rsidRPr="0091098B" w14:paraId="70FF062C" w14:textId="77777777" w:rsidTr="00AD2B43">
        <w:trPr>
          <w:trHeight w:val="485"/>
        </w:trPr>
        <w:tc>
          <w:tcPr>
            <w:tcW w:w="5000" w:type="pct"/>
            <w:vAlign w:val="center"/>
          </w:tcPr>
          <w:p w14:paraId="18B3BE8E" w14:textId="77777777" w:rsidR="008E554F" w:rsidRPr="0065488F" w:rsidRDefault="001F0B0C" w:rsidP="00AD2B43">
            <w:pPr>
              <w:rPr>
                <w:b/>
                <w:sz w:val="22"/>
                <w:szCs w:val="22"/>
              </w:rPr>
            </w:pPr>
            <w:r w:rsidRPr="0065488F">
              <w:rPr>
                <w:b/>
                <w:sz w:val="22"/>
                <w:szCs w:val="22"/>
              </w:rPr>
              <w:t xml:space="preserve"> </w:t>
            </w:r>
          </w:p>
          <w:p w14:paraId="5E4ACAAB" w14:textId="7FF466FD" w:rsidR="008E554F" w:rsidRDefault="008E554F" w:rsidP="00AD2B43">
            <w:pPr>
              <w:rPr>
                <w:rFonts w:cstheme="minorHAnsi"/>
                <w:color w:val="808080"/>
                <w:szCs w:val="18"/>
              </w:rPr>
            </w:pPr>
            <w:r w:rsidRPr="0065488F">
              <w:rPr>
                <w:b/>
                <w:sz w:val="22"/>
                <w:szCs w:val="22"/>
              </w:rPr>
              <w:t xml:space="preserve"> </w:t>
            </w:r>
            <w:r w:rsidR="001F0B0C" w:rsidRPr="0065488F">
              <w:rPr>
                <w:rFonts w:cstheme="minorHAnsi"/>
                <w:color w:val="808080"/>
                <w:szCs w:val="18"/>
              </w:rPr>
              <w:t>Click here to enter</w:t>
            </w:r>
            <w:r w:rsidR="001F0B0C" w:rsidRPr="0065488F">
              <w:rPr>
                <w:rFonts w:cstheme="minorHAnsi"/>
                <w:b/>
                <w:szCs w:val="18"/>
              </w:rPr>
              <w:t xml:space="preserve"> </w:t>
            </w:r>
            <w:r w:rsidR="001F0B0C" w:rsidRPr="0065488F">
              <w:rPr>
                <w:rFonts w:cstheme="minorHAnsi"/>
                <w:color w:val="808080"/>
                <w:szCs w:val="18"/>
              </w:rPr>
              <w:t>comments</w:t>
            </w:r>
          </w:p>
          <w:p w14:paraId="482FE8B3" w14:textId="5C52CED5" w:rsidR="008E554F" w:rsidRPr="0091098B" w:rsidRDefault="008E554F" w:rsidP="00AD2B43">
            <w:pPr>
              <w:rPr>
                <w:b/>
                <w:sz w:val="22"/>
                <w:szCs w:val="22"/>
              </w:rPr>
            </w:pPr>
          </w:p>
        </w:tc>
      </w:tr>
    </w:tbl>
    <w:p w14:paraId="16F8D4ED" w14:textId="77777777" w:rsidR="001F0B0C" w:rsidRDefault="001F0B0C" w:rsidP="00AE7D1B">
      <w:pPr>
        <w:spacing w:before="0" w:after="0"/>
      </w:pPr>
    </w:p>
    <w:sectPr w:rsidR="001F0B0C" w:rsidSect="002A624A">
      <w:footerReference w:type="default" r:id="rId10"/>
      <w:pgSz w:w="12240" w:h="15840" w:code="1"/>
      <w:pgMar w:top="72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C4D17" w14:textId="77777777" w:rsidR="008B709B" w:rsidRDefault="008B709B">
      <w:r>
        <w:separator/>
      </w:r>
    </w:p>
  </w:endnote>
  <w:endnote w:type="continuationSeparator" w:id="0">
    <w:p w14:paraId="0C0981F2" w14:textId="77777777" w:rsidR="008B709B" w:rsidRDefault="008B7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3F20B" w14:textId="77777777" w:rsidR="00652108" w:rsidRDefault="00652108">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D5F61" w14:textId="77777777" w:rsidR="008B709B" w:rsidRDefault="008B709B">
      <w:r>
        <w:separator/>
      </w:r>
    </w:p>
  </w:footnote>
  <w:footnote w:type="continuationSeparator" w:id="0">
    <w:p w14:paraId="28FBBE59" w14:textId="77777777" w:rsidR="008B709B" w:rsidRDefault="008B7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8D843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D0F6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6E93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92CC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008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964A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6C97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64D6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2ADB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E070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335C6"/>
    <w:multiLevelType w:val="hybridMultilevel"/>
    <w:tmpl w:val="D74872F4"/>
    <w:lvl w:ilvl="0" w:tplc="04090001">
      <w:start w:val="1"/>
      <w:numFmt w:val="bullet"/>
      <w:lvlText w:val=""/>
      <w:lvlJc w:val="left"/>
      <w:pPr>
        <w:tabs>
          <w:tab w:val="num" w:pos="902"/>
        </w:tabs>
        <w:ind w:left="902" w:hanging="360"/>
      </w:pPr>
      <w:rPr>
        <w:rFonts w:ascii="Symbol" w:hAnsi="Symbol" w:hint="default"/>
      </w:rPr>
    </w:lvl>
    <w:lvl w:ilvl="1" w:tplc="04090003" w:tentative="1">
      <w:start w:val="1"/>
      <w:numFmt w:val="bullet"/>
      <w:lvlText w:val="o"/>
      <w:lvlJc w:val="left"/>
      <w:pPr>
        <w:tabs>
          <w:tab w:val="num" w:pos="1622"/>
        </w:tabs>
        <w:ind w:left="1622" w:hanging="360"/>
      </w:pPr>
      <w:rPr>
        <w:rFonts w:ascii="Courier New" w:hAnsi="Courier New" w:cs="Courier New" w:hint="default"/>
      </w:rPr>
    </w:lvl>
    <w:lvl w:ilvl="2" w:tplc="04090005" w:tentative="1">
      <w:start w:val="1"/>
      <w:numFmt w:val="bullet"/>
      <w:lvlText w:val=""/>
      <w:lvlJc w:val="left"/>
      <w:pPr>
        <w:tabs>
          <w:tab w:val="num" w:pos="2342"/>
        </w:tabs>
        <w:ind w:left="2342" w:hanging="360"/>
      </w:pPr>
      <w:rPr>
        <w:rFonts w:ascii="Wingdings" w:hAnsi="Wingdings" w:hint="default"/>
      </w:rPr>
    </w:lvl>
    <w:lvl w:ilvl="3" w:tplc="04090001" w:tentative="1">
      <w:start w:val="1"/>
      <w:numFmt w:val="bullet"/>
      <w:lvlText w:val=""/>
      <w:lvlJc w:val="left"/>
      <w:pPr>
        <w:tabs>
          <w:tab w:val="num" w:pos="3062"/>
        </w:tabs>
        <w:ind w:left="3062" w:hanging="360"/>
      </w:pPr>
      <w:rPr>
        <w:rFonts w:ascii="Symbol" w:hAnsi="Symbol" w:hint="default"/>
      </w:rPr>
    </w:lvl>
    <w:lvl w:ilvl="4" w:tplc="04090003" w:tentative="1">
      <w:start w:val="1"/>
      <w:numFmt w:val="bullet"/>
      <w:lvlText w:val="o"/>
      <w:lvlJc w:val="left"/>
      <w:pPr>
        <w:tabs>
          <w:tab w:val="num" w:pos="3782"/>
        </w:tabs>
        <w:ind w:left="3782" w:hanging="360"/>
      </w:pPr>
      <w:rPr>
        <w:rFonts w:ascii="Courier New" w:hAnsi="Courier New" w:cs="Courier New" w:hint="default"/>
      </w:rPr>
    </w:lvl>
    <w:lvl w:ilvl="5" w:tplc="04090005" w:tentative="1">
      <w:start w:val="1"/>
      <w:numFmt w:val="bullet"/>
      <w:lvlText w:val=""/>
      <w:lvlJc w:val="left"/>
      <w:pPr>
        <w:tabs>
          <w:tab w:val="num" w:pos="4502"/>
        </w:tabs>
        <w:ind w:left="4502" w:hanging="360"/>
      </w:pPr>
      <w:rPr>
        <w:rFonts w:ascii="Wingdings" w:hAnsi="Wingdings" w:hint="default"/>
      </w:rPr>
    </w:lvl>
    <w:lvl w:ilvl="6" w:tplc="04090001" w:tentative="1">
      <w:start w:val="1"/>
      <w:numFmt w:val="bullet"/>
      <w:lvlText w:val=""/>
      <w:lvlJc w:val="left"/>
      <w:pPr>
        <w:tabs>
          <w:tab w:val="num" w:pos="5222"/>
        </w:tabs>
        <w:ind w:left="5222" w:hanging="360"/>
      </w:pPr>
      <w:rPr>
        <w:rFonts w:ascii="Symbol" w:hAnsi="Symbol" w:hint="default"/>
      </w:rPr>
    </w:lvl>
    <w:lvl w:ilvl="7" w:tplc="04090003" w:tentative="1">
      <w:start w:val="1"/>
      <w:numFmt w:val="bullet"/>
      <w:lvlText w:val="o"/>
      <w:lvlJc w:val="left"/>
      <w:pPr>
        <w:tabs>
          <w:tab w:val="num" w:pos="5942"/>
        </w:tabs>
        <w:ind w:left="5942" w:hanging="360"/>
      </w:pPr>
      <w:rPr>
        <w:rFonts w:ascii="Courier New" w:hAnsi="Courier New" w:cs="Courier New" w:hint="default"/>
      </w:rPr>
    </w:lvl>
    <w:lvl w:ilvl="8" w:tplc="04090005" w:tentative="1">
      <w:start w:val="1"/>
      <w:numFmt w:val="bullet"/>
      <w:lvlText w:val=""/>
      <w:lvlJc w:val="left"/>
      <w:pPr>
        <w:tabs>
          <w:tab w:val="num" w:pos="6662"/>
        </w:tabs>
        <w:ind w:left="6662" w:hanging="360"/>
      </w:pPr>
      <w:rPr>
        <w:rFonts w:ascii="Wingdings" w:hAnsi="Wingdings" w:hint="default"/>
      </w:rPr>
    </w:lvl>
  </w:abstractNum>
  <w:abstractNum w:abstractNumId="11" w15:restartNumberingAfterBreak="0">
    <w:nsid w:val="155C20D1"/>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0D42770"/>
    <w:multiLevelType w:val="hybridMultilevel"/>
    <w:tmpl w:val="70CEEFA0"/>
    <w:lvl w:ilvl="0" w:tplc="04090001">
      <w:start w:val="1"/>
      <w:numFmt w:val="bullet"/>
      <w:lvlText w:val=""/>
      <w:lvlJc w:val="left"/>
      <w:pPr>
        <w:tabs>
          <w:tab w:val="num" w:pos="360"/>
        </w:tabs>
        <w:ind w:left="360" w:hanging="360"/>
      </w:pPr>
      <w:rPr>
        <w:rFonts w:ascii="Symbol" w:hAnsi="Symbol" w:hint="default"/>
        <w:b w:val="0"/>
        <w:i w:val="0"/>
        <w:sz w:val="18"/>
        <w:szCs w:val="18"/>
      </w:rPr>
    </w:lvl>
    <w:lvl w:ilvl="1" w:tplc="04090001">
      <w:start w:val="1"/>
      <w:numFmt w:val="bullet"/>
      <w:lvlText w:val=""/>
      <w:lvlJc w:val="left"/>
      <w:pPr>
        <w:tabs>
          <w:tab w:val="num" w:pos="898"/>
        </w:tabs>
        <w:ind w:left="898" w:hanging="360"/>
      </w:pPr>
      <w:rPr>
        <w:rFonts w:ascii="Symbol" w:hAnsi="Symbol" w:hint="default"/>
        <w:b w:val="0"/>
        <w:i w:val="0"/>
        <w:sz w:val="18"/>
        <w:szCs w:val="18"/>
      </w:rPr>
    </w:lvl>
    <w:lvl w:ilvl="2" w:tplc="0409001B" w:tentative="1">
      <w:start w:val="1"/>
      <w:numFmt w:val="lowerRoman"/>
      <w:lvlText w:val="%3."/>
      <w:lvlJc w:val="right"/>
      <w:pPr>
        <w:tabs>
          <w:tab w:val="num" w:pos="1618"/>
        </w:tabs>
        <w:ind w:left="1618" w:hanging="180"/>
      </w:pPr>
    </w:lvl>
    <w:lvl w:ilvl="3" w:tplc="0409000F" w:tentative="1">
      <w:start w:val="1"/>
      <w:numFmt w:val="decimal"/>
      <w:lvlText w:val="%4."/>
      <w:lvlJc w:val="left"/>
      <w:pPr>
        <w:tabs>
          <w:tab w:val="num" w:pos="2338"/>
        </w:tabs>
        <w:ind w:left="2338" w:hanging="360"/>
      </w:pPr>
    </w:lvl>
    <w:lvl w:ilvl="4" w:tplc="04090019" w:tentative="1">
      <w:start w:val="1"/>
      <w:numFmt w:val="lowerLetter"/>
      <w:lvlText w:val="%5."/>
      <w:lvlJc w:val="left"/>
      <w:pPr>
        <w:tabs>
          <w:tab w:val="num" w:pos="3058"/>
        </w:tabs>
        <w:ind w:left="3058" w:hanging="360"/>
      </w:pPr>
    </w:lvl>
    <w:lvl w:ilvl="5" w:tplc="0409001B" w:tentative="1">
      <w:start w:val="1"/>
      <w:numFmt w:val="lowerRoman"/>
      <w:lvlText w:val="%6."/>
      <w:lvlJc w:val="right"/>
      <w:pPr>
        <w:tabs>
          <w:tab w:val="num" w:pos="3778"/>
        </w:tabs>
        <w:ind w:left="3778" w:hanging="180"/>
      </w:pPr>
    </w:lvl>
    <w:lvl w:ilvl="6" w:tplc="0409000F" w:tentative="1">
      <w:start w:val="1"/>
      <w:numFmt w:val="decimal"/>
      <w:lvlText w:val="%7."/>
      <w:lvlJc w:val="left"/>
      <w:pPr>
        <w:tabs>
          <w:tab w:val="num" w:pos="4498"/>
        </w:tabs>
        <w:ind w:left="4498" w:hanging="360"/>
      </w:pPr>
    </w:lvl>
    <w:lvl w:ilvl="7" w:tplc="04090019" w:tentative="1">
      <w:start w:val="1"/>
      <w:numFmt w:val="lowerLetter"/>
      <w:lvlText w:val="%8."/>
      <w:lvlJc w:val="left"/>
      <w:pPr>
        <w:tabs>
          <w:tab w:val="num" w:pos="5218"/>
        </w:tabs>
        <w:ind w:left="5218" w:hanging="360"/>
      </w:pPr>
    </w:lvl>
    <w:lvl w:ilvl="8" w:tplc="0409001B" w:tentative="1">
      <w:start w:val="1"/>
      <w:numFmt w:val="lowerRoman"/>
      <w:lvlText w:val="%9."/>
      <w:lvlJc w:val="right"/>
      <w:pPr>
        <w:tabs>
          <w:tab w:val="num" w:pos="5938"/>
        </w:tabs>
        <w:ind w:left="5938" w:hanging="180"/>
      </w:pPr>
    </w:lvl>
  </w:abstractNum>
  <w:abstractNum w:abstractNumId="13" w15:restartNumberingAfterBreak="0">
    <w:nsid w:val="241A2BC6"/>
    <w:multiLevelType w:val="hybridMultilevel"/>
    <w:tmpl w:val="82289FDE"/>
    <w:lvl w:ilvl="0" w:tplc="70E2102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CC149B"/>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B470526"/>
    <w:multiLevelType w:val="multilevel"/>
    <w:tmpl w:val="899A79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E7D1D7C"/>
    <w:multiLevelType w:val="hybridMultilevel"/>
    <w:tmpl w:val="9BC6A7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9AC4476"/>
    <w:multiLevelType w:val="multilevel"/>
    <w:tmpl w:val="807A393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C7760DC"/>
    <w:multiLevelType w:val="hybridMultilevel"/>
    <w:tmpl w:val="4692CF7A"/>
    <w:lvl w:ilvl="0" w:tplc="C16E5348">
      <w:start w:val="1"/>
      <w:numFmt w:val="decimal"/>
      <w:lvlText w:val="%1."/>
      <w:lvlJc w:val="left"/>
      <w:pPr>
        <w:tabs>
          <w:tab w:val="num" w:pos="288"/>
        </w:tabs>
        <w:ind w:left="0" w:firstLine="0"/>
      </w:pPr>
      <w:rPr>
        <w:rFonts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0FB265D"/>
    <w:multiLevelType w:val="multilevel"/>
    <w:tmpl w:val="B9A6A8BE"/>
    <w:lvl w:ilvl="0">
      <w:start w:val="1"/>
      <w:numFmt w:val="decimal"/>
      <w:lvlText w:val="%1."/>
      <w:lvlJc w:val="left"/>
      <w:pPr>
        <w:tabs>
          <w:tab w:val="num" w:pos="288"/>
        </w:tabs>
        <w:ind w:left="0" w:firstLine="36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9E239A9"/>
    <w:multiLevelType w:val="hybridMultilevel"/>
    <w:tmpl w:val="8FD203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B2F7C9E"/>
    <w:multiLevelType w:val="multilevel"/>
    <w:tmpl w:val="78A48C3C"/>
    <w:lvl w:ilvl="0">
      <w:start w:val="1"/>
      <w:numFmt w:val="decimal"/>
      <w:pStyle w:val="ListNumb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C1183E"/>
    <w:multiLevelType w:val="hybridMultilevel"/>
    <w:tmpl w:val="DA708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97640E7"/>
    <w:multiLevelType w:val="multilevel"/>
    <w:tmpl w:val="8F7E3C64"/>
    <w:lvl w:ilvl="0">
      <w:start w:val="1"/>
      <w:numFmt w:val="decimal"/>
      <w:lvlText w:val="%1."/>
      <w:lvlJc w:val="left"/>
      <w:pPr>
        <w:tabs>
          <w:tab w:val="num" w:pos="288"/>
        </w:tabs>
        <w:ind w:left="0" w:firstLine="0"/>
      </w:pPr>
      <w:rPr>
        <w:rFonts w:hint="default"/>
        <w:b w:val="0"/>
        <w:i w:val="0"/>
        <w:sz w:val="18"/>
        <w:szCs w:val="18"/>
      </w:rPr>
    </w:lvl>
    <w:lvl w:ilvl="1">
      <w:start w:val="1"/>
      <w:numFmt w:val="bullet"/>
      <w:lvlText w:val=""/>
      <w:lvlJc w:val="left"/>
      <w:pPr>
        <w:tabs>
          <w:tab w:val="num" w:pos="1440"/>
        </w:tabs>
        <w:ind w:left="1440" w:hanging="360"/>
      </w:pPr>
      <w:rPr>
        <w:rFonts w:ascii="Symbol" w:hAnsi="Symbol" w:hint="default"/>
        <w:b w:val="0"/>
        <w:i w:val="0"/>
        <w:sz w:val="18"/>
        <w:szCs w:val="1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AA37206"/>
    <w:multiLevelType w:val="hybridMultilevel"/>
    <w:tmpl w:val="0AA23832"/>
    <w:lvl w:ilvl="0" w:tplc="04090001">
      <w:start w:val="1"/>
      <w:numFmt w:val="bullet"/>
      <w:lvlText w:val=""/>
      <w:lvlJc w:val="left"/>
      <w:pPr>
        <w:tabs>
          <w:tab w:val="num" w:pos="360"/>
        </w:tabs>
        <w:ind w:left="360" w:hanging="360"/>
      </w:pPr>
      <w:rPr>
        <w:rFonts w:ascii="Symbol" w:hAnsi="Symbol" w:hint="default"/>
        <w:b w:val="0"/>
        <w:i w:val="0"/>
        <w:sz w:val="18"/>
        <w:szCs w:val="18"/>
      </w:rPr>
    </w:lvl>
    <w:lvl w:ilvl="1" w:tplc="04090001">
      <w:start w:val="1"/>
      <w:numFmt w:val="bullet"/>
      <w:lvlText w:val=""/>
      <w:lvlJc w:val="left"/>
      <w:pPr>
        <w:tabs>
          <w:tab w:val="num" w:pos="1440"/>
        </w:tabs>
        <w:ind w:left="1440" w:hanging="360"/>
      </w:pPr>
      <w:rPr>
        <w:rFonts w:ascii="Symbol" w:hAnsi="Symbol"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C3A6B9D"/>
    <w:multiLevelType w:val="multilevel"/>
    <w:tmpl w:val="102CB7A6"/>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D2C2343"/>
    <w:multiLevelType w:val="multilevel"/>
    <w:tmpl w:val="4692CF7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14434CB"/>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1CB7129"/>
    <w:multiLevelType w:val="hybridMultilevel"/>
    <w:tmpl w:val="1FB4A1FA"/>
    <w:lvl w:ilvl="0" w:tplc="5D7276C4">
      <w:start w:val="1"/>
      <w:numFmt w:val="decimal"/>
      <w:lvlText w:val="%1."/>
      <w:lvlJc w:val="left"/>
      <w:pPr>
        <w:tabs>
          <w:tab w:val="num" w:pos="288"/>
        </w:tabs>
        <w:ind w:left="0" w:firstLine="0"/>
      </w:pPr>
      <w:rPr>
        <w:rFonts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326273"/>
    <w:multiLevelType w:val="hybridMultilevel"/>
    <w:tmpl w:val="8F7E3C64"/>
    <w:lvl w:ilvl="0" w:tplc="54026804">
      <w:start w:val="1"/>
      <w:numFmt w:val="decimal"/>
      <w:lvlText w:val="%1."/>
      <w:lvlJc w:val="left"/>
      <w:pPr>
        <w:tabs>
          <w:tab w:val="num" w:pos="288"/>
        </w:tabs>
        <w:ind w:left="0" w:firstLine="0"/>
      </w:pPr>
      <w:rPr>
        <w:rFonts w:hint="default"/>
        <w:b w:val="0"/>
        <w:i w:val="0"/>
        <w:sz w:val="18"/>
        <w:szCs w:val="18"/>
      </w:rPr>
    </w:lvl>
    <w:lvl w:ilvl="1" w:tplc="04090001">
      <w:start w:val="1"/>
      <w:numFmt w:val="bullet"/>
      <w:lvlText w:val=""/>
      <w:lvlJc w:val="left"/>
      <w:pPr>
        <w:tabs>
          <w:tab w:val="num" w:pos="1440"/>
        </w:tabs>
        <w:ind w:left="1440" w:hanging="360"/>
      </w:pPr>
      <w:rPr>
        <w:rFonts w:ascii="Symbol" w:hAnsi="Symbol"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47E7DB0"/>
    <w:multiLevelType w:val="multilevel"/>
    <w:tmpl w:val="513A9C1E"/>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4497888"/>
    <w:multiLevelType w:val="multilevel"/>
    <w:tmpl w:val="3C66A122"/>
    <w:lvl w:ilvl="0">
      <w:start w:val="1"/>
      <w:numFmt w:val="decimal"/>
      <w:lvlText w:val="%1."/>
      <w:lvlJc w:val="left"/>
      <w:pPr>
        <w:tabs>
          <w:tab w:val="num" w:pos="720"/>
        </w:tabs>
        <w:ind w:left="720" w:hanging="36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6AB54AD"/>
    <w:multiLevelType w:val="multilevel"/>
    <w:tmpl w:val="1FB4A1F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A1132DB"/>
    <w:multiLevelType w:val="multilevel"/>
    <w:tmpl w:val="8F7E3C64"/>
    <w:lvl w:ilvl="0">
      <w:start w:val="1"/>
      <w:numFmt w:val="decimal"/>
      <w:lvlText w:val="%1."/>
      <w:lvlJc w:val="left"/>
      <w:pPr>
        <w:tabs>
          <w:tab w:val="num" w:pos="288"/>
        </w:tabs>
        <w:ind w:left="0" w:firstLine="0"/>
      </w:pPr>
      <w:rPr>
        <w:rFonts w:hint="default"/>
        <w:b w:val="0"/>
        <w:i w:val="0"/>
        <w:sz w:val="18"/>
        <w:szCs w:val="18"/>
      </w:rPr>
    </w:lvl>
    <w:lvl w:ilvl="1">
      <w:start w:val="1"/>
      <w:numFmt w:val="bullet"/>
      <w:lvlText w:val=""/>
      <w:lvlJc w:val="left"/>
      <w:pPr>
        <w:tabs>
          <w:tab w:val="num" w:pos="1440"/>
        </w:tabs>
        <w:ind w:left="1440" w:hanging="360"/>
      </w:pPr>
      <w:rPr>
        <w:rFonts w:ascii="Symbol" w:hAnsi="Symbol" w:hint="default"/>
        <w:b w:val="0"/>
        <w:i w:val="0"/>
        <w:sz w:val="18"/>
        <w:szCs w:val="1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9"/>
  </w:num>
  <w:num w:numId="2">
    <w:abstractNumId w:val="10"/>
  </w:num>
  <w:num w:numId="3">
    <w:abstractNumId w:val="16"/>
  </w:num>
  <w:num w:numId="4">
    <w:abstractNumId w:val="15"/>
  </w:num>
  <w:num w:numId="5">
    <w:abstractNumId w:val="14"/>
  </w:num>
  <w:num w:numId="6">
    <w:abstractNumId w:val="27"/>
  </w:num>
  <w:num w:numId="7">
    <w:abstractNumId w:val="11"/>
  </w:num>
  <w:num w:numId="8">
    <w:abstractNumId w:val="31"/>
  </w:num>
  <w:num w:numId="9">
    <w:abstractNumId w:val="19"/>
  </w:num>
  <w:num w:numId="10">
    <w:abstractNumId w:val="25"/>
  </w:num>
  <w:num w:numId="11">
    <w:abstractNumId w:val="17"/>
  </w:num>
  <w:num w:numId="12">
    <w:abstractNumId w:val="30"/>
  </w:num>
  <w:num w:numId="13">
    <w:abstractNumId w:val="20"/>
  </w:num>
  <w:num w:numId="14">
    <w:abstractNumId w:val="18"/>
  </w:num>
  <w:num w:numId="15">
    <w:abstractNumId w:val="26"/>
  </w:num>
  <w:num w:numId="16">
    <w:abstractNumId w:val="28"/>
  </w:num>
  <w:num w:numId="17">
    <w:abstractNumId w:val="32"/>
  </w:num>
  <w:num w:numId="18">
    <w:abstractNumId w:val="24"/>
  </w:num>
  <w:num w:numId="19">
    <w:abstractNumId w:val="23"/>
  </w:num>
  <w:num w:numId="20">
    <w:abstractNumId w:val="33"/>
  </w:num>
  <w:num w:numId="21">
    <w:abstractNumId w:val="22"/>
  </w:num>
  <w:num w:numId="22">
    <w:abstractNumId w:val="12"/>
  </w:num>
  <w:num w:numId="23">
    <w:abstractNumId w:val="8"/>
  </w:num>
  <w:num w:numId="24">
    <w:abstractNumId w:val="21"/>
  </w:num>
  <w:num w:numId="25">
    <w:abstractNumId w:val="9"/>
  </w:num>
  <w:num w:numId="26">
    <w:abstractNumId w:val="7"/>
  </w:num>
  <w:num w:numId="27">
    <w:abstractNumId w:val="6"/>
  </w:num>
  <w:num w:numId="28">
    <w:abstractNumId w:val="5"/>
  </w:num>
  <w:num w:numId="29">
    <w:abstractNumId w:val="4"/>
  </w:num>
  <w:num w:numId="30">
    <w:abstractNumId w:val="3"/>
  </w:num>
  <w:num w:numId="31">
    <w:abstractNumId w:val="2"/>
  </w:num>
  <w:num w:numId="32">
    <w:abstractNumId w:val="1"/>
  </w:num>
  <w:num w:numId="33">
    <w:abstractNumId w:val="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ocumentProtection w:edit="forms"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683"/>
    <w:rsid w:val="000053C4"/>
    <w:rsid w:val="00011F25"/>
    <w:rsid w:val="0001475F"/>
    <w:rsid w:val="0002564E"/>
    <w:rsid w:val="000320AD"/>
    <w:rsid w:val="00034557"/>
    <w:rsid w:val="00035CEF"/>
    <w:rsid w:val="00044A4D"/>
    <w:rsid w:val="0005298E"/>
    <w:rsid w:val="00055625"/>
    <w:rsid w:val="0005769B"/>
    <w:rsid w:val="0006108A"/>
    <w:rsid w:val="000635D0"/>
    <w:rsid w:val="00065DB1"/>
    <w:rsid w:val="00080433"/>
    <w:rsid w:val="00082F86"/>
    <w:rsid w:val="00083261"/>
    <w:rsid w:val="00086801"/>
    <w:rsid w:val="00090054"/>
    <w:rsid w:val="000A1B43"/>
    <w:rsid w:val="000D279D"/>
    <w:rsid w:val="000D378E"/>
    <w:rsid w:val="000D7D67"/>
    <w:rsid w:val="000F3B2D"/>
    <w:rsid w:val="000F4450"/>
    <w:rsid w:val="001001B1"/>
    <w:rsid w:val="001003E1"/>
    <w:rsid w:val="00112177"/>
    <w:rsid w:val="00121070"/>
    <w:rsid w:val="00125CCB"/>
    <w:rsid w:val="00137DF3"/>
    <w:rsid w:val="00145308"/>
    <w:rsid w:val="00145CFF"/>
    <w:rsid w:val="00146467"/>
    <w:rsid w:val="00146C78"/>
    <w:rsid w:val="00152156"/>
    <w:rsid w:val="00153384"/>
    <w:rsid w:val="00157CA0"/>
    <w:rsid w:val="00172448"/>
    <w:rsid w:val="00176EA2"/>
    <w:rsid w:val="00177424"/>
    <w:rsid w:val="001845E0"/>
    <w:rsid w:val="001A2296"/>
    <w:rsid w:val="001A5C28"/>
    <w:rsid w:val="001B4373"/>
    <w:rsid w:val="001B5C06"/>
    <w:rsid w:val="001C1830"/>
    <w:rsid w:val="001C508E"/>
    <w:rsid w:val="001D2DA5"/>
    <w:rsid w:val="001D3D6A"/>
    <w:rsid w:val="001D5C2A"/>
    <w:rsid w:val="001E129F"/>
    <w:rsid w:val="001E3406"/>
    <w:rsid w:val="001E3F4E"/>
    <w:rsid w:val="001E6968"/>
    <w:rsid w:val="001E6F0B"/>
    <w:rsid w:val="001F06E0"/>
    <w:rsid w:val="001F0B0C"/>
    <w:rsid w:val="001F14C5"/>
    <w:rsid w:val="001F1FCE"/>
    <w:rsid w:val="001F5F1E"/>
    <w:rsid w:val="0020162C"/>
    <w:rsid w:val="0020482B"/>
    <w:rsid w:val="00207BAF"/>
    <w:rsid w:val="002167E2"/>
    <w:rsid w:val="00220B8C"/>
    <w:rsid w:val="00223D8A"/>
    <w:rsid w:val="002279F1"/>
    <w:rsid w:val="00235384"/>
    <w:rsid w:val="00267DF9"/>
    <w:rsid w:val="00271829"/>
    <w:rsid w:val="00277988"/>
    <w:rsid w:val="00281972"/>
    <w:rsid w:val="002906E7"/>
    <w:rsid w:val="0029609A"/>
    <w:rsid w:val="00296BA1"/>
    <w:rsid w:val="002A3F76"/>
    <w:rsid w:val="002A45CC"/>
    <w:rsid w:val="002A5D89"/>
    <w:rsid w:val="002A624A"/>
    <w:rsid w:val="002B7137"/>
    <w:rsid w:val="002C256A"/>
    <w:rsid w:val="002C4A39"/>
    <w:rsid w:val="002C610D"/>
    <w:rsid w:val="002D2630"/>
    <w:rsid w:val="002D2F3F"/>
    <w:rsid w:val="002D3502"/>
    <w:rsid w:val="002E41BF"/>
    <w:rsid w:val="002E5D14"/>
    <w:rsid w:val="002F6283"/>
    <w:rsid w:val="002F7C57"/>
    <w:rsid w:val="00301259"/>
    <w:rsid w:val="00302065"/>
    <w:rsid w:val="003119FB"/>
    <w:rsid w:val="00311B83"/>
    <w:rsid w:val="0031256D"/>
    <w:rsid w:val="00313226"/>
    <w:rsid w:val="00320630"/>
    <w:rsid w:val="0033070D"/>
    <w:rsid w:val="003416D4"/>
    <w:rsid w:val="003444D6"/>
    <w:rsid w:val="00346313"/>
    <w:rsid w:val="00353C5A"/>
    <w:rsid w:val="0036161B"/>
    <w:rsid w:val="003618B9"/>
    <w:rsid w:val="00374BC3"/>
    <w:rsid w:val="003761C5"/>
    <w:rsid w:val="0037797E"/>
    <w:rsid w:val="003A1BC2"/>
    <w:rsid w:val="003A2B11"/>
    <w:rsid w:val="003A3D66"/>
    <w:rsid w:val="003B58D8"/>
    <w:rsid w:val="003C6C63"/>
    <w:rsid w:val="003D1374"/>
    <w:rsid w:val="003D5E7D"/>
    <w:rsid w:val="003D7A2A"/>
    <w:rsid w:val="003F04D9"/>
    <w:rsid w:val="003F1C4C"/>
    <w:rsid w:val="003F7B24"/>
    <w:rsid w:val="003F7EA5"/>
    <w:rsid w:val="00400758"/>
    <w:rsid w:val="00407240"/>
    <w:rsid w:val="0041503E"/>
    <w:rsid w:val="0041607A"/>
    <w:rsid w:val="0042329C"/>
    <w:rsid w:val="0043454D"/>
    <w:rsid w:val="00443580"/>
    <w:rsid w:val="004528EF"/>
    <w:rsid w:val="00453434"/>
    <w:rsid w:val="00453A13"/>
    <w:rsid w:val="00454615"/>
    <w:rsid w:val="004567F4"/>
    <w:rsid w:val="00464875"/>
    <w:rsid w:val="00474686"/>
    <w:rsid w:val="00474C2C"/>
    <w:rsid w:val="0048031C"/>
    <w:rsid w:val="0049039A"/>
    <w:rsid w:val="00496482"/>
    <w:rsid w:val="004B0AE9"/>
    <w:rsid w:val="004B734A"/>
    <w:rsid w:val="004B77E9"/>
    <w:rsid w:val="004C0239"/>
    <w:rsid w:val="004C3C5A"/>
    <w:rsid w:val="004C635B"/>
    <w:rsid w:val="004D115C"/>
    <w:rsid w:val="004D5309"/>
    <w:rsid w:val="004D6574"/>
    <w:rsid w:val="004F211D"/>
    <w:rsid w:val="004F4F7D"/>
    <w:rsid w:val="00506BF1"/>
    <w:rsid w:val="00511D37"/>
    <w:rsid w:val="00522532"/>
    <w:rsid w:val="0052798A"/>
    <w:rsid w:val="00527ADD"/>
    <w:rsid w:val="00547BB3"/>
    <w:rsid w:val="00560949"/>
    <w:rsid w:val="00560A9A"/>
    <w:rsid w:val="00565374"/>
    <w:rsid w:val="00573850"/>
    <w:rsid w:val="00574357"/>
    <w:rsid w:val="00581A1A"/>
    <w:rsid w:val="00593121"/>
    <w:rsid w:val="0059689C"/>
    <w:rsid w:val="00596F89"/>
    <w:rsid w:val="005A61DA"/>
    <w:rsid w:val="005B3C4F"/>
    <w:rsid w:val="005C63F8"/>
    <w:rsid w:val="005D6441"/>
    <w:rsid w:val="005E29C8"/>
    <w:rsid w:val="005E6C5B"/>
    <w:rsid w:val="006024E3"/>
    <w:rsid w:val="00610858"/>
    <w:rsid w:val="006112F8"/>
    <w:rsid w:val="006165D2"/>
    <w:rsid w:val="00621C86"/>
    <w:rsid w:val="006238C8"/>
    <w:rsid w:val="00626303"/>
    <w:rsid w:val="0062766F"/>
    <w:rsid w:val="00627C48"/>
    <w:rsid w:val="00643BDC"/>
    <w:rsid w:val="0064465A"/>
    <w:rsid w:val="00652108"/>
    <w:rsid w:val="0065415B"/>
    <w:rsid w:val="0065488F"/>
    <w:rsid w:val="0065717D"/>
    <w:rsid w:val="00667FB0"/>
    <w:rsid w:val="006764BF"/>
    <w:rsid w:val="00691F37"/>
    <w:rsid w:val="00694683"/>
    <w:rsid w:val="006A095A"/>
    <w:rsid w:val="006A4DFA"/>
    <w:rsid w:val="006C0550"/>
    <w:rsid w:val="006C1BD5"/>
    <w:rsid w:val="006C2979"/>
    <w:rsid w:val="006C4C35"/>
    <w:rsid w:val="006D59CA"/>
    <w:rsid w:val="007006C9"/>
    <w:rsid w:val="00701C9C"/>
    <w:rsid w:val="0070261F"/>
    <w:rsid w:val="007034E5"/>
    <w:rsid w:val="0071247C"/>
    <w:rsid w:val="00722A7C"/>
    <w:rsid w:val="00737B0C"/>
    <w:rsid w:val="00754382"/>
    <w:rsid w:val="007606C7"/>
    <w:rsid w:val="00765799"/>
    <w:rsid w:val="0077100C"/>
    <w:rsid w:val="0077210C"/>
    <w:rsid w:val="00772708"/>
    <w:rsid w:val="00773EB7"/>
    <w:rsid w:val="007765DD"/>
    <w:rsid w:val="0078313D"/>
    <w:rsid w:val="007916E3"/>
    <w:rsid w:val="007918D4"/>
    <w:rsid w:val="00795C10"/>
    <w:rsid w:val="00797844"/>
    <w:rsid w:val="007A1284"/>
    <w:rsid w:val="007A45BE"/>
    <w:rsid w:val="007A6235"/>
    <w:rsid w:val="007B0C27"/>
    <w:rsid w:val="007C42A8"/>
    <w:rsid w:val="007D3C2E"/>
    <w:rsid w:val="007D4C5A"/>
    <w:rsid w:val="007E0CBB"/>
    <w:rsid w:val="007E5E92"/>
    <w:rsid w:val="007F70C2"/>
    <w:rsid w:val="007F7D96"/>
    <w:rsid w:val="00824ADF"/>
    <w:rsid w:val="00827AED"/>
    <w:rsid w:val="00830E62"/>
    <w:rsid w:val="00833C9A"/>
    <w:rsid w:val="00834456"/>
    <w:rsid w:val="008349DC"/>
    <w:rsid w:val="00836536"/>
    <w:rsid w:val="0084671A"/>
    <w:rsid w:val="0085007D"/>
    <w:rsid w:val="0086153C"/>
    <w:rsid w:val="008726B7"/>
    <w:rsid w:val="0088207D"/>
    <w:rsid w:val="00891FD6"/>
    <w:rsid w:val="0089221F"/>
    <w:rsid w:val="008A44C5"/>
    <w:rsid w:val="008A4C30"/>
    <w:rsid w:val="008A5511"/>
    <w:rsid w:val="008B1D31"/>
    <w:rsid w:val="008B47A4"/>
    <w:rsid w:val="008B57C6"/>
    <w:rsid w:val="008B709B"/>
    <w:rsid w:val="008E554F"/>
    <w:rsid w:val="0091098B"/>
    <w:rsid w:val="009142CB"/>
    <w:rsid w:val="00924FC0"/>
    <w:rsid w:val="009352C5"/>
    <w:rsid w:val="00942272"/>
    <w:rsid w:val="00951F70"/>
    <w:rsid w:val="00952289"/>
    <w:rsid w:val="0095298A"/>
    <w:rsid w:val="00954231"/>
    <w:rsid w:val="0096077E"/>
    <w:rsid w:val="00970715"/>
    <w:rsid w:val="009744A9"/>
    <w:rsid w:val="0097652D"/>
    <w:rsid w:val="0097799C"/>
    <w:rsid w:val="00980A6C"/>
    <w:rsid w:val="0098356A"/>
    <w:rsid w:val="00985B14"/>
    <w:rsid w:val="00987BAB"/>
    <w:rsid w:val="00990B0A"/>
    <w:rsid w:val="00993098"/>
    <w:rsid w:val="00995223"/>
    <w:rsid w:val="009A7984"/>
    <w:rsid w:val="009B2515"/>
    <w:rsid w:val="009B2759"/>
    <w:rsid w:val="009C0F7C"/>
    <w:rsid w:val="009D35FA"/>
    <w:rsid w:val="00A04C3D"/>
    <w:rsid w:val="00A04DEC"/>
    <w:rsid w:val="00A06235"/>
    <w:rsid w:val="00A111C7"/>
    <w:rsid w:val="00A20B8E"/>
    <w:rsid w:val="00A23A56"/>
    <w:rsid w:val="00A24943"/>
    <w:rsid w:val="00A25AF7"/>
    <w:rsid w:val="00A351CD"/>
    <w:rsid w:val="00A35AB9"/>
    <w:rsid w:val="00A402C4"/>
    <w:rsid w:val="00A45F9E"/>
    <w:rsid w:val="00A475E6"/>
    <w:rsid w:val="00A50321"/>
    <w:rsid w:val="00A50EE6"/>
    <w:rsid w:val="00A51E9F"/>
    <w:rsid w:val="00A61A40"/>
    <w:rsid w:val="00A65774"/>
    <w:rsid w:val="00A664D4"/>
    <w:rsid w:val="00A674D4"/>
    <w:rsid w:val="00A7675B"/>
    <w:rsid w:val="00A85C78"/>
    <w:rsid w:val="00A87079"/>
    <w:rsid w:val="00A90460"/>
    <w:rsid w:val="00AA6820"/>
    <w:rsid w:val="00AB05D2"/>
    <w:rsid w:val="00AB38FF"/>
    <w:rsid w:val="00AD23C5"/>
    <w:rsid w:val="00AD3DDF"/>
    <w:rsid w:val="00AE7D1B"/>
    <w:rsid w:val="00AF1DC7"/>
    <w:rsid w:val="00B117BF"/>
    <w:rsid w:val="00B11EE0"/>
    <w:rsid w:val="00B12765"/>
    <w:rsid w:val="00B143B7"/>
    <w:rsid w:val="00B14C58"/>
    <w:rsid w:val="00B16CB3"/>
    <w:rsid w:val="00B45D88"/>
    <w:rsid w:val="00B47BA8"/>
    <w:rsid w:val="00B67C5A"/>
    <w:rsid w:val="00B75A27"/>
    <w:rsid w:val="00B92C3F"/>
    <w:rsid w:val="00B95403"/>
    <w:rsid w:val="00B97760"/>
    <w:rsid w:val="00BA565E"/>
    <w:rsid w:val="00BA6325"/>
    <w:rsid w:val="00BB5D67"/>
    <w:rsid w:val="00BC61CD"/>
    <w:rsid w:val="00BC6D08"/>
    <w:rsid w:val="00BD344D"/>
    <w:rsid w:val="00BD36FA"/>
    <w:rsid w:val="00BE1C52"/>
    <w:rsid w:val="00BE6744"/>
    <w:rsid w:val="00BE774B"/>
    <w:rsid w:val="00BF6698"/>
    <w:rsid w:val="00C16870"/>
    <w:rsid w:val="00C235AF"/>
    <w:rsid w:val="00C31C54"/>
    <w:rsid w:val="00C34FB6"/>
    <w:rsid w:val="00C35B3B"/>
    <w:rsid w:val="00C36E89"/>
    <w:rsid w:val="00C4126C"/>
    <w:rsid w:val="00C4257E"/>
    <w:rsid w:val="00C45FDC"/>
    <w:rsid w:val="00C4620D"/>
    <w:rsid w:val="00C46522"/>
    <w:rsid w:val="00C709E8"/>
    <w:rsid w:val="00C70AA8"/>
    <w:rsid w:val="00C740C7"/>
    <w:rsid w:val="00C76EF7"/>
    <w:rsid w:val="00C86C85"/>
    <w:rsid w:val="00C90733"/>
    <w:rsid w:val="00CA1464"/>
    <w:rsid w:val="00CA3573"/>
    <w:rsid w:val="00CA3D24"/>
    <w:rsid w:val="00CA4B6C"/>
    <w:rsid w:val="00CB47FD"/>
    <w:rsid w:val="00CB54D6"/>
    <w:rsid w:val="00CB5EB7"/>
    <w:rsid w:val="00CC59BB"/>
    <w:rsid w:val="00CD30F0"/>
    <w:rsid w:val="00CF3571"/>
    <w:rsid w:val="00CF4620"/>
    <w:rsid w:val="00D0396C"/>
    <w:rsid w:val="00D04EA4"/>
    <w:rsid w:val="00D0762C"/>
    <w:rsid w:val="00D1168C"/>
    <w:rsid w:val="00D12491"/>
    <w:rsid w:val="00D2172C"/>
    <w:rsid w:val="00D27173"/>
    <w:rsid w:val="00D36A80"/>
    <w:rsid w:val="00D40A71"/>
    <w:rsid w:val="00D41F8B"/>
    <w:rsid w:val="00D50A54"/>
    <w:rsid w:val="00D51A04"/>
    <w:rsid w:val="00D53A58"/>
    <w:rsid w:val="00D53FE6"/>
    <w:rsid w:val="00D61C2B"/>
    <w:rsid w:val="00D7665C"/>
    <w:rsid w:val="00D818DB"/>
    <w:rsid w:val="00D827D3"/>
    <w:rsid w:val="00D965D2"/>
    <w:rsid w:val="00D976F2"/>
    <w:rsid w:val="00DA21A2"/>
    <w:rsid w:val="00DA2C62"/>
    <w:rsid w:val="00DB0C25"/>
    <w:rsid w:val="00DB4DF5"/>
    <w:rsid w:val="00DC38AE"/>
    <w:rsid w:val="00DC4DCA"/>
    <w:rsid w:val="00DC73FE"/>
    <w:rsid w:val="00DD5311"/>
    <w:rsid w:val="00DD5CE8"/>
    <w:rsid w:val="00DD75EF"/>
    <w:rsid w:val="00DD7B88"/>
    <w:rsid w:val="00DE0FEA"/>
    <w:rsid w:val="00DE5986"/>
    <w:rsid w:val="00DE5EA4"/>
    <w:rsid w:val="00DF276A"/>
    <w:rsid w:val="00E0538D"/>
    <w:rsid w:val="00E07548"/>
    <w:rsid w:val="00E1166E"/>
    <w:rsid w:val="00E14101"/>
    <w:rsid w:val="00E2451F"/>
    <w:rsid w:val="00E32B3C"/>
    <w:rsid w:val="00E3605B"/>
    <w:rsid w:val="00E37280"/>
    <w:rsid w:val="00E41884"/>
    <w:rsid w:val="00E41AF9"/>
    <w:rsid w:val="00E45EA3"/>
    <w:rsid w:val="00E50C02"/>
    <w:rsid w:val="00E54DFA"/>
    <w:rsid w:val="00E55039"/>
    <w:rsid w:val="00E66DBC"/>
    <w:rsid w:val="00E7256E"/>
    <w:rsid w:val="00E81101"/>
    <w:rsid w:val="00E9102C"/>
    <w:rsid w:val="00E91E47"/>
    <w:rsid w:val="00E94CF2"/>
    <w:rsid w:val="00EA186E"/>
    <w:rsid w:val="00EA1930"/>
    <w:rsid w:val="00EA3E64"/>
    <w:rsid w:val="00EB5A9D"/>
    <w:rsid w:val="00EB6D4D"/>
    <w:rsid w:val="00EC10D7"/>
    <w:rsid w:val="00EC18C9"/>
    <w:rsid w:val="00EC2270"/>
    <w:rsid w:val="00EC28EA"/>
    <w:rsid w:val="00EC3078"/>
    <w:rsid w:val="00ED1BC3"/>
    <w:rsid w:val="00ED525D"/>
    <w:rsid w:val="00EE0CEE"/>
    <w:rsid w:val="00EE14AD"/>
    <w:rsid w:val="00EE40E1"/>
    <w:rsid w:val="00EE41C3"/>
    <w:rsid w:val="00EF1286"/>
    <w:rsid w:val="00F03B50"/>
    <w:rsid w:val="00F13D59"/>
    <w:rsid w:val="00F2073D"/>
    <w:rsid w:val="00F2137E"/>
    <w:rsid w:val="00F24D65"/>
    <w:rsid w:val="00F27301"/>
    <w:rsid w:val="00F27AAB"/>
    <w:rsid w:val="00F3153F"/>
    <w:rsid w:val="00F31AAE"/>
    <w:rsid w:val="00F34523"/>
    <w:rsid w:val="00F3464D"/>
    <w:rsid w:val="00F42042"/>
    <w:rsid w:val="00F5524B"/>
    <w:rsid w:val="00F718E4"/>
    <w:rsid w:val="00F74CA9"/>
    <w:rsid w:val="00F75D6C"/>
    <w:rsid w:val="00F81B35"/>
    <w:rsid w:val="00F86A05"/>
    <w:rsid w:val="00F95539"/>
    <w:rsid w:val="00FA2197"/>
    <w:rsid w:val="00FA3574"/>
    <w:rsid w:val="00FA7642"/>
    <w:rsid w:val="00FA7A52"/>
    <w:rsid w:val="00FB0BAC"/>
    <w:rsid w:val="00FB44C5"/>
    <w:rsid w:val="00FC1794"/>
    <w:rsid w:val="00FD099B"/>
    <w:rsid w:val="00FD1977"/>
    <w:rsid w:val="00FD25A7"/>
    <w:rsid w:val="00FE099B"/>
    <w:rsid w:val="00FF1119"/>
    <w:rsid w:val="00FF22ED"/>
    <w:rsid w:val="00FF53F6"/>
    <w:rsid w:val="00FF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5323C1"/>
  <w15:docId w15:val="{16170228-D846-4B34-B462-27ED077F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3384"/>
    <w:pPr>
      <w:spacing w:before="40" w:after="40"/>
    </w:pPr>
    <w:rPr>
      <w:rFonts w:asciiTheme="minorHAnsi" w:hAnsiTheme="minorHAnsi"/>
      <w:sz w:val="18"/>
      <w:szCs w:val="24"/>
    </w:rPr>
  </w:style>
  <w:style w:type="paragraph" w:styleId="Heading1">
    <w:name w:val="heading 1"/>
    <w:basedOn w:val="Normal"/>
    <w:next w:val="Normal"/>
    <w:link w:val="Heading1Char"/>
    <w:qFormat/>
    <w:rsid w:val="00080433"/>
    <w:pPr>
      <w:keepNext/>
      <w:spacing w:before="400" w:after="100"/>
      <w:outlineLvl w:val="0"/>
    </w:pPr>
    <w:rPr>
      <w:rFonts w:asciiTheme="majorHAnsi" w:hAnsiTheme="majorHAnsi" w:cs="Arial"/>
      <w:b/>
      <w:bCs/>
      <w:kern w:val="32"/>
      <w:sz w:val="32"/>
      <w:szCs w:val="32"/>
    </w:rPr>
  </w:style>
  <w:style w:type="paragraph" w:styleId="Heading2">
    <w:name w:val="heading 2"/>
    <w:basedOn w:val="Normal"/>
    <w:next w:val="Normal"/>
    <w:link w:val="Heading2Char"/>
    <w:qFormat/>
    <w:rsid w:val="00080433"/>
    <w:pPr>
      <w:outlineLvl w:val="1"/>
    </w:pPr>
    <w:rPr>
      <w:rFonts w:asciiTheme="majorHAnsi" w:hAnsiTheme="majorHAnsi"/>
      <w:b/>
      <w:caps/>
      <w:sz w:val="20"/>
    </w:rPr>
  </w:style>
  <w:style w:type="paragraph" w:styleId="Heading8">
    <w:name w:val="heading 8"/>
    <w:basedOn w:val="Normal"/>
    <w:next w:val="Normal"/>
    <w:semiHidden/>
    <w:unhideWhenUsed/>
    <w:qFormat/>
    <w:rsid w:val="002A3F76"/>
    <w:pPr>
      <w:spacing w:before="240" w:after="120"/>
      <w:jc w:val="center"/>
      <w:outlineLvl w:val="7"/>
    </w:pPr>
    <w:rPr>
      <w:b/>
      <w:bCs/>
    </w:rPr>
  </w:style>
  <w:style w:type="paragraph" w:styleId="Heading9">
    <w:name w:val="heading 9"/>
    <w:basedOn w:val="Normal"/>
    <w:next w:val="Normal"/>
    <w:semiHidden/>
    <w:unhideWhenUsed/>
    <w:qFormat/>
    <w:rsid w:val="002A3F76"/>
    <w:pPr>
      <w:spacing w:before="120"/>
      <w:outlineLvl w:val="8"/>
    </w:pPr>
    <w:rPr>
      <w:b/>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qFormat/>
    <w:rsid w:val="0043454D"/>
    <w:pPr>
      <w:jc w:val="right"/>
    </w:pPr>
    <w:rPr>
      <w:szCs w:val="20"/>
    </w:rPr>
  </w:style>
  <w:style w:type="paragraph" w:styleId="BalloonText">
    <w:name w:val="Balloon Text"/>
    <w:basedOn w:val="Normal"/>
    <w:link w:val="BalloonTextChar"/>
    <w:semiHidden/>
    <w:unhideWhenUsed/>
    <w:rsid w:val="0043454D"/>
    <w:rPr>
      <w:rFonts w:ascii="Tahoma" w:hAnsi="Tahoma" w:cs="Tahoma"/>
      <w:sz w:val="16"/>
      <w:szCs w:val="16"/>
    </w:rPr>
  </w:style>
  <w:style w:type="character" w:customStyle="1" w:styleId="BalloonTextChar">
    <w:name w:val="Balloon Text Char"/>
    <w:basedOn w:val="DefaultParagraphFont"/>
    <w:link w:val="BalloonText"/>
    <w:semiHidden/>
    <w:rsid w:val="0043454D"/>
    <w:rPr>
      <w:rFonts w:ascii="Tahoma" w:hAnsi="Tahoma" w:cs="Tahoma"/>
      <w:sz w:val="16"/>
      <w:szCs w:val="16"/>
    </w:rPr>
  </w:style>
  <w:style w:type="paragraph" w:customStyle="1" w:styleId="CompanyName">
    <w:name w:val="Company Name"/>
    <w:basedOn w:val="Normal"/>
    <w:qFormat/>
    <w:rsid w:val="0043454D"/>
    <w:rPr>
      <w:b/>
      <w:sz w:val="24"/>
    </w:rPr>
  </w:style>
  <w:style w:type="paragraph" w:styleId="ListNumber">
    <w:name w:val="List Number"/>
    <w:basedOn w:val="Normal"/>
    <w:semiHidden/>
    <w:unhideWhenUsed/>
    <w:rsid w:val="002A3F76"/>
    <w:pPr>
      <w:numPr>
        <w:numId w:val="24"/>
      </w:numPr>
    </w:pPr>
  </w:style>
  <w:style w:type="table" w:styleId="TableGrid">
    <w:name w:val="Table Grid"/>
    <w:basedOn w:val="TableNormal"/>
    <w:rsid w:val="002A3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cPr>
      <w:tcMar>
        <w:top w:w="58" w:type="dxa"/>
        <w:left w:w="115" w:type="dxa"/>
        <w:bottom w:w="58" w:type="dxa"/>
        <w:right w:w="115" w:type="dxa"/>
      </w:tcMar>
    </w:tcPr>
  </w:style>
  <w:style w:type="character" w:styleId="CommentReference">
    <w:name w:val="annotation reference"/>
    <w:basedOn w:val="DefaultParagraphFont"/>
    <w:semiHidden/>
    <w:rsid w:val="00D36A80"/>
    <w:rPr>
      <w:sz w:val="16"/>
      <w:szCs w:val="16"/>
    </w:rPr>
  </w:style>
  <w:style w:type="paragraph" w:styleId="CommentText">
    <w:name w:val="annotation text"/>
    <w:basedOn w:val="Normal"/>
    <w:semiHidden/>
    <w:rsid w:val="00D36A80"/>
    <w:rPr>
      <w:szCs w:val="20"/>
    </w:rPr>
  </w:style>
  <w:style w:type="paragraph" w:styleId="CommentSubject">
    <w:name w:val="annotation subject"/>
    <w:basedOn w:val="CommentText"/>
    <w:next w:val="CommentText"/>
    <w:semiHidden/>
    <w:rsid w:val="00D36A80"/>
    <w:rPr>
      <w:b/>
      <w:bCs/>
    </w:rPr>
  </w:style>
  <w:style w:type="character" w:styleId="PlaceholderText">
    <w:name w:val="Placeholder Text"/>
    <w:basedOn w:val="DefaultParagraphFont"/>
    <w:uiPriority w:val="99"/>
    <w:semiHidden/>
    <w:rsid w:val="00157CA0"/>
    <w:rPr>
      <w:color w:val="808080"/>
    </w:rPr>
  </w:style>
  <w:style w:type="character" w:customStyle="1" w:styleId="Heading2Char">
    <w:name w:val="Heading 2 Char"/>
    <w:basedOn w:val="DefaultParagraphFont"/>
    <w:link w:val="Heading2"/>
    <w:rsid w:val="00153384"/>
    <w:rPr>
      <w:rFonts w:asciiTheme="majorHAnsi" w:hAnsiTheme="majorHAnsi"/>
      <w:b/>
      <w:caps/>
      <w:szCs w:val="24"/>
    </w:rPr>
  </w:style>
  <w:style w:type="paragraph" w:styleId="ListParagraph">
    <w:name w:val="List Paragraph"/>
    <w:basedOn w:val="Normal"/>
    <w:uiPriority w:val="34"/>
    <w:unhideWhenUsed/>
    <w:qFormat/>
    <w:rsid w:val="006A095A"/>
    <w:pPr>
      <w:ind w:left="720"/>
      <w:contextualSpacing/>
    </w:pPr>
  </w:style>
  <w:style w:type="character" w:styleId="Hyperlink">
    <w:name w:val="Hyperlink"/>
    <w:basedOn w:val="DefaultParagraphFont"/>
    <w:unhideWhenUsed/>
    <w:rsid w:val="0091098B"/>
    <w:rPr>
      <w:color w:val="0000FF" w:themeColor="hyperlink"/>
      <w:u w:val="single"/>
    </w:rPr>
  </w:style>
  <w:style w:type="character" w:customStyle="1" w:styleId="UnresolvedMention1">
    <w:name w:val="Unresolved Mention1"/>
    <w:basedOn w:val="DefaultParagraphFont"/>
    <w:uiPriority w:val="99"/>
    <w:semiHidden/>
    <w:unhideWhenUsed/>
    <w:rsid w:val="00EE41C3"/>
    <w:rPr>
      <w:color w:val="808080"/>
      <w:shd w:val="clear" w:color="auto" w:fill="E6E6E6"/>
    </w:rPr>
  </w:style>
  <w:style w:type="paragraph" w:styleId="Revision">
    <w:name w:val="Revision"/>
    <w:hidden/>
    <w:uiPriority w:val="99"/>
    <w:semiHidden/>
    <w:rsid w:val="00652108"/>
    <w:rPr>
      <w:rFonts w:asciiTheme="minorHAnsi" w:hAnsiTheme="minorHAnsi"/>
      <w:sz w:val="18"/>
      <w:szCs w:val="24"/>
    </w:rPr>
  </w:style>
  <w:style w:type="paragraph" w:styleId="Header">
    <w:name w:val="header"/>
    <w:basedOn w:val="Normal"/>
    <w:link w:val="HeaderChar"/>
    <w:unhideWhenUsed/>
    <w:rsid w:val="00296BA1"/>
    <w:pPr>
      <w:tabs>
        <w:tab w:val="center" w:pos="4513"/>
        <w:tab w:val="right" w:pos="9026"/>
      </w:tabs>
      <w:spacing w:before="0" w:after="0"/>
    </w:pPr>
  </w:style>
  <w:style w:type="character" w:customStyle="1" w:styleId="HeaderChar">
    <w:name w:val="Header Char"/>
    <w:basedOn w:val="DefaultParagraphFont"/>
    <w:link w:val="Header"/>
    <w:rsid w:val="00296BA1"/>
    <w:rPr>
      <w:rFonts w:asciiTheme="minorHAnsi" w:hAnsiTheme="minorHAnsi"/>
      <w:sz w:val="18"/>
      <w:szCs w:val="24"/>
    </w:rPr>
  </w:style>
  <w:style w:type="paragraph" w:styleId="Footer">
    <w:name w:val="footer"/>
    <w:basedOn w:val="Normal"/>
    <w:link w:val="FooterChar"/>
    <w:unhideWhenUsed/>
    <w:rsid w:val="00296BA1"/>
    <w:pPr>
      <w:tabs>
        <w:tab w:val="center" w:pos="4513"/>
        <w:tab w:val="right" w:pos="9026"/>
      </w:tabs>
      <w:spacing w:before="0" w:after="0"/>
    </w:pPr>
  </w:style>
  <w:style w:type="character" w:customStyle="1" w:styleId="FooterChar">
    <w:name w:val="Footer Char"/>
    <w:basedOn w:val="DefaultParagraphFont"/>
    <w:link w:val="Footer"/>
    <w:rsid w:val="00296BA1"/>
    <w:rPr>
      <w:rFonts w:asciiTheme="minorHAnsi" w:hAnsiTheme="minorHAnsi"/>
      <w:sz w:val="18"/>
      <w:szCs w:val="24"/>
    </w:rPr>
  </w:style>
  <w:style w:type="character" w:customStyle="1" w:styleId="apple-tab-span">
    <w:name w:val="apple-tab-span"/>
    <w:basedOn w:val="DefaultParagraphFont"/>
    <w:rsid w:val="006764BF"/>
  </w:style>
  <w:style w:type="paragraph" w:styleId="NormalWeb">
    <w:name w:val="Normal (Web)"/>
    <w:basedOn w:val="Normal"/>
    <w:uiPriority w:val="99"/>
    <w:semiHidden/>
    <w:unhideWhenUsed/>
    <w:rsid w:val="00E07548"/>
    <w:pPr>
      <w:spacing w:before="100" w:beforeAutospacing="1" w:after="100" w:afterAutospacing="1"/>
    </w:pPr>
    <w:rPr>
      <w:rFonts w:ascii="Times New Roman" w:hAnsi="Times New Roman"/>
      <w:sz w:val="24"/>
      <w:lang w:val="en-IN" w:eastAsia="en-IN"/>
    </w:rPr>
  </w:style>
  <w:style w:type="character" w:customStyle="1" w:styleId="Heading1Char">
    <w:name w:val="Heading 1 Char"/>
    <w:basedOn w:val="DefaultParagraphFont"/>
    <w:link w:val="Heading1"/>
    <w:rsid w:val="007606C7"/>
    <w:rPr>
      <w:rFonts w:asciiTheme="majorHAnsi" w:hAnsiTheme="majorHAnsi" w:cs="Arial"/>
      <w:b/>
      <w:bCs/>
      <w:kern w:val="32"/>
      <w:sz w:val="32"/>
      <w:szCs w:val="32"/>
    </w:rPr>
  </w:style>
  <w:style w:type="table" w:styleId="TableGridLight">
    <w:name w:val="Grid Table Light"/>
    <w:basedOn w:val="TableNormal"/>
    <w:uiPriority w:val="40"/>
    <w:rsid w:val="009352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892180">
      <w:bodyDiv w:val="1"/>
      <w:marLeft w:val="0"/>
      <w:marRight w:val="0"/>
      <w:marTop w:val="0"/>
      <w:marBottom w:val="0"/>
      <w:divBdr>
        <w:top w:val="none" w:sz="0" w:space="0" w:color="auto"/>
        <w:left w:val="none" w:sz="0" w:space="0" w:color="auto"/>
        <w:bottom w:val="none" w:sz="0" w:space="0" w:color="auto"/>
        <w:right w:val="none" w:sz="0" w:space="0" w:color="auto"/>
      </w:divBdr>
      <w:divsChild>
        <w:div w:id="782186777">
          <w:marLeft w:val="0"/>
          <w:marRight w:val="0"/>
          <w:marTop w:val="0"/>
          <w:marBottom w:val="0"/>
          <w:divBdr>
            <w:top w:val="none" w:sz="0" w:space="0" w:color="auto"/>
            <w:left w:val="none" w:sz="0" w:space="0" w:color="auto"/>
            <w:bottom w:val="none" w:sz="0" w:space="0" w:color="auto"/>
            <w:right w:val="none" w:sz="0" w:space="0" w:color="auto"/>
          </w:divBdr>
          <w:divsChild>
            <w:div w:id="1375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6234">
      <w:bodyDiv w:val="1"/>
      <w:marLeft w:val="0"/>
      <w:marRight w:val="0"/>
      <w:marTop w:val="0"/>
      <w:marBottom w:val="0"/>
      <w:divBdr>
        <w:top w:val="none" w:sz="0" w:space="0" w:color="auto"/>
        <w:left w:val="none" w:sz="0" w:space="0" w:color="auto"/>
        <w:bottom w:val="none" w:sz="0" w:space="0" w:color="auto"/>
        <w:right w:val="none" w:sz="0" w:space="0" w:color="auto"/>
      </w:divBdr>
    </w:div>
    <w:div w:id="815143521">
      <w:bodyDiv w:val="1"/>
      <w:marLeft w:val="0"/>
      <w:marRight w:val="0"/>
      <w:marTop w:val="0"/>
      <w:marBottom w:val="0"/>
      <w:divBdr>
        <w:top w:val="none" w:sz="0" w:space="0" w:color="auto"/>
        <w:left w:val="none" w:sz="0" w:space="0" w:color="auto"/>
        <w:bottom w:val="none" w:sz="0" w:space="0" w:color="auto"/>
        <w:right w:val="none" w:sz="0" w:space="0" w:color="auto"/>
      </w:divBdr>
      <w:divsChild>
        <w:div w:id="1168640509">
          <w:marLeft w:val="0"/>
          <w:marRight w:val="0"/>
          <w:marTop w:val="0"/>
          <w:marBottom w:val="0"/>
          <w:divBdr>
            <w:top w:val="none" w:sz="0" w:space="0" w:color="auto"/>
            <w:left w:val="none" w:sz="0" w:space="0" w:color="auto"/>
            <w:bottom w:val="none" w:sz="0" w:space="0" w:color="auto"/>
            <w:right w:val="none" w:sz="0" w:space="0" w:color="auto"/>
          </w:divBdr>
          <w:divsChild>
            <w:div w:id="10251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488">
      <w:bodyDiv w:val="1"/>
      <w:marLeft w:val="0"/>
      <w:marRight w:val="0"/>
      <w:marTop w:val="0"/>
      <w:marBottom w:val="0"/>
      <w:divBdr>
        <w:top w:val="none" w:sz="0" w:space="0" w:color="auto"/>
        <w:left w:val="none" w:sz="0" w:space="0" w:color="auto"/>
        <w:bottom w:val="none" w:sz="0" w:space="0" w:color="auto"/>
        <w:right w:val="none" w:sz="0" w:space="0" w:color="auto"/>
      </w:divBdr>
      <w:divsChild>
        <w:div w:id="1928881011">
          <w:marLeft w:val="0"/>
          <w:marRight w:val="0"/>
          <w:marTop w:val="0"/>
          <w:marBottom w:val="0"/>
          <w:divBdr>
            <w:top w:val="none" w:sz="0" w:space="0" w:color="auto"/>
            <w:left w:val="none" w:sz="0" w:space="0" w:color="auto"/>
            <w:bottom w:val="none" w:sz="0" w:space="0" w:color="auto"/>
            <w:right w:val="none" w:sz="0" w:space="0" w:color="auto"/>
          </w:divBdr>
          <w:divsChild>
            <w:div w:id="17750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0395">
      <w:bodyDiv w:val="1"/>
      <w:marLeft w:val="0"/>
      <w:marRight w:val="0"/>
      <w:marTop w:val="0"/>
      <w:marBottom w:val="0"/>
      <w:divBdr>
        <w:top w:val="none" w:sz="0" w:space="0" w:color="auto"/>
        <w:left w:val="none" w:sz="0" w:space="0" w:color="auto"/>
        <w:bottom w:val="none" w:sz="0" w:space="0" w:color="auto"/>
        <w:right w:val="none" w:sz="0" w:space="0" w:color="auto"/>
      </w:divBdr>
      <w:divsChild>
        <w:div w:id="48847945">
          <w:marLeft w:val="0"/>
          <w:marRight w:val="0"/>
          <w:marTop w:val="0"/>
          <w:marBottom w:val="0"/>
          <w:divBdr>
            <w:top w:val="none" w:sz="0" w:space="0" w:color="auto"/>
            <w:left w:val="none" w:sz="0" w:space="0" w:color="auto"/>
            <w:bottom w:val="none" w:sz="0" w:space="0" w:color="auto"/>
            <w:right w:val="none" w:sz="0" w:space="0" w:color="auto"/>
          </w:divBdr>
          <w:divsChild>
            <w:div w:id="8642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78496">
      <w:bodyDiv w:val="1"/>
      <w:marLeft w:val="0"/>
      <w:marRight w:val="0"/>
      <w:marTop w:val="0"/>
      <w:marBottom w:val="0"/>
      <w:divBdr>
        <w:top w:val="none" w:sz="0" w:space="0" w:color="auto"/>
        <w:left w:val="none" w:sz="0" w:space="0" w:color="auto"/>
        <w:bottom w:val="none" w:sz="0" w:space="0" w:color="auto"/>
        <w:right w:val="none" w:sz="0" w:space="0" w:color="auto"/>
      </w:divBdr>
    </w:div>
    <w:div w:id="21219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ol.gov/agencies/ebsa/laws-and-regulations/laws/affordable-care-act/for-employers-and-advisers/coverage-options-noti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ex\AppData\Roaming\Microsoft\Templates\New%20company%20setup%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78D8BB79-9208-4DB9-B46B-639E84BE09DB}"/>
      </w:docPartPr>
      <w:docPartBody>
        <w:p w:rsidR="00B031CD" w:rsidRDefault="00BE4489">
          <w:r w:rsidRPr="00B64EF7">
            <w:rPr>
              <w:rStyle w:val="PlaceholderText"/>
            </w:rPr>
            <w:t>Choose an item.</w:t>
          </w:r>
        </w:p>
      </w:docPartBody>
    </w:docPart>
    <w:docPart>
      <w:docPartPr>
        <w:name w:val="950E9DF98BBC40F1A4DF7BA4516A2C8F"/>
        <w:category>
          <w:name w:val="General"/>
          <w:gallery w:val="placeholder"/>
        </w:category>
        <w:types>
          <w:type w:val="bbPlcHdr"/>
        </w:types>
        <w:behaviors>
          <w:behavior w:val="content"/>
        </w:behaviors>
        <w:guid w:val="{F5C8BDB0-C34B-4201-8CAD-0C4DBCE7C3D6}"/>
      </w:docPartPr>
      <w:docPartBody>
        <w:p w:rsidR="00264623" w:rsidRDefault="00DF5A4D" w:rsidP="00DF5A4D">
          <w:pPr>
            <w:pStyle w:val="950E9DF98BBC40F1A4DF7BA4516A2C8F"/>
          </w:pPr>
          <w:r w:rsidRPr="00D5166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C57"/>
    <w:rsid w:val="000070FD"/>
    <w:rsid w:val="00020F7F"/>
    <w:rsid w:val="0007759B"/>
    <w:rsid w:val="000879C7"/>
    <w:rsid w:val="000C7EE6"/>
    <w:rsid w:val="000D0BC5"/>
    <w:rsid w:val="000D4D2E"/>
    <w:rsid w:val="000D7BA0"/>
    <w:rsid w:val="0010499F"/>
    <w:rsid w:val="001867B2"/>
    <w:rsid w:val="001B197A"/>
    <w:rsid w:val="001F3C3C"/>
    <w:rsid w:val="002374C0"/>
    <w:rsid w:val="00246B3F"/>
    <w:rsid w:val="0025346F"/>
    <w:rsid w:val="00264623"/>
    <w:rsid w:val="00267742"/>
    <w:rsid w:val="00293285"/>
    <w:rsid w:val="00296B57"/>
    <w:rsid w:val="002D163E"/>
    <w:rsid w:val="00303272"/>
    <w:rsid w:val="00317898"/>
    <w:rsid w:val="00327932"/>
    <w:rsid w:val="003806F9"/>
    <w:rsid w:val="003864CB"/>
    <w:rsid w:val="00413EE6"/>
    <w:rsid w:val="00423197"/>
    <w:rsid w:val="0042637E"/>
    <w:rsid w:val="00450042"/>
    <w:rsid w:val="0045214A"/>
    <w:rsid w:val="00497A32"/>
    <w:rsid w:val="004C440A"/>
    <w:rsid w:val="004C6DBD"/>
    <w:rsid w:val="004E5774"/>
    <w:rsid w:val="004E67D3"/>
    <w:rsid w:val="00536C67"/>
    <w:rsid w:val="00544742"/>
    <w:rsid w:val="005664B0"/>
    <w:rsid w:val="00586534"/>
    <w:rsid w:val="005A4B10"/>
    <w:rsid w:val="00607563"/>
    <w:rsid w:val="0068514E"/>
    <w:rsid w:val="006A6A26"/>
    <w:rsid w:val="006C17AA"/>
    <w:rsid w:val="006C4426"/>
    <w:rsid w:val="007175E4"/>
    <w:rsid w:val="00730EBC"/>
    <w:rsid w:val="0073583A"/>
    <w:rsid w:val="00745914"/>
    <w:rsid w:val="00782B67"/>
    <w:rsid w:val="00797C57"/>
    <w:rsid w:val="007C5242"/>
    <w:rsid w:val="008327B6"/>
    <w:rsid w:val="00850828"/>
    <w:rsid w:val="00851DE7"/>
    <w:rsid w:val="00875666"/>
    <w:rsid w:val="00881875"/>
    <w:rsid w:val="00884174"/>
    <w:rsid w:val="008F0F25"/>
    <w:rsid w:val="00922AB3"/>
    <w:rsid w:val="00971C97"/>
    <w:rsid w:val="009F71F0"/>
    <w:rsid w:val="00A62AB3"/>
    <w:rsid w:val="00AE7657"/>
    <w:rsid w:val="00AF2597"/>
    <w:rsid w:val="00B031CD"/>
    <w:rsid w:val="00B132EA"/>
    <w:rsid w:val="00B524F1"/>
    <w:rsid w:val="00B56339"/>
    <w:rsid w:val="00BA69BA"/>
    <w:rsid w:val="00BA735E"/>
    <w:rsid w:val="00BE4489"/>
    <w:rsid w:val="00C25F49"/>
    <w:rsid w:val="00C43911"/>
    <w:rsid w:val="00C97ABC"/>
    <w:rsid w:val="00CA7A10"/>
    <w:rsid w:val="00D40B02"/>
    <w:rsid w:val="00D810B6"/>
    <w:rsid w:val="00DC376A"/>
    <w:rsid w:val="00DD4820"/>
    <w:rsid w:val="00DF5A4D"/>
    <w:rsid w:val="00E1096E"/>
    <w:rsid w:val="00E74580"/>
    <w:rsid w:val="00EA2657"/>
    <w:rsid w:val="00EA6A5E"/>
    <w:rsid w:val="00F21AC6"/>
    <w:rsid w:val="00F26C76"/>
    <w:rsid w:val="00F33169"/>
    <w:rsid w:val="00F94FC7"/>
    <w:rsid w:val="00FD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46B33A6E2849A2A90134927E1ED991">
    <w:name w:val="E746B33A6E2849A2A90134927E1ED991"/>
  </w:style>
  <w:style w:type="character" w:styleId="PlaceholderText">
    <w:name w:val="Placeholder Text"/>
    <w:basedOn w:val="DefaultParagraphFont"/>
    <w:uiPriority w:val="99"/>
    <w:semiHidden/>
    <w:rsid w:val="00DF5A4D"/>
    <w:rPr>
      <w:color w:val="808080"/>
    </w:rPr>
  </w:style>
  <w:style w:type="paragraph" w:customStyle="1" w:styleId="1B272C269D3B44D0894BF2F4CC604E85">
    <w:name w:val="1B272C269D3B44D0894BF2F4CC604E85"/>
  </w:style>
  <w:style w:type="paragraph" w:customStyle="1" w:styleId="9C1A0A42A7FF41E180D7C61868871ADA">
    <w:name w:val="9C1A0A42A7FF41E180D7C61868871ADA"/>
  </w:style>
  <w:style w:type="paragraph" w:customStyle="1" w:styleId="C06844E9C99E4A1FB3FBBC88655F7DBD">
    <w:name w:val="C06844E9C99E4A1FB3FBBC88655F7DBD"/>
  </w:style>
  <w:style w:type="paragraph" w:customStyle="1" w:styleId="13E5FD44E9374EF49A53F5ED4C59BD6F">
    <w:name w:val="13E5FD44E9374EF49A53F5ED4C59BD6F"/>
  </w:style>
  <w:style w:type="paragraph" w:customStyle="1" w:styleId="72BF056924B54E149C85AF9CFE4EA433">
    <w:name w:val="72BF056924B54E149C85AF9CFE4EA433"/>
  </w:style>
  <w:style w:type="paragraph" w:customStyle="1" w:styleId="97711FB679894001B8BF13357A407A0F">
    <w:name w:val="97711FB679894001B8BF13357A407A0F"/>
  </w:style>
  <w:style w:type="paragraph" w:customStyle="1" w:styleId="7E2AA11110CF45EFADDD3AD96E69AA6E">
    <w:name w:val="7E2AA11110CF45EFADDD3AD96E69AA6E"/>
  </w:style>
  <w:style w:type="paragraph" w:customStyle="1" w:styleId="5D41187771984B21AD793D2624A04B9A">
    <w:name w:val="5D41187771984B21AD793D2624A04B9A"/>
  </w:style>
  <w:style w:type="paragraph" w:customStyle="1" w:styleId="499C34DA38244B5FAC03C15499D52F31">
    <w:name w:val="499C34DA38244B5FAC03C15499D52F31"/>
  </w:style>
  <w:style w:type="paragraph" w:customStyle="1" w:styleId="59AC6452755D44C48C6F6CDB96AB7BDD">
    <w:name w:val="59AC6452755D44C48C6F6CDB96AB7BDD"/>
    <w:rsid w:val="00797C57"/>
  </w:style>
  <w:style w:type="paragraph" w:customStyle="1" w:styleId="59AC6452755D44C48C6F6CDB96AB7BDD1">
    <w:name w:val="59AC6452755D44C48C6F6CDB96AB7BDD1"/>
    <w:rsid w:val="00AE7657"/>
    <w:pPr>
      <w:spacing w:before="40" w:after="40" w:line="240" w:lineRule="auto"/>
    </w:pPr>
    <w:rPr>
      <w:rFonts w:eastAsia="Times New Roman" w:cs="Times New Roman"/>
      <w:sz w:val="18"/>
      <w:szCs w:val="24"/>
    </w:rPr>
  </w:style>
  <w:style w:type="paragraph" w:customStyle="1" w:styleId="1B272C269D3B44D0894BF2F4CC604E851">
    <w:name w:val="1B272C269D3B44D0894BF2F4CC604E851"/>
    <w:rsid w:val="00AE7657"/>
    <w:pPr>
      <w:spacing w:before="40" w:after="40" w:line="240" w:lineRule="auto"/>
    </w:pPr>
    <w:rPr>
      <w:rFonts w:eastAsia="Times New Roman" w:cs="Times New Roman"/>
      <w:sz w:val="18"/>
      <w:szCs w:val="24"/>
    </w:rPr>
  </w:style>
  <w:style w:type="paragraph" w:customStyle="1" w:styleId="C06844E9C99E4A1FB3FBBC88655F7DBD1">
    <w:name w:val="C06844E9C99E4A1FB3FBBC88655F7DBD1"/>
    <w:rsid w:val="00AE7657"/>
    <w:pPr>
      <w:spacing w:before="40" w:after="40" w:line="240" w:lineRule="auto"/>
    </w:pPr>
    <w:rPr>
      <w:rFonts w:eastAsia="Times New Roman" w:cs="Times New Roman"/>
      <w:sz w:val="18"/>
      <w:szCs w:val="24"/>
    </w:rPr>
  </w:style>
  <w:style w:type="paragraph" w:customStyle="1" w:styleId="13E5FD44E9374EF49A53F5ED4C59BD6F1">
    <w:name w:val="13E5FD44E9374EF49A53F5ED4C59BD6F1"/>
    <w:rsid w:val="00AE7657"/>
    <w:pPr>
      <w:spacing w:before="40" w:after="40" w:line="240" w:lineRule="auto"/>
    </w:pPr>
    <w:rPr>
      <w:rFonts w:eastAsia="Times New Roman" w:cs="Times New Roman"/>
      <w:sz w:val="18"/>
      <w:szCs w:val="24"/>
    </w:rPr>
  </w:style>
  <w:style w:type="paragraph" w:customStyle="1" w:styleId="72BF056924B54E149C85AF9CFE4EA4331">
    <w:name w:val="72BF056924B54E149C85AF9CFE4EA4331"/>
    <w:rsid w:val="00AE7657"/>
    <w:pPr>
      <w:spacing w:before="40" w:after="40" w:line="240" w:lineRule="auto"/>
    </w:pPr>
    <w:rPr>
      <w:rFonts w:eastAsia="Times New Roman" w:cs="Times New Roman"/>
      <w:sz w:val="18"/>
      <w:szCs w:val="24"/>
    </w:rPr>
  </w:style>
  <w:style w:type="paragraph" w:customStyle="1" w:styleId="605BF6DE4D7648F1AAC2C14BD234F593">
    <w:name w:val="605BF6DE4D7648F1AAC2C14BD234F593"/>
    <w:rsid w:val="00AE7657"/>
  </w:style>
  <w:style w:type="paragraph" w:customStyle="1" w:styleId="3F7A853C6415408AB525B92B18C6C03F">
    <w:name w:val="3F7A853C6415408AB525B92B18C6C03F"/>
    <w:rsid w:val="00AE7657"/>
  </w:style>
  <w:style w:type="paragraph" w:customStyle="1" w:styleId="0D8F333B1D3A4CDD87F1FBD99E02FE90">
    <w:name w:val="0D8F333B1D3A4CDD87F1FBD99E02FE90"/>
    <w:rsid w:val="00AE7657"/>
  </w:style>
  <w:style w:type="paragraph" w:customStyle="1" w:styleId="0D8F333B1D3A4CDD87F1FBD99E02FE901">
    <w:name w:val="0D8F333B1D3A4CDD87F1FBD99E02FE901"/>
    <w:rsid w:val="00AE7657"/>
    <w:pPr>
      <w:spacing w:before="40" w:after="40" w:line="240" w:lineRule="auto"/>
    </w:pPr>
    <w:rPr>
      <w:rFonts w:eastAsia="Times New Roman" w:cs="Times New Roman"/>
      <w:sz w:val="18"/>
      <w:szCs w:val="24"/>
    </w:rPr>
  </w:style>
  <w:style w:type="paragraph" w:customStyle="1" w:styleId="1B272C269D3B44D0894BF2F4CC604E852">
    <w:name w:val="1B272C269D3B44D0894BF2F4CC604E852"/>
    <w:rsid w:val="00AE7657"/>
    <w:pPr>
      <w:spacing w:before="40" w:after="40" w:line="240" w:lineRule="auto"/>
    </w:pPr>
    <w:rPr>
      <w:rFonts w:eastAsia="Times New Roman" w:cs="Times New Roman"/>
      <w:sz w:val="18"/>
      <w:szCs w:val="24"/>
    </w:rPr>
  </w:style>
  <w:style w:type="paragraph" w:customStyle="1" w:styleId="C06844E9C99E4A1FB3FBBC88655F7DBD2">
    <w:name w:val="C06844E9C99E4A1FB3FBBC88655F7DBD2"/>
    <w:rsid w:val="00AE7657"/>
    <w:pPr>
      <w:spacing w:before="40" w:after="40" w:line="240" w:lineRule="auto"/>
    </w:pPr>
    <w:rPr>
      <w:rFonts w:eastAsia="Times New Roman" w:cs="Times New Roman"/>
      <w:sz w:val="18"/>
      <w:szCs w:val="24"/>
    </w:rPr>
  </w:style>
  <w:style w:type="paragraph" w:customStyle="1" w:styleId="13E5FD44E9374EF49A53F5ED4C59BD6F2">
    <w:name w:val="13E5FD44E9374EF49A53F5ED4C59BD6F2"/>
    <w:rsid w:val="00AE7657"/>
    <w:pPr>
      <w:spacing w:before="40" w:after="40" w:line="240" w:lineRule="auto"/>
    </w:pPr>
    <w:rPr>
      <w:rFonts w:eastAsia="Times New Roman" w:cs="Times New Roman"/>
      <w:sz w:val="18"/>
      <w:szCs w:val="24"/>
    </w:rPr>
  </w:style>
  <w:style w:type="paragraph" w:customStyle="1" w:styleId="72BF056924B54E149C85AF9CFE4EA4332">
    <w:name w:val="72BF056924B54E149C85AF9CFE4EA4332"/>
    <w:rsid w:val="00AE7657"/>
    <w:pPr>
      <w:spacing w:before="40" w:after="40" w:line="240" w:lineRule="auto"/>
    </w:pPr>
    <w:rPr>
      <w:rFonts w:eastAsia="Times New Roman" w:cs="Times New Roman"/>
      <w:sz w:val="18"/>
      <w:szCs w:val="24"/>
    </w:rPr>
  </w:style>
  <w:style w:type="paragraph" w:customStyle="1" w:styleId="ED713CD8B11E43DC975A5E4847A6EF29">
    <w:name w:val="ED713CD8B11E43DC975A5E4847A6EF29"/>
    <w:rsid w:val="00AE7657"/>
  </w:style>
  <w:style w:type="paragraph" w:customStyle="1" w:styleId="F82B42BC877742BA973E4105B6ADEF90">
    <w:name w:val="F82B42BC877742BA973E4105B6ADEF90"/>
    <w:rsid w:val="00AE7657"/>
  </w:style>
  <w:style w:type="paragraph" w:customStyle="1" w:styleId="39D5426CFF474A1080E2433E32E22697">
    <w:name w:val="39D5426CFF474A1080E2433E32E22697"/>
    <w:rsid w:val="00AE7657"/>
  </w:style>
  <w:style w:type="paragraph" w:customStyle="1" w:styleId="0D8F333B1D3A4CDD87F1FBD99E02FE902">
    <w:name w:val="0D8F333B1D3A4CDD87F1FBD99E02FE902"/>
    <w:rsid w:val="00782B67"/>
    <w:pPr>
      <w:spacing w:before="40" w:after="40" w:line="240" w:lineRule="auto"/>
    </w:pPr>
    <w:rPr>
      <w:rFonts w:eastAsia="Times New Roman" w:cs="Times New Roman"/>
      <w:sz w:val="18"/>
      <w:szCs w:val="24"/>
    </w:rPr>
  </w:style>
  <w:style w:type="paragraph" w:customStyle="1" w:styleId="51B7D704CE8644A7A1838247EC146CDB">
    <w:name w:val="51B7D704CE8644A7A1838247EC146CDB"/>
    <w:rsid w:val="00782B67"/>
    <w:pPr>
      <w:spacing w:before="40" w:after="40" w:line="240" w:lineRule="auto"/>
    </w:pPr>
    <w:rPr>
      <w:rFonts w:eastAsia="Times New Roman" w:cs="Times New Roman"/>
      <w:sz w:val="18"/>
      <w:szCs w:val="24"/>
    </w:rPr>
  </w:style>
  <w:style w:type="paragraph" w:customStyle="1" w:styleId="ED713CD8B11E43DC975A5E4847A6EF291">
    <w:name w:val="ED713CD8B11E43DC975A5E4847A6EF291"/>
    <w:rsid w:val="00782B67"/>
    <w:pPr>
      <w:spacing w:before="40" w:after="40" w:line="240" w:lineRule="auto"/>
    </w:pPr>
    <w:rPr>
      <w:rFonts w:eastAsia="Times New Roman" w:cs="Times New Roman"/>
      <w:sz w:val="18"/>
      <w:szCs w:val="24"/>
    </w:rPr>
  </w:style>
  <w:style w:type="paragraph" w:customStyle="1" w:styleId="79E474A454314E78AE6AB92C9B3F75FF">
    <w:name w:val="79E474A454314E78AE6AB92C9B3F75FF"/>
    <w:rsid w:val="00782B67"/>
    <w:pPr>
      <w:spacing w:before="40" w:after="40" w:line="240" w:lineRule="auto"/>
    </w:pPr>
    <w:rPr>
      <w:rFonts w:eastAsia="Times New Roman" w:cs="Times New Roman"/>
      <w:sz w:val="18"/>
      <w:szCs w:val="24"/>
    </w:rPr>
  </w:style>
  <w:style w:type="paragraph" w:customStyle="1" w:styleId="7B35BDC183A0433997FD09AD10123CFB">
    <w:name w:val="7B35BDC183A0433997FD09AD10123CFB"/>
    <w:rsid w:val="00782B67"/>
    <w:pPr>
      <w:spacing w:before="40" w:after="40" w:line="240" w:lineRule="auto"/>
    </w:pPr>
    <w:rPr>
      <w:rFonts w:eastAsia="Times New Roman" w:cs="Times New Roman"/>
      <w:sz w:val="18"/>
      <w:szCs w:val="24"/>
    </w:rPr>
  </w:style>
  <w:style w:type="paragraph" w:customStyle="1" w:styleId="0D8F333B1D3A4CDD87F1FBD99E02FE903">
    <w:name w:val="0D8F333B1D3A4CDD87F1FBD99E02FE903"/>
    <w:rsid w:val="00782B67"/>
    <w:pPr>
      <w:spacing w:before="40" w:after="40" w:line="240" w:lineRule="auto"/>
    </w:pPr>
    <w:rPr>
      <w:rFonts w:eastAsia="Times New Roman" w:cs="Times New Roman"/>
      <w:sz w:val="18"/>
      <w:szCs w:val="24"/>
    </w:rPr>
  </w:style>
  <w:style w:type="paragraph" w:customStyle="1" w:styleId="51B7D704CE8644A7A1838247EC146CDB1">
    <w:name w:val="51B7D704CE8644A7A1838247EC146CDB1"/>
    <w:rsid w:val="00782B67"/>
    <w:pPr>
      <w:spacing w:before="40" w:after="40" w:line="240" w:lineRule="auto"/>
    </w:pPr>
    <w:rPr>
      <w:rFonts w:eastAsia="Times New Roman" w:cs="Times New Roman"/>
      <w:sz w:val="18"/>
      <w:szCs w:val="24"/>
    </w:rPr>
  </w:style>
  <w:style w:type="paragraph" w:customStyle="1" w:styleId="ED713CD8B11E43DC975A5E4847A6EF292">
    <w:name w:val="ED713CD8B11E43DC975A5E4847A6EF292"/>
    <w:rsid w:val="00782B67"/>
    <w:pPr>
      <w:spacing w:before="40" w:after="40" w:line="240" w:lineRule="auto"/>
    </w:pPr>
    <w:rPr>
      <w:rFonts w:eastAsia="Times New Roman" w:cs="Times New Roman"/>
      <w:sz w:val="18"/>
      <w:szCs w:val="24"/>
    </w:rPr>
  </w:style>
  <w:style w:type="paragraph" w:customStyle="1" w:styleId="79E474A454314E78AE6AB92C9B3F75FF1">
    <w:name w:val="79E474A454314E78AE6AB92C9B3F75FF1"/>
    <w:rsid w:val="00782B67"/>
    <w:pPr>
      <w:spacing w:before="40" w:after="40" w:line="240" w:lineRule="auto"/>
    </w:pPr>
    <w:rPr>
      <w:rFonts w:eastAsia="Times New Roman" w:cs="Times New Roman"/>
      <w:sz w:val="18"/>
      <w:szCs w:val="24"/>
    </w:rPr>
  </w:style>
  <w:style w:type="paragraph" w:customStyle="1" w:styleId="7B35BDC183A0433997FD09AD10123CFB1">
    <w:name w:val="7B35BDC183A0433997FD09AD10123CFB1"/>
    <w:rsid w:val="00782B67"/>
    <w:pPr>
      <w:spacing w:before="40" w:after="40" w:line="240" w:lineRule="auto"/>
    </w:pPr>
    <w:rPr>
      <w:rFonts w:eastAsia="Times New Roman" w:cs="Times New Roman"/>
      <w:sz w:val="18"/>
      <w:szCs w:val="24"/>
    </w:rPr>
  </w:style>
  <w:style w:type="paragraph" w:customStyle="1" w:styleId="0D8F333B1D3A4CDD87F1FBD99E02FE904">
    <w:name w:val="0D8F333B1D3A4CDD87F1FBD99E02FE904"/>
    <w:rsid w:val="00782B67"/>
    <w:pPr>
      <w:spacing w:before="40" w:after="40" w:line="240" w:lineRule="auto"/>
    </w:pPr>
    <w:rPr>
      <w:rFonts w:eastAsia="Times New Roman" w:cs="Times New Roman"/>
      <w:sz w:val="18"/>
      <w:szCs w:val="24"/>
    </w:rPr>
  </w:style>
  <w:style w:type="paragraph" w:customStyle="1" w:styleId="51B7D704CE8644A7A1838247EC146CDB2">
    <w:name w:val="51B7D704CE8644A7A1838247EC146CDB2"/>
    <w:rsid w:val="00782B67"/>
    <w:pPr>
      <w:spacing w:before="40" w:after="40" w:line="240" w:lineRule="auto"/>
    </w:pPr>
    <w:rPr>
      <w:rFonts w:eastAsia="Times New Roman" w:cs="Times New Roman"/>
      <w:sz w:val="18"/>
      <w:szCs w:val="24"/>
    </w:rPr>
  </w:style>
  <w:style w:type="paragraph" w:customStyle="1" w:styleId="ED713CD8B11E43DC975A5E4847A6EF293">
    <w:name w:val="ED713CD8B11E43DC975A5E4847A6EF293"/>
    <w:rsid w:val="00782B67"/>
    <w:pPr>
      <w:spacing w:before="40" w:after="40" w:line="240" w:lineRule="auto"/>
    </w:pPr>
    <w:rPr>
      <w:rFonts w:eastAsia="Times New Roman" w:cs="Times New Roman"/>
      <w:sz w:val="18"/>
      <w:szCs w:val="24"/>
    </w:rPr>
  </w:style>
  <w:style w:type="paragraph" w:customStyle="1" w:styleId="79E474A454314E78AE6AB92C9B3F75FF2">
    <w:name w:val="79E474A454314E78AE6AB92C9B3F75FF2"/>
    <w:rsid w:val="00782B67"/>
    <w:pPr>
      <w:spacing w:before="40" w:after="40" w:line="240" w:lineRule="auto"/>
    </w:pPr>
    <w:rPr>
      <w:rFonts w:eastAsia="Times New Roman" w:cs="Times New Roman"/>
      <w:sz w:val="18"/>
      <w:szCs w:val="24"/>
    </w:rPr>
  </w:style>
  <w:style w:type="paragraph" w:customStyle="1" w:styleId="7B35BDC183A0433997FD09AD10123CFB2">
    <w:name w:val="7B35BDC183A0433997FD09AD10123CFB2"/>
    <w:rsid w:val="00782B67"/>
    <w:pPr>
      <w:spacing w:before="40" w:after="40" w:line="240" w:lineRule="auto"/>
    </w:pPr>
    <w:rPr>
      <w:rFonts w:eastAsia="Times New Roman" w:cs="Times New Roman"/>
      <w:sz w:val="18"/>
      <w:szCs w:val="24"/>
    </w:rPr>
  </w:style>
  <w:style w:type="paragraph" w:customStyle="1" w:styleId="641D781941AF4CD0B3F1AE77B7EE471B">
    <w:name w:val="641D781941AF4CD0B3F1AE77B7EE471B"/>
    <w:rsid w:val="00782B67"/>
  </w:style>
  <w:style w:type="paragraph" w:customStyle="1" w:styleId="BA91FB11F30E4669916CCBBF38CE711A">
    <w:name w:val="BA91FB11F30E4669916CCBBF38CE711A"/>
    <w:rsid w:val="00782B67"/>
  </w:style>
  <w:style w:type="paragraph" w:customStyle="1" w:styleId="458C085039D44C5DA35B570191C148AF">
    <w:name w:val="458C085039D44C5DA35B570191C148AF"/>
    <w:rsid w:val="00782B67"/>
  </w:style>
  <w:style w:type="paragraph" w:customStyle="1" w:styleId="B0A7A5E04B984EA59CF68C5AD261160C">
    <w:name w:val="B0A7A5E04B984EA59CF68C5AD261160C"/>
    <w:rsid w:val="00782B67"/>
  </w:style>
  <w:style w:type="paragraph" w:customStyle="1" w:styleId="B10429060F1F4E779A7804DECF1BF2DC">
    <w:name w:val="B10429060F1F4E779A7804DECF1BF2DC"/>
    <w:rsid w:val="00782B67"/>
  </w:style>
  <w:style w:type="paragraph" w:customStyle="1" w:styleId="1B73AE65633D4D858CED7CA9A49E6C74">
    <w:name w:val="1B73AE65633D4D858CED7CA9A49E6C74"/>
    <w:rsid w:val="00782B67"/>
  </w:style>
  <w:style w:type="paragraph" w:customStyle="1" w:styleId="211C78DF484E490A851748D093A87056">
    <w:name w:val="211C78DF484E490A851748D093A87056"/>
    <w:rsid w:val="00782B67"/>
  </w:style>
  <w:style w:type="paragraph" w:customStyle="1" w:styleId="9AB15F20FDD64A5F8CEB76F830E6A889">
    <w:name w:val="9AB15F20FDD64A5F8CEB76F830E6A889"/>
    <w:rsid w:val="00782B67"/>
  </w:style>
  <w:style w:type="paragraph" w:customStyle="1" w:styleId="FAE79A448C2C4A0584FA52A344589B96">
    <w:name w:val="FAE79A448C2C4A0584FA52A344589B96"/>
    <w:rsid w:val="00536C67"/>
  </w:style>
  <w:style w:type="paragraph" w:customStyle="1" w:styleId="DFD3CF48BBA04903A9D8B9E3A2925BE6">
    <w:name w:val="DFD3CF48BBA04903A9D8B9E3A2925BE6"/>
    <w:rsid w:val="00536C67"/>
  </w:style>
  <w:style w:type="paragraph" w:customStyle="1" w:styleId="59F30292F46F4DF6AF0E3137D70C4187">
    <w:name w:val="59F30292F46F4DF6AF0E3137D70C4187"/>
    <w:rsid w:val="00536C67"/>
  </w:style>
  <w:style w:type="paragraph" w:customStyle="1" w:styleId="BD11BAACFCBF4EEE949CD3A931CC74BF">
    <w:name w:val="BD11BAACFCBF4EEE949CD3A931CC74BF"/>
    <w:rsid w:val="00536C67"/>
  </w:style>
  <w:style w:type="paragraph" w:customStyle="1" w:styleId="1043A9F6770347B48285A5E77AFF4C62">
    <w:name w:val="1043A9F6770347B48285A5E77AFF4C62"/>
    <w:rsid w:val="00536C67"/>
  </w:style>
  <w:style w:type="paragraph" w:customStyle="1" w:styleId="FB900DFF29AD484D8BC2EB2B6D1A7CEE">
    <w:name w:val="FB900DFF29AD484D8BC2EB2B6D1A7CEE"/>
    <w:rsid w:val="00536C67"/>
  </w:style>
  <w:style w:type="paragraph" w:customStyle="1" w:styleId="4F3AF36D9E054351BE8FD625E182733B">
    <w:name w:val="4F3AF36D9E054351BE8FD625E182733B"/>
    <w:rsid w:val="00DC376A"/>
    <w:pPr>
      <w:spacing w:before="40" w:after="40" w:line="240" w:lineRule="auto"/>
    </w:pPr>
    <w:rPr>
      <w:rFonts w:eastAsia="Times New Roman" w:cs="Times New Roman"/>
      <w:sz w:val="18"/>
      <w:szCs w:val="24"/>
    </w:rPr>
  </w:style>
  <w:style w:type="paragraph" w:customStyle="1" w:styleId="4616145CF05A451582A0B7116496F41F">
    <w:name w:val="4616145CF05A451582A0B7116496F41F"/>
    <w:rsid w:val="00DC376A"/>
    <w:pPr>
      <w:spacing w:before="40" w:after="40" w:line="240" w:lineRule="auto"/>
    </w:pPr>
    <w:rPr>
      <w:rFonts w:eastAsia="Times New Roman" w:cs="Times New Roman"/>
      <w:sz w:val="18"/>
      <w:szCs w:val="24"/>
    </w:rPr>
  </w:style>
  <w:style w:type="paragraph" w:customStyle="1" w:styleId="94E415149E7F45B7B434D1732500E639">
    <w:name w:val="94E415149E7F45B7B434D1732500E639"/>
    <w:rsid w:val="00DC376A"/>
    <w:pPr>
      <w:spacing w:before="40" w:after="40" w:line="240" w:lineRule="auto"/>
    </w:pPr>
    <w:rPr>
      <w:rFonts w:eastAsia="Times New Roman" w:cs="Times New Roman"/>
      <w:sz w:val="18"/>
      <w:szCs w:val="24"/>
    </w:rPr>
  </w:style>
  <w:style w:type="paragraph" w:customStyle="1" w:styleId="74075F871DD04D25AFB5D2E0B47DDD74">
    <w:name w:val="74075F871DD04D25AFB5D2E0B47DDD74"/>
    <w:rsid w:val="00DC376A"/>
    <w:pPr>
      <w:spacing w:before="40" w:after="40" w:line="240" w:lineRule="auto"/>
    </w:pPr>
    <w:rPr>
      <w:rFonts w:eastAsia="Times New Roman" w:cs="Times New Roman"/>
      <w:sz w:val="18"/>
      <w:szCs w:val="24"/>
    </w:rPr>
  </w:style>
  <w:style w:type="paragraph" w:customStyle="1" w:styleId="9061FBE397884203A9532682E3615430">
    <w:name w:val="9061FBE397884203A9532682E3615430"/>
    <w:rsid w:val="00DC376A"/>
    <w:pPr>
      <w:spacing w:before="40" w:after="40" w:line="240" w:lineRule="auto"/>
    </w:pPr>
    <w:rPr>
      <w:rFonts w:eastAsia="Times New Roman" w:cs="Times New Roman"/>
      <w:sz w:val="18"/>
      <w:szCs w:val="24"/>
    </w:rPr>
  </w:style>
  <w:style w:type="paragraph" w:customStyle="1" w:styleId="670BFF53303545B7B7DA7F2C719C5B09">
    <w:name w:val="670BFF53303545B7B7DA7F2C719C5B09"/>
    <w:rsid w:val="00DC376A"/>
    <w:pPr>
      <w:spacing w:before="40" w:after="40" w:line="240" w:lineRule="auto"/>
    </w:pPr>
    <w:rPr>
      <w:rFonts w:eastAsia="Times New Roman" w:cs="Times New Roman"/>
      <w:sz w:val="18"/>
      <w:szCs w:val="24"/>
    </w:rPr>
  </w:style>
  <w:style w:type="paragraph" w:customStyle="1" w:styleId="FB900DFF29AD484D8BC2EB2B6D1A7CEE1">
    <w:name w:val="FB900DFF29AD484D8BC2EB2B6D1A7CEE1"/>
    <w:rsid w:val="00DC376A"/>
    <w:pPr>
      <w:spacing w:before="40" w:after="40" w:line="240" w:lineRule="auto"/>
    </w:pPr>
    <w:rPr>
      <w:rFonts w:eastAsia="Times New Roman" w:cs="Times New Roman"/>
      <w:sz w:val="18"/>
      <w:szCs w:val="24"/>
    </w:rPr>
  </w:style>
  <w:style w:type="paragraph" w:customStyle="1" w:styleId="E6BE580FB66B41EDBCC003DFC767CEBD">
    <w:name w:val="E6BE580FB66B41EDBCC003DFC767CEBD"/>
    <w:rsid w:val="00DC376A"/>
    <w:pPr>
      <w:spacing w:before="40" w:after="40" w:line="240" w:lineRule="auto"/>
    </w:pPr>
    <w:rPr>
      <w:rFonts w:eastAsia="Times New Roman" w:cs="Times New Roman"/>
      <w:sz w:val="18"/>
      <w:szCs w:val="24"/>
    </w:rPr>
  </w:style>
  <w:style w:type="paragraph" w:customStyle="1" w:styleId="52D94C8A929944C08B132D827733E2B3">
    <w:name w:val="52D94C8A929944C08B132D827733E2B3"/>
    <w:rsid w:val="00DC376A"/>
    <w:pPr>
      <w:spacing w:before="40" w:after="40" w:line="240" w:lineRule="auto"/>
    </w:pPr>
    <w:rPr>
      <w:rFonts w:eastAsia="Times New Roman" w:cs="Times New Roman"/>
      <w:sz w:val="18"/>
      <w:szCs w:val="24"/>
    </w:rPr>
  </w:style>
  <w:style w:type="paragraph" w:customStyle="1" w:styleId="9336090F5AE04F12A0E0393DCEDAB961">
    <w:name w:val="9336090F5AE04F12A0E0393DCEDAB961"/>
    <w:rsid w:val="00DC376A"/>
    <w:pPr>
      <w:spacing w:before="40" w:after="40" w:line="240" w:lineRule="auto"/>
    </w:pPr>
    <w:rPr>
      <w:rFonts w:eastAsia="Times New Roman" w:cs="Times New Roman"/>
      <w:sz w:val="18"/>
      <w:szCs w:val="24"/>
    </w:rPr>
  </w:style>
  <w:style w:type="paragraph" w:customStyle="1" w:styleId="604136CCEA7D40AFBD3FF212F1BED799">
    <w:name w:val="604136CCEA7D40AFBD3FF212F1BED799"/>
    <w:rsid w:val="00DC376A"/>
    <w:pPr>
      <w:spacing w:before="40" w:after="40" w:line="240" w:lineRule="auto"/>
    </w:pPr>
    <w:rPr>
      <w:rFonts w:eastAsia="Times New Roman" w:cs="Times New Roman"/>
      <w:sz w:val="18"/>
      <w:szCs w:val="24"/>
    </w:rPr>
  </w:style>
  <w:style w:type="paragraph" w:customStyle="1" w:styleId="59F30292F46F4DF6AF0E3137D70C41871">
    <w:name w:val="59F30292F46F4DF6AF0E3137D70C41871"/>
    <w:rsid w:val="00DC376A"/>
    <w:pPr>
      <w:spacing w:before="40" w:after="40" w:line="240" w:lineRule="auto"/>
    </w:pPr>
    <w:rPr>
      <w:rFonts w:eastAsia="Times New Roman" w:cs="Times New Roman"/>
      <w:sz w:val="18"/>
      <w:szCs w:val="24"/>
    </w:rPr>
  </w:style>
  <w:style w:type="paragraph" w:customStyle="1" w:styleId="BD11BAACFCBF4EEE949CD3A931CC74BF1">
    <w:name w:val="BD11BAACFCBF4EEE949CD3A931CC74BF1"/>
    <w:rsid w:val="00DC376A"/>
    <w:pPr>
      <w:spacing w:before="40" w:after="40" w:line="240" w:lineRule="auto"/>
    </w:pPr>
    <w:rPr>
      <w:rFonts w:eastAsia="Times New Roman" w:cs="Times New Roman"/>
      <w:sz w:val="18"/>
      <w:szCs w:val="24"/>
    </w:rPr>
  </w:style>
  <w:style w:type="paragraph" w:customStyle="1" w:styleId="33084A41457C4A3F8D68612A4E660DB5">
    <w:name w:val="33084A41457C4A3F8D68612A4E660DB5"/>
    <w:rsid w:val="00DC376A"/>
    <w:pPr>
      <w:spacing w:before="40" w:after="40" w:line="240" w:lineRule="auto"/>
    </w:pPr>
    <w:rPr>
      <w:rFonts w:eastAsia="Times New Roman" w:cs="Times New Roman"/>
      <w:sz w:val="18"/>
      <w:szCs w:val="24"/>
    </w:rPr>
  </w:style>
  <w:style w:type="paragraph" w:customStyle="1" w:styleId="46EDA07B045F41E8B42486E6857C562A">
    <w:name w:val="46EDA07B045F41E8B42486E6857C562A"/>
    <w:rsid w:val="00DC376A"/>
    <w:pPr>
      <w:spacing w:before="40" w:after="40" w:line="240" w:lineRule="auto"/>
    </w:pPr>
    <w:rPr>
      <w:rFonts w:eastAsia="Times New Roman" w:cs="Times New Roman"/>
      <w:sz w:val="18"/>
      <w:szCs w:val="24"/>
    </w:rPr>
  </w:style>
  <w:style w:type="paragraph" w:customStyle="1" w:styleId="5FF809A20CB24CD59E11CE8BFDCCCD47">
    <w:name w:val="5FF809A20CB24CD59E11CE8BFDCCCD47"/>
    <w:rsid w:val="00DC376A"/>
    <w:pPr>
      <w:spacing w:before="40" w:after="40" w:line="240" w:lineRule="auto"/>
    </w:pPr>
    <w:rPr>
      <w:rFonts w:eastAsia="Times New Roman" w:cs="Times New Roman"/>
      <w:sz w:val="18"/>
      <w:szCs w:val="24"/>
    </w:rPr>
  </w:style>
  <w:style w:type="paragraph" w:customStyle="1" w:styleId="CABFBF1128A741A28B1BF9FD86CD8DDE">
    <w:name w:val="CABFBF1128A741A28B1BF9FD86CD8DDE"/>
    <w:rsid w:val="00DC376A"/>
    <w:pPr>
      <w:spacing w:before="40" w:after="40" w:line="240" w:lineRule="auto"/>
    </w:pPr>
    <w:rPr>
      <w:rFonts w:eastAsia="Times New Roman" w:cs="Times New Roman"/>
      <w:sz w:val="18"/>
      <w:szCs w:val="24"/>
    </w:rPr>
  </w:style>
  <w:style w:type="paragraph" w:customStyle="1" w:styleId="3AAAE942BFC344659D0AE59DBE216007">
    <w:name w:val="3AAAE942BFC344659D0AE59DBE216007"/>
    <w:rsid w:val="00DC376A"/>
    <w:pPr>
      <w:spacing w:before="40" w:after="40" w:line="240" w:lineRule="auto"/>
    </w:pPr>
    <w:rPr>
      <w:rFonts w:eastAsia="Times New Roman" w:cs="Times New Roman"/>
      <w:sz w:val="18"/>
      <w:szCs w:val="24"/>
    </w:rPr>
  </w:style>
  <w:style w:type="paragraph" w:customStyle="1" w:styleId="0ABD3813664A42869BBB99DB0F0F7959">
    <w:name w:val="0ABD3813664A42869BBB99DB0F0F7959"/>
    <w:rsid w:val="00DC376A"/>
    <w:pPr>
      <w:spacing w:before="40" w:after="40" w:line="240" w:lineRule="auto"/>
    </w:pPr>
    <w:rPr>
      <w:rFonts w:eastAsia="Times New Roman" w:cs="Times New Roman"/>
      <w:sz w:val="18"/>
      <w:szCs w:val="24"/>
    </w:rPr>
  </w:style>
  <w:style w:type="paragraph" w:customStyle="1" w:styleId="211C78DF484E490A851748D093A870561">
    <w:name w:val="211C78DF484E490A851748D093A870561"/>
    <w:rsid w:val="00DC376A"/>
    <w:pPr>
      <w:spacing w:before="40" w:after="40" w:line="240" w:lineRule="auto"/>
    </w:pPr>
    <w:rPr>
      <w:rFonts w:eastAsia="Times New Roman" w:cs="Times New Roman"/>
      <w:sz w:val="18"/>
      <w:szCs w:val="24"/>
    </w:rPr>
  </w:style>
  <w:style w:type="paragraph" w:customStyle="1" w:styleId="9AB15F20FDD64A5F8CEB76F830E6A8891">
    <w:name w:val="9AB15F20FDD64A5F8CEB76F830E6A8891"/>
    <w:rsid w:val="00DC376A"/>
    <w:pPr>
      <w:spacing w:before="40" w:after="40" w:line="240" w:lineRule="auto"/>
    </w:pPr>
    <w:rPr>
      <w:rFonts w:eastAsia="Times New Roman" w:cs="Times New Roman"/>
      <w:sz w:val="18"/>
      <w:szCs w:val="24"/>
    </w:rPr>
  </w:style>
  <w:style w:type="paragraph" w:customStyle="1" w:styleId="0B3A175AC9814905A90CCBC3723713BA">
    <w:name w:val="0B3A175AC9814905A90CCBC3723713BA"/>
    <w:rsid w:val="00DC376A"/>
    <w:pPr>
      <w:spacing w:before="40" w:after="40" w:line="240" w:lineRule="auto"/>
    </w:pPr>
    <w:rPr>
      <w:rFonts w:eastAsia="Times New Roman" w:cs="Times New Roman"/>
      <w:sz w:val="18"/>
      <w:szCs w:val="24"/>
    </w:rPr>
  </w:style>
  <w:style w:type="paragraph" w:customStyle="1" w:styleId="14EAD58A0EBB49E0A2619FFFC644953A">
    <w:name w:val="14EAD58A0EBB49E0A2619FFFC644953A"/>
    <w:rsid w:val="00DC376A"/>
  </w:style>
  <w:style w:type="paragraph" w:customStyle="1" w:styleId="E8021A752355499BB10003098736A837">
    <w:name w:val="E8021A752355499BB10003098736A837"/>
    <w:rsid w:val="00DC376A"/>
  </w:style>
  <w:style w:type="paragraph" w:customStyle="1" w:styleId="24BEE1C5028D4549A0AAED01F83AF1B5">
    <w:name w:val="24BEE1C5028D4549A0AAED01F83AF1B5"/>
    <w:rsid w:val="00DC376A"/>
  </w:style>
  <w:style w:type="paragraph" w:customStyle="1" w:styleId="FCE1283B1E22481CAF0DBEF9C04043AE">
    <w:name w:val="FCE1283B1E22481CAF0DBEF9C04043AE"/>
    <w:rsid w:val="00DC376A"/>
  </w:style>
  <w:style w:type="paragraph" w:customStyle="1" w:styleId="94154B6B02684F3F93D4758D3C4EA8CA">
    <w:name w:val="94154B6B02684F3F93D4758D3C4EA8CA"/>
    <w:rsid w:val="00DC376A"/>
  </w:style>
  <w:style w:type="paragraph" w:customStyle="1" w:styleId="94DBE9A1FBC948A99141B335830D3720">
    <w:name w:val="94DBE9A1FBC948A99141B335830D3720"/>
    <w:rsid w:val="00DC376A"/>
  </w:style>
  <w:style w:type="paragraph" w:customStyle="1" w:styleId="61F2F47EEF8D465F87F45A2D083BCEC7">
    <w:name w:val="61F2F47EEF8D465F87F45A2D083BCEC7"/>
    <w:rsid w:val="00DC376A"/>
  </w:style>
  <w:style w:type="paragraph" w:customStyle="1" w:styleId="C9B6EBA9F4784841A31F31B4061E1D05">
    <w:name w:val="C9B6EBA9F4784841A31F31B4061E1D05"/>
    <w:rsid w:val="00DC376A"/>
  </w:style>
  <w:style w:type="paragraph" w:customStyle="1" w:styleId="A32C885E7479441483CB9BCF49DCCEDB">
    <w:name w:val="A32C885E7479441483CB9BCF49DCCEDB"/>
    <w:rsid w:val="00DC376A"/>
  </w:style>
  <w:style w:type="paragraph" w:customStyle="1" w:styleId="853B729606BE49C48F05A4A975D66E31">
    <w:name w:val="853B729606BE49C48F05A4A975D66E31"/>
    <w:rsid w:val="00DC376A"/>
  </w:style>
  <w:style w:type="paragraph" w:customStyle="1" w:styleId="5A5573033CDF43A09F2C5E1F110BE535">
    <w:name w:val="5A5573033CDF43A09F2C5E1F110BE535"/>
    <w:rsid w:val="00DC376A"/>
  </w:style>
  <w:style w:type="paragraph" w:customStyle="1" w:styleId="4F3AF36D9E054351BE8FD625E182733B1">
    <w:name w:val="4F3AF36D9E054351BE8FD625E182733B1"/>
    <w:rsid w:val="00DC376A"/>
    <w:pPr>
      <w:spacing w:before="40" w:after="40" w:line="240" w:lineRule="auto"/>
    </w:pPr>
    <w:rPr>
      <w:rFonts w:eastAsia="Times New Roman" w:cs="Times New Roman"/>
      <w:sz w:val="18"/>
      <w:szCs w:val="24"/>
    </w:rPr>
  </w:style>
  <w:style w:type="paragraph" w:customStyle="1" w:styleId="4616145CF05A451582A0B7116496F41F1">
    <w:name w:val="4616145CF05A451582A0B7116496F41F1"/>
    <w:rsid w:val="00DC376A"/>
    <w:pPr>
      <w:spacing w:before="40" w:after="40" w:line="240" w:lineRule="auto"/>
    </w:pPr>
    <w:rPr>
      <w:rFonts w:eastAsia="Times New Roman" w:cs="Times New Roman"/>
      <w:sz w:val="18"/>
      <w:szCs w:val="24"/>
    </w:rPr>
  </w:style>
  <w:style w:type="paragraph" w:customStyle="1" w:styleId="94E415149E7F45B7B434D1732500E6391">
    <w:name w:val="94E415149E7F45B7B434D1732500E6391"/>
    <w:rsid w:val="00DC376A"/>
    <w:pPr>
      <w:spacing w:before="40" w:after="40" w:line="240" w:lineRule="auto"/>
    </w:pPr>
    <w:rPr>
      <w:rFonts w:eastAsia="Times New Roman" w:cs="Times New Roman"/>
      <w:sz w:val="18"/>
      <w:szCs w:val="24"/>
    </w:rPr>
  </w:style>
  <w:style w:type="paragraph" w:customStyle="1" w:styleId="74075F871DD04D25AFB5D2E0B47DDD741">
    <w:name w:val="74075F871DD04D25AFB5D2E0B47DDD741"/>
    <w:rsid w:val="00DC376A"/>
    <w:pPr>
      <w:spacing w:before="40" w:after="40" w:line="240" w:lineRule="auto"/>
    </w:pPr>
    <w:rPr>
      <w:rFonts w:eastAsia="Times New Roman" w:cs="Times New Roman"/>
      <w:sz w:val="18"/>
      <w:szCs w:val="24"/>
    </w:rPr>
  </w:style>
  <w:style w:type="paragraph" w:customStyle="1" w:styleId="9061FBE397884203A9532682E36154301">
    <w:name w:val="9061FBE397884203A9532682E36154301"/>
    <w:rsid w:val="00DC376A"/>
    <w:pPr>
      <w:spacing w:before="40" w:after="40" w:line="240" w:lineRule="auto"/>
    </w:pPr>
    <w:rPr>
      <w:rFonts w:eastAsia="Times New Roman" w:cs="Times New Roman"/>
      <w:sz w:val="18"/>
      <w:szCs w:val="24"/>
    </w:rPr>
  </w:style>
  <w:style w:type="paragraph" w:customStyle="1" w:styleId="670BFF53303545B7B7DA7F2C719C5B091">
    <w:name w:val="670BFF53303545B7B7DA7F2C719C5B091"/>
    <w:rsid w:val="00DC376A"/>
    <w:pPr>
      <w:spacing w:before="40" w:after="40" w:line="240" w:lineRule="auto"/>
    </w:pPr>
    <w:rPr>
      <w:rFonts w:eastAsia="Times New Roman" w:cs="Times New Roman"/>
      <w:sz w:val="18"/>
      <w:szCs w:val="24"/>
    </w:rPr>
  </w:style>
  <w:style w:type="paragraph" w:customStyle="1" w:styleId="FB900DFF29AD484D8BC2EB2B6D1A7CEE2">
    <w:name w:val="FB900DFF29AD484D8BC2EB2B6D1A7CEE2"/>
    <w:rsid w:val="00DC376A"/>
    <w:pPr>
      <w:spacing w:before="40" w:after="40" w:line="240" w:lineRule="auto"/>
    </w:pPr>
    <w:rPr>
      <w:rFonts w:eastAsia="Times New Roman" w:cs="Times New Roman"/>
      <w:sz w:val="18"/>
      <w:szCs w:val="24"/>
    </w:rPr>
  </w:style>
  <w:style w:type="paragraph" w:customStyle="1" w:styleId="E6BE580FB66B41EDBCC003DFC767CEBD1">
    <w:name w:val="E6BE580FB66B41EDBCC003DFC767CEBD1"/>
    <w:rsid w:val="00DC376A"/>
    <w:pPr>
      <w:spacing w:before="40" w:after="40" w:line="240" w:lineRule="auto"/>
    </w:pPr>
    <w:rPr>
      <w:rFonts w:eastAsia="Times New Roman" w:cs="Times New Roman"/>
      <w:sz w:val="18"/>
      <w:szCs w:val="24"/>
    </w:rPr>
  </w:style>
  <w:style w:type="paragraph" w:customStyle="1" w:styleId="52D94C8A929944C08B132D827733E2B31">
    <w:name w:val="52D94C8A929944C08B132D827733E2B31"/>
    <w:rsid w:val="00DC376A"/>
    <w:pPr>
      <w:spacing w:before="40" w:after="40" w:line="240" w:lineRule="auto"/>
    </w:pPr>
    <w:rPr>
      <w:rFonts w:eastAsia="Times New Roman" w:cs="Times New Roman"/>
      <w:sz w:val="18"/>
      <w:szCs w:val="24"/>
    </w:rPr>
  </w:style>
  <w:style w:type="paragraph" w:customStyle="1" w:styleId="9336090F5AE04F12A0E0393DCEDAB9611">
    <w:name w:val="9336090F5AE04F12A0E0393DCEDAB9611"/>
    <w:rsid w:val="00DC376A"/>
    <w:pPr>
      <w:spacing w:before="40" w:after="40" w:line="240" w:lineRule="auto"/>
    </w:pPr>
    <w:rPr>
      <w:rFonts w:eastAsia="Times New Roman" w:cs="Times New Roman"/>
      <w:sz w:val="18"/>
      <w:szCs w:val="24"/>
    </w:rPr>
  </w:style>
  <w:style w:type="paragraph" w:customStyle="1" w:styleId="604136CCEA7D40AFBD3FF212F1BED7991">
    <w:name w:val="604136CCEA7D40AFBD3FF212F1BED7991"/>
    <w:rsid w:val="00DC376A"/>
    <w:pPr>
      <w:spacing w:before="40" w:after="40" w:line="240" w:lineRule="auto"/>
    </w:pPr>
    <w:rPr>
      <w:rFonts w:eastAsia="Times New Roman" w:cs="Times New Roman"/>
      <w:sz w:val="18"/>
      <w:szCs w:val="24"/>
    </w:rPr>
  </w:style>
  <w:style w:type="paragraph" w:customStyle="1" w:styleId="59F30292F46F4DF6AF0E3137D70C41872">
    <w:name w:val="59F30292F46F4DF6AF0E3137D70C41872"/>
    <w:rsid w:val="00DC376A"/>
    <w:pPr>
      <w:spacing w:before="40" w:after="40" w:line="240" w:lineRule="auto"/>
    </w:pPr>
    <w:rPr>
      <w:rFonts w:eastAsia="Times New Roman" w:cs="Times New Roman"/>
      <w:sz w:val="18"/>
      <w:szCs w:val="24"/>
    </w:rPr>
  </w:style>
  <w:style w:type="paragraph" w:customStyle="1" w:styleId="BD11BAACFCBF4EEE949CD3A931CC74BF2">
    <w:name w:val="BD11BAACFCBF4EEE949CD3A931CC74BF2"/>
    <w:rsid w:val="00DC376A"/>
    <w:pPr>
      <w:spacing w:before="40" w:after="40" w:line="240" w:lineRule="auto"/>
    </w:pPr>
    <w:rPr>
      <w:rFonts w:eastAsia="Times New Roman" w:cs="Times New Roman"/>
      <w:sz w:val="18"/>
      <w:szCs w:val="24"/>
    </w:rPr>
  </w:style>
  <w:style w:type="paragraph" w:customStyle="1" w:styleId="33084A41457C4A3F8D68612A4E660DB51">
    <w:name w:val="33084A41457C4A3F8D68612A4E660DB51"/>
    <w:rsid w:val="00DC376A"/>
    <w:pPr>
      <w:spacing w:before="40" w:after="40" w:line="240" w:lineRule="auto"/>
    </w:pPr>
    <w:rPr>
      <w:rFonts w:eastAsia="Times New Roman" w:cs="Times New Roman"/>
      <w:sz w:val="18"/>
      <w:szCs w:val="24"/>
    </w:rPr>
  </w:style>
  <w:style w:type="paragraph" w:customStyle="1" w:styleId="46EDA07B045F41E8B42486E6857C562A1">
    <w:name w:val="46EDA07B045F41E8B42486E6857C562A1"/>
    <w:rsid w:val="00DC376A"/>
    <w:pPr>
      <w:spacing w:before="40" w:after="40" w:line="240" w:lineRule="auto"/>
    </w:pPr>
    <w:rPr>
      <w:rFonts w:eastAsia="Times New Roman" w:cs="Times New Roman"/>
      <w:sz w:val="18"/>
      <w:szCs w:val="24"/>
    </w:rPr>
  </w:style>
  <w:style w:type="paragraph" w:customStyle="1" w:styleId="5FF809A20CB24CD59E11CE8BFDCCCD471">
    <w:name w:val="5FF809A20CB24CD59E11CE8BFDCCCD471"/>
    <w:rsid w:val="00DC376A"/>
    <w:pPr>
      <w:spacing w:before="40" w:after="40" w:line="240" w:lineRule="auto"/>
    </w:pPr>
    <w:rPr>
      <w:rFonts w:eastAsia="Times New Roman" w:cs="Times New Roman"/>
      <w:sz w:val="18"/>
      <w:szCs w:val="24"/>
    </w:rPr>
  </w:style>
  <w:style w:type="paragraph" w:customStyle="1" w:styleId="CABFBF1128A741A28B1BF9FD86CD8DDE1">
    <w:name w:val="CABFBF1128A741A28B1BF9FD86CD8DDE1"/>
    <w:rsid w:val="00DC376A"/>
    <w:pPr>
      <w:spacing w:before="40" w:after="40" w:line="240" w:lineRule="auto"/>
    </w:pPr>
    <w:rPr>
      <w:rFonts w:eastAsia="Times New Roman" w:cs="Times New Roman"/>
      <w:sz w:val="18"/>
      <w:szCs w:val="24"/>
    </w:rPr>
  </w:style>
  <w:style w:type="paragraph" w:customStyle="1" w:styleId="3AAAE942BFC344659D0AE59DBE2160071">
    <w:name w:val="3AAAE942BFC344659D0AE59DBE2160071"/>
    <w:rsid w:val="00DC376A"/>
    <w:pPr>
      <w:spacing w:before="40" w:after="40" w:line="240" w:lineRule="auto"/>
    </w:pPr>
    <w:rPr>
      <w:rFonts w:eastAsia="Times New Roman" w:cs="Times New Roman"/>
      <w:sz w:val="18"/>
      <w:szCs w:val="24"/>
    </w:rPr>
  </w:style>
  <w:style w:type="paragraph" w:customStyle="1" w:styleId="0ABD3813664A42869BBB99DB0F0F79591">
    <w:name w:val="0ABD3813664A42869BBB99DB0F0F79591"/>
    <w:rsid w:val="00DC376A"/>
    <w:pPr>
      <w:spacing w:before="40" w:after="40" w:line="240" w:lineRule="auto"/>
    </w:pPr>
    <w:rPr>
      <w:rFonts w:eastAsia="Times New Roman" w:cs="Times New Roman"/>
      <w:sz w:val="18"/>
      <w:szCs w:val="24"/>
    </w:rPr>
  </w:style>
  <w:style w:type="paragraph" w:customStyle="1" w:styleId="211C78DF484E490A851748D093A870562">
    <w:name w:val="211C78DF484E490A851748D093A870562"/>
    <w:rsid w:val="00DC376A"/>
    <w:pPr>
      <w:spacing w:before="40" w:after="40" w:line="240" w:lineRule="auto"/>
    </w:pPr>
    <w:rPr>
      <w:rFonts w:eastAsia="Times New Roman" w:cs="Times New Roman"/>
      <w:sz w:val="18"/>
      <w:szCs w:val="24"/>
    </w:rPr>
  </w:style>
  <w:style w:type="paragraph" w:customStyle="1" w:styleId="9AB15F20FDD64A5F8CEB76F830E6A8892">
    <w:name w:val="9AB15F20FDD64A5F8CEB76F830E6A8892"/>
    <w:rsid w:val="00DC376A"/>
    <w:pPr>
      <w:spacing w:before="40" w:after="40" w:line="240" w:lineRule="auto"/>
    </w:pPr>
    <w:rPr>
      <w:rFonts w:eastAsia="Times New Roman" w:cs="Times New Roman"/>
      <w:sz w:val="18"/>
      <w:szCs w:val="24"/>
    </w:rPr>
  </w:style>
  <w:style w:type="paragraph" w:customStyle="1" w:styleId="786BE103F908413D98479355E63E0CBF">
    <w:name w:val="786BE103F908413D98479355E63E0CBF"/>
    <w:rsid w:val="00DC376A"/>
    <w:pPr>
      <w:spacing w:before="40" w:after="40" w:line="240" w:lineRule="auto"/>
    </w:pPr>
    <w:rPr>
      <w:rFonts w:eastAsia="Times New Roman" w:cs="Times New Roman"/>
      <w:sz w:val="18"/>
      <w:szCs w:val="24"/>
    </w:rPr>
  </w:style>
  <w:style w:type="paragraph" w:customStyle="1" w:styleId="28C922029BE34673ADFA7613BFBE4525">
    <w:name w:val="28C922029BE34673ADFA7613BFBE4525"/>
    <w:rsid w:val="00DC376A"/>
    <w:pPr>
      <w:spacing w:before="40" w:after="40" w:line="240" w:lineRule="auto"/>
    </w:pPr>
    <w:rPr>
      <w:rFonts w:eastAsia="Times New Roman" w:cs="Times New Roman"/>
      <w:sz w:val="18"/>
      <w:szCs w:val="24"/>
    </w:rPr>
  </w:style>
  <w:style w:type="paragraph" w:customStyle="1" w:styleId="ABD5015FE1334BC7AE6AD1D79564A3AD">
    <w:name w:val="ABD5015FE1334BC7AE6AD1D79564A3AD"/>
    <w:rsid w:val="00DC376A"/>
    <w:pPr>
      <w:spacing w:before="40" w:after="40" w:line="240" w:lineRule="auto"/>
    </w:pPr>
    <w:rPr>
      <w:rFonts w:eastAsia="Times New Roman" w:cs="Times New Roman"/>
      <w:sz w:val="18"/>
      <w:szCs w:val="24"/>
    </w:rPr>
  </w:style>
  <w:style w:type="paragraph" w:customStyle="1" w:styleId="C87B5D4B4B344865BBADE5830C721EBD">
    <w:name w:val="C87B5D4B4B344865BBADE5830C721EBD"/>
    <w:rsid w:val="00DC376A"/>
    <w:pPr>
      <w:spacing w:before="40" w:after="40" w:line="240" w:lineRule="auto"/>
    </w:pPr>
    <w:rPr>
      <w:rFonts w:eastAsia="Times New Roman" w:cs="Times New Roman"/>
      <w:sz w:val="18"/>
      <w:szCs w:val="24"/>
    </w:rPr>
  </w:style>
  <w:style w:type="paragraph" w:customStyle="1" w:styleId="94154B6B02684F3F93D4758D3C4EA8CA1">
    <w:name w:val="94154B6B02684F3F93D4758D3C4EA8CA1"/>
    <w:rsid w:val="00DC376A"/>
    <w:pPr>
      <w:spacing w:before="40" w:after="40" w:line="240" w:lineRule="auto"/>
    </w:pPr>
    <w:rPr>
      <w:rFonts w:eastAsia="Times New Roman" w:cs="Times New Roman"/>
      <w:sz w:val="18"/>
      <w:szCs w:val="24"/>
    </w:rPr>
  </w:style>
  <w:style w:type="paragraph" w:customStyle="1" w:styleId="94DBE9A1FBC948A99141B335830D37201">
    <w:name w:val="94DBE9A1FBC948A99141B335830D37201"/>
    <w:rsid w:val="00DC376A"/>
    <w:pPr>
      <w:spacing w:before="40" w:after="40" w:line="240" w:lineRule="auto"/>
    </w:pPr>
    <w:rPr>
      <w:rFonts w:eastAsia="Times New Roman" w:cs="Times New Roman"/>
      <w:sz w:val="18"/>
      <w:szCs w:val="24"/>
    </w:rPr>
  </w:style>
  <w:style w:type="paragraph" w:customStyle="1" w:styleId="F0FC699DF18743949FA7AA3275AAFC8A">
    <w:name w:val="F0FC699DF18743949FA7AA3275AAFC8A"/>
    <w:rsid w:val="00DC376A"/>
    <w:pPr>
      <w:spacing w:before="40" w:after="40" w:line="240" w:lineRule="auto"/>
    </w:pPr>
    <w:rPr>
      <w:rFonts w:eastAsia="Times New Roman" w:cs="Times New Roman"/>
      <w:sz w:val="18"/>
      <w:szCs w:val="24"/>
    </w:rPr>
  </w:style>
  <w:style w:type="paragraph" w:customStyle="1" w:styleId="33214971606D455DA438AE517867CA76">
    <w:name w:val="33214971606D455DA438AE517867CA76"/>
    <w:rsid w:val="00DC376A"/>
    <w:pPr>
      <w:spacing w:before="40" w:after="40" w:line="240" w:lineRule="auto"/>
    </w:pPr>
    <w:rPr>
      <w:rFonts w:eastAsia="Times New Roman" w:cs="Times New Roman"/>
      <w:sz w:val="18"/>
      <w:szCs w:val="24"/>
    </w:rPr>
  </w:style>
  <w:style w:type="paragraph" w:customStyle="1" w:styleId="61F2F47EEF8D465F87F45A2D083BCEC71">
    <w:name w:val="61F2F47EEF8D465F87F45A2D083BCEC71"/>
    <w:rsid w:val="00DC376A"/>
    <w:pPr>
      <w:spacing w:before="40" w:after="40" w:line="240" w:lineRule="auto"/>
    </w:pPr>
    <w:rPr>
      <w:rFonts w:eastAsia="Times New Roman" w:cs="Times New Roman"/>
      <w:sz w:val="18"/>
      <w:szCs w:val="24"/>
    </w:rPr>
  </w:style>
  <w:style w:type="paragraph" w:customStyle="1" w:styleId="A32C885E7479441483CB9BCF49DCCEDB1">
    <w:name w:val="A32C885E7479441483CB9BCF49DCCEDB1"/>
    <w:rsid w:val="00DC376A"/>
    <w:pPr>
      <w:spacing w:before="40" w:after="40" w:line="240" w:lineRule="auto"/>
    </w:pPr>
    <w:rPr>
      <w:rFonts w:eastAsia="Times New Roman" w:cs="Times New Roman"/>
      <w:sz w:val="18"/>
      <w:szCs w:val="24"/>
    </w:rPr>
  </w:style>
  <w:style w:type="paragraph" w:customStyle="1" w:styleId="853B729606BE49C48F05A4A975D66E311">
    <w:name w:val="853B729606BE49C48F05A4A975D66E311"/>
    <w:rsid w:val="00DC376A"/>
    <w:pPr>
      <w:spacing w:before="40" w:after="40" w:line="240" w:lineRule="auto"/>
    </w:pPr>
    <w:rPr>
      <w:rFonts w:eastAsia="Times New Roman" w:cs="Times New Roman"/>
      <w:sz w:val="18"/>
      <w:szCs w:val="24"/>
    </w:rPr>
  </w:style>
  <w:style w:type="paragraph" w:customStyle="1" w:styleId="F0EA886C01D4425BA714F2E1C803C3CA">
    <w:name w:val="F0EA886C01D4425BA714F2E1C803C3CA"/>
    <w:rsid w:val="00DC376A"/>
    <w:pPr>
      <w:spacing w:before="40" w:after="40" w:line="240" w:lineRule="auto"/>
    </w:pPr>
    <w:rPr>
      <w:rFonts w:eastAsia="Times New Roman" w:cs="Times New Roman"/>
      <w:sz w:val="18"/>
      <w:szCs w:val="24"/>
    </w:rPr>
  </w:style>
  <w:style w:type="paragraph" w:customStyle="1" w:styleId="B2385AB76A73443DA884EBAA45D63D65">
    <w:name w:val="B2385AB76A73443DA884EBAA45D63D65"/>
    <w:rsid w:val="00DC376A"/>
    <w:pPr>
      <w:spacing w:before="40" w:after="40" w:line="240" w:lineRule="auto"/>
    </w:pPr>
    <w:rPr>
      <w:rFonts w:eastAsia="Times New Roman" w:cs="Times New Roman"/>
      <w:sz w:val="18"/>
      <w:szCs w:val="24"/>
    </w:rPr>
  </w:style>
  <w:style w:type="paragraph" w:customStyle="1" w:styleId="CC894483E1C4437AA5E05FB9CB8E803D">
    <w:name w:val="CC894483E1C4437AA5E05FB9CB8E803D"/>
    <w:rsid w:val="00DC376A"/>
    <w:pPr>
      <w:spacing w:before="40" w:after="40" w:line="240" w:lineRule="auto"/>
    </w:pPr>
    <w:rPr>
      <w:rFonts w:eastAsia="Times New Roman" w:cs="Times New Roman"/>
      <w:sz w:val="18"/>
      <w:szCs w:val="24"/>
    </w:rPr>
  </w:style>
  <w:style w:type="paragraph" w:customStyle="1" w:styleId="3B76351F89414E8F958750B4387B16D7">
    <w:name w:val="3B76351F89414E8F958750B4387B16D7"/>
    <w:rsid w:val="00DC376A"/>
    <w:pPr>
      <w:spacing w:before="40" w:after="40" w:line="240" w:lineRule="auto"/>
    </w:pPr>
    <w:rPr>
      <w:rFonts w:eastAsia="Times New Roman" w:cs="Times New Roman"/>
      <w:sz w:val="18"/>
      <w:szCs w:val="24"/>
    </w:rPr>
  </w:style>
  <w:style w:type="paragraph" w:customStyle="1" w:styleId="5A5573033CDF43A09F2C5E1F110BE5351">
    <w:name w:val="5A5573033CDF43A09F2C5E1F110BE5351"/>
    <w:rsid w:val="00DC376A"/>
    <w:pPr>
      <w:spacing w:before="40" w:after="40" w:line="240" w:lineRule="auto"/>
    </w:pPr>
    <w:rPr>
      <w:rFonts w:eastAsia="Times New Roman" w:cs="Times New Roman"/>
      <w:sz w:val="18"/>
      <w:szCs w:val="24"/>
    </w:rPr>
  </w:style>
  <w:style w:type="paragraph" w:customStyle="1" w:styleId="7D05D23F30744EE4BA4D1E3C8814F315">
    <w:name w:val="7D05D23F30744EE4BA4D1E3C8814F315"/>
    <w:rsid w:val="00DC376A"/>
    <w:pPr>
      <w:spacing w:before="40" w:after="40" w:line="240" w:lineRule="auto"/>
    </w:pPr>
    <w:rPr>
      <w:rFonts w:eastAsia="Times New Roman" w:cs="Times New Roman"/>
      <w:sz w:val="18"/>
      <w:szCs w:val="24"/>
    </w:rPr>
  </w:style>
  <w:style w:type="paragraph" w:customStyle="1" w:styleId="CA6A8A2338F34F74869C9A4F2A343AF4">
    <w:name w:val="CA6A8A2338F34F74869C9A4F2A343AF4"/>
    <w:rsid w:val="00DC376A"/>
    <w:pPr>
      <w:spacing w:before="40" w:after="40" w:line="240" w:lineRule="auto"/>
    </w:pPr>
    <w:rPr>
      <w:rFonts w:eastAsia="Times New Roman" w:cs="Times New Roman"/>
      <w:sz w:val="18"/>
      <w:szCs w:val="24"/>
    </w:rPr>
  </w:style>
  <w:style w:type="paragraph" w:customStyle="1" w:styleId="45FC7A45D1B54AF2B4B5894258016EBD">
    <w:name w:val="45FC7A45D1B54AF2B4B5894258016EBD"/>
    <w:rsid w:val="00DC376A"/>
    <w:pPr>
      <w:spacing w:before="40" w:after="40" w:line="240" w:lineRule="auto"/>
    </w:pPr>
    <w:rPr>
      <w:rFonts w:eastAsia="Times New Roman" w:cs="Times New Roman"/>
      <w:sz w:val="18"/>
      <w:szCs w:val="24"/>
    </w:rPr>
  </w:style>
  <w:style w:type="paragraph" w:customStyle="1" w:styleId="14AA1D70189C441B91C3C4B5C7E14634">
    <w:name w:val="14AA1D70189C441B91C3C4B5C7E14634"/>
    <w:rsid w:val="00DC376A"/>
  </w:style>
  <w:style w:type="paragraph" w:customStyle="1" w:styleId="7B57B6280E994DB38C9F89AB6EFE0A08">
    <w:name w:val="7B57B6280E994DB38C9F89AB6EFE0A08"/>
    <w:rsid w:val="00DC376A"/>
  </w:style>
  <w:style w:type="paragraph" w:customStyle="1" w:styleId="4F3AF36D9E054351BE8FD625E182733B2">
    <w:name w:val="4F3AF36D9E054351BE8FD625E182733B2"/>
    <w:rsid w:val="00C43911"/>
    <w:pPr>
      <w:spacing w:before="40" w:after="40" w:line="240" w:lineRule="auto"/>
    </w:pPr>
    <w:rPr>
      <w:rFonts w:eastAsia="Times New Roman" w:cs="Times New Roman"/>
      <w:sz w:val="18"/>
      <w:szCs w:val="24"/>
    </w:rPr>
  </w:style>
  <w:style w:type="paragraph" w:customStyle="1" w:styleId="4616145CF05A451582A0B7116496F41F2">
    <w:name w:val="4616145CF05A451582A0B7116496F41F2"/>
    <w:rsid w:val="00C43911"/>
    <w:pPr>
      <w:spacing w:before="40" w:after="40" w:line="240" w:lineRule="auto"/>
    </w:pPr>
    <w:rPr>
      <w:rFonts w:eastAsia="Times New Roman" w:cs="Times New Roman"/>
      <w:sz w:val="18"/>
      <w:szCs w:val="24"/>
    </w:rPr>
  </w:style>
  <w:style w:type="paragraph" w:customStyle="1" w:styleId="94E415149E7F45B7B434D1732500E6392">
    <w:name w:val="94E415149E7F45B7B434D1732500E6392"/>
    <w:rsid w:val="00C43911"/>
    <w:pPr>
      <w:spacing w:before="40" w:after="40" w:line="240" w:lineRule="auto"/>
    </w:pPr>
    <w:rPr>
      <w:rFonts w:eastAsia="Times New Roman" w:cs="Times New Roman"/>
      <w:sz w:val="18"/>
      <w:szCs w:val="24"/>
    </w:rPr>
  </w:style>
  <w:style w:type="paragraph" w:customStyle="1" w:styleId="74075F871DD04D25AFB5D2E0B47DDD742">
    <w:name w:val="74075F871DD04D25AFB5D2E0B47DDD742"/>
    <w:rsid w:val="00C43911"/>
    <w:pPr>
      <w:spacing w:before="40" w:after="40" w:line="240" w:lineRule="auto"/>
    </w:pPr>
    <w:rPr>
      <w:rFonts w:eastAsia="Times New Roman" w:cs="Times New Roman"/>
      <w:sz w:val="18"/>
      <w:szCs w:val="24"/>
    </w:rPr>
  </w:style>
  <w:style w:type="paragraph" w:customStyle="1" w:styleId="9061FBE397884203A9532682E36154302">
    <w:name w:val="9061FBE397884203A9532682E36154302"/>
    <w:rsid w:val="00C43911"/>
    <w:pPr>
      <w:spacing w:before="40" w:after="40" w:line="240" w:lineRule="auto"/>
    </w:pPr>
    <w:rPr>
      <w:rFonts w:eastAsia="Times New Roman" w:cs="Times New Roman"/>
      <w:sz w:val="18"/>
      <w:szCs w:val="24"/>
    </w:rPr>
  </w:style>
  <w:style w:type="paragraph" w:customStyle="1" w:styleId="670BFF53303545B7B7DA7F2C719C5B092">
    <w:name w:val="670BFF53303545B7B7DA7F2C719C5B092"/>
    <w:rsid w:val="00C43911"/>
    <w:pPr>
      <w:spacing w:before="40" w:after="40" w:line="240" w:lineRule="auto"/>
    </w:pPr>
    <w:rPr>
      <w:rFonts w:eastAsia="Times New Roman" w:cs="Times New Roman"/>
      <w:sz w:val="18"/>
      <w:szCs w:val="24"/>
    </w:rPr>
  </w:style>
  <w:style w:type="paragraph" w:customStyle="1" w:styleId="FB900DFF29AD484D8BC2EB2B6D1A7CEE3">
    <w:name w:val="FB900DFF29AD484D8BC2EB2B6D1A7CEE3"/>
    <w:rsid w:val="00C43911"/>
    <w:pPr>
      <w:spacing w:before="40" w:after="40" w:line="240" w:lineRule="auto"/>
    </w:pPr>
    <w:rPr>
      <w:rFonts w:eastAsia="Times New Roman" w:cs="Times New Roman"/>
      <w:sz w:val="18"/>
      <w:szCs w:val="24"/>
    </w:rPr>
  </w:style>
  <w:style w:type="paragraph" w:customStyle="1" w:styleId="E6BE580FB66B41EDBCC003DFC767CEBD2">
    <w:name w:val="E6BE580FB66B41EDBCC003DFC767CEBD2"/>
    <w:rsid w:val="00C43911"/>
    <w:pPr>
      <w:spacing w:before="40" w:after="40" w:line="240" w:lineRule="auto"/>
    </w:pPr>
    <w:rPr>
      <w:rFonts w:eastAsia="Times New Roman" w:cs="Times New Roman"/>
      <w:sz w:val="18"/>
      <w:szCs w:val="24"/>
    </w:rPr>
  </w:style>
  <w:style w:type="paragraph" w:customStyle="1" w:styleId="52D94C8A929944C08B132D827733E2B32">
    <w:name w:val="52D94C8A929944C08B132D827733E2B32"/>
    <w:rsid w:val="00C43911"/>
    <w:pPr>
      <w:spacing w:before="40" w:after="40" w:line="240" w:lineRule="auto"/>
    </w:pPr>
    <w:rPr>
      <w:rFonts w:eastAsia="Times New Roman" w:cs="Times New Roman"/>
      <w:sz w:val="18"/>
      <w:szCs w:val="24"/>
    </w:rPr>
  </w:style>
  <w:style w:type="paragraph" w:customStyle="1" w:styleId="59F30292F46F4DF6AF0E3137D70C41873">
    <w:name w:val="59F30292F46F4DF6AF0E3137D70C41873"/>
    <w:rsid w:val="00C43911"/>
    <w:pPr>
      <w:spacing w:before="40" w:after="40" w:line="240" w:lineRule="auto"/>
    </w:pPr>
    <w:rPr>
      <w:rFonts w:eastAsia="Times New Roman" w:cs="Times New Roman"/>
      <w:sz w:val="18"/>
      <w:szCs w:val="24"/>
    </w:rPr>
  </w:style>
  <w:style w:type="paragraph" w:customStyle="1" w:styleId="BD11BAACFCBF4EEE949CD3A931CC74BF3">
    <w:name w:val="BD11BAACFCBF4EEE949CD3A931CC74BF3"/>
    <w:rsid w:val="00C43911"/>
    <w:pPr>
      <w:spacing w:before="40" w:after="40" w:line="240" w:lineRule="auto"/>
    </w:pPr>
    <w:rPr>
      <w:rFonts w:eastAsia="Times New Roman" w:cs="Times New Roman"/>
      <w:sz w:val="18"/>
      <w:szCs w:val="24"/>
    </w:rPr>
  </w:style>
  <w:style w:type="paragraph" w:customStyle="1" w:styleId="33084A41457C4A3F8D68612A4E660DB52">
    <w:name w:val="33084A41457C4A3F8D68612A4E660DB52"/>
    <w:rsid w:val="00C43911"/>
    <w:pPr>
      <w:spacing w:before="40" w:after="40" w:line="240" w:lineRule="auto"/>
    </w:pPr>
    <w:rPr>
      <w:rFonts w:eastAsia="Times New Roman" w:cs="Times New Roman"/>
      <w:sz w:val="18"/>
      <w:szCs w:val="24"/>
    </w:rPr>
  </w:style>
  <w:style w:type="paragraph" w:customStyle="1" w:styleId="5FF809A20CB24CD59E11CE8BFDCCCD472">
    <w:name w:val="5FF809A20CB24CD59E11CE8BFDCCCD472"/>
    <w:rsid w:val="00C43911"/>
    <w:pPr>
      <w:spacing w:before="40" w:after="40" w:line="240" w:lineRule="auto"/>
    </w:pPr>
    <w:rPr>
      <w:rFonts w:eastAsia="Times New Roman" w:cs="Times New Roman"/>
      <w:sz w:val="18"/>
      <w:szCs w:val="24"/>
    </w:rPr>
  </w:style>
  <w:style w:type="paragraph" w:customStyle="1" w:styleId="CABFBF1128A741A28B1BF9FD86CD8DDE2">
    <w:name w:val="CABFBF1128A741A28B1BF9FD86CD8DDE2"/>
    <w:rsid w:val="00C43911"/>
    <w:pPr>
      <w:spacing w:before="40" w:after="40" w:line="240" w:lineRule="auto"/>
    </w:pPr>
    <w:rPr>
      <w:rFonts w:eastAsia="Times New Roman" w:cs="Times New Roman"/>
      <w:sz w:val="18"/>
      <w:szCs w:val="24"/>
    </w:rPr>
  </w:style>
  <w:style w:type="paragraph" w:customStyle="1" w:styleId="3AAAE942BFC344659D0AE59DBE2160072">
    <w:name w:val="3AAAE942BFC344659D0AE59DBE2160072"/>
    <w:rsid w:val="00C43911"/>
    <w:pPr>
      <w:spacing w:before="40" w:after="40" w:line="240" w:lineRule="auto"/>
    </w:pPr>
    <w:rPr>
      <w:rFonts w:eastAsia="Times New Roman" w:cs="Times New Roman"/>
      <w:sz w:val="18"/>
      <w:szCs w:val="24"/>
    </w:rPr>
  </w:style>
  <w:style w:type="paragraph" w:customStyle="1" w:styleId="14AA1D70189C441B91C3C4B5C7E146341">
    <w:name w:val="14AA1D70189C441B91C3C4B5C7E146341"/>
    <w:rsid w:val="00C43911"/>
    <w:pPr>
      <w:spacing w:before="40" w:after="40" w:line="240" w:lineRule="auto"/>
    </w:pPr>
    <w:rPr>
      <w:rFonts w:eastAsia="Times New Roman" w:cs="Times New Roman"/>
      <w:sz w:val="18"/>
      <w:szCs w:val="24"/>
    </w:rPr>
  </w:style>
  <w:style w:type="paragraph" w:customStyle="1" w:styleId="211C78DF484E490A851748D093A870563">
    <w:name w:val="211C78DF484E490A851748D093A870563"/>
    <w:rsid w:val="00C43911"/>
    <w:pPr>
      <w:spacing w:before="40" w:after="40" w:line="240" w:lineRule="auto"/>
    </w:pPr>
    <w:rPr>
      <w:rFonts w:eastAsia="Times New Roman" w:cs="Times New Roman"/>
      <w:sz w:val="18"/>
      <w:szCs w:val="24"/>
    </w:rPr>
  </w:style>
  <w:style w:type="paragraph" w:customStyle="1" w:styleId="9AB15F20FDD64A5F8CEB76F830E6A8893">
    <w:name w:val="9AB15F20FDD64A5F8CEB76F830E6A8893"/>
    <w:rsid w:val="00C43911"/>
    <w:pPr>
      <w:spacing w:before="40" w:after="40" w:line="240" w:lineRule="auto"/>
    </w:pPr>
    <w:rPr>
      <w:rFonts w:eastAsia="Times New Roman" w:cs="Times New Roman"/>
      <w:sz w:val="18"/>
      <w:szCs w:val="24"/>
    </w:rPr>
  </w:style>
  <w:style w:type="paragraph" w:customStyle="1" w:styleId="9F090654354A41E08A120C143BEEDB17">
    <w:name w:val="9F090654354A41E08A120C143BEEDB17"/>
    <w:rsid w:val="00C43911"/>
    <w:pPr>
      <w:spacing w:before="40" w:after="40" w:line="240" w:lineRule="auto"/>
    </w:pPr>
    <w:rPr>
      <w:rFonts w:eastAsia="Times New Roman" w:cs="Times New Roman"/>
      <w:sz w:val="18"/>
      <w:szCs w:val="24"/>
    </w:rPr>
  </w:style>
  <w:style w:type="paragraph" w:customStyle="1" w:styleId="5ED410E3D97D4D2995005BD8549CE37C">
    <w:name w:val="5ED410E3D97D4D2995005BD8549CE37C"/>
    <w:rsid w:val="00C43911"/>
    <w:pPr>
      <w:spacing w:before="40" w:after="40" w:line="240" w:lineRule="auto"/>
    </w:pPr>
    <w:rPr>
      <w:rFonts w:eastAsia="Times New Roman" w:cs="Times New Roman"/>
      <w:sz w:val="18"/>
      <w:szCs w:val="24"/>
    </w:rPr>
  </w:style>
  <w:style w:type="paragraph" w:customStyle="1" w:styleId="B110B46651D749298B0CA2AB03C141A3">
    <w:name w:val="B110B46651D749298B0CA2AB03C141A3"/>
    <w:rsid w:val="00C43911"/>
    <w:pPr>
      <w:spacing w:before="40" w:after="40" w:line="240" w:lineRule="auto"/>
    </w:pPr>
    <w:rPr>
      <w:rFonts w:eastAsia="Times New Roman" w:cs="Times New Roman"/>
      <w:sz w:val="18"/>
      <w:szCs w:val="24"/>
    </w:rPr>
  </w:style>
  <w:style w:type="paragraph" w:customStyle="1" w:styleId="786BE103F908413D98479355E63E0CBF1">
    <w:name w:val="786BE103F908413D98479355E63E0CBF1"/>
    <w:rsid w:val="00C43911"/>
    <w:pPr>
      <w:spacing w:before="40" w:after="40" w:line="240" w:lineRule="auto"/>
    </w:pPr>
    <w:rPr>
      <w:rFonts w:eastAsia="Times New Roman" w:cs="Times New Roman"/>
      <w:sz w:val="18"/>
      <w:szCs w:val="24"/>
    </w:rPr>
  </w:style>
  <w:style w:type="paragraph" w:customStyle="1" w:styleId="28C922029BE34673ADFA7613BFBE45251">
    <w:name w:val="28C922029BE34673ADFA7613BFBE45251"/>
    <w:rsid w:val="00C43911"/>
    <w:pPr>
      <w:spacing w:before="40" w:after="40" w:line="240" w:lineRule="auto"/>
    </w:pPr>
    <w:rPr>
      <w:rFonts w:eastAsia="Times New Roman" w:cs="Times New Roman"/>
      <w:sz w:val="18"/>
      <w:szCs w:val="24"/>
    </w:rPr>
  </w:style>
  <w:style w:type="paragraph" w:customStyle="1" w:styleId="ABD5015FE1334BC7AE6AD1D79564A3AD1">
    <w:name w:val="ABD5015FE1334BC7AE6AD1D79564A3AD1"/>
    <w:rsid w:val="00C43911"/>
    <w:pPr>
      <w:spacing w:before="40" w:after="40" w:line="240" w:lineRule="auto"/>
    </w:pPr>
    <w:rPr>
      <w:rFonts w:eastAsia="Times New Roman" w:cs="Times New Roman"/>
      <w:sz w:val="18"/>
      <w:szCs w:val="24"/>
    </w:rPr>
  </w:style>
  <w:style w:type="paragraph" w:customStyle="1" w:styleId="C87B5D4B4B344865BBADE5830C721EBD1">
    <w:name w:val="C87B5D4B4B344865BBADE5830C721EBD1"/>
    <w:rsid w:val="00C43911"/>
    <w:pPr>
      <w:spacing w:before="40" w:after="40" w:line="240" w:lineRule="auto"/>
    </w:pPr>
    <w:rPr>
      <w:rFonts w:eastAsia="Times New Roman" w:cs="Times New Roman"/>
      <w:sz w:val="18"/>
      <w:szCs w:val="24"/>
    </w:rPr>
  </w:style>
  <w:style w:type="paragraph" w:customStyle="1" w:styleId="94154B6B02684F3F93D4758D3C4EA8CA2">
    <w:name w:val="94154B6B02684F3F93D4758D3C4EA8CA2"/>
    <w:rsid w:val="00C43911"/>
    <w:pPr>
      <w:spacing w:before="40" w:after="40" w:line="240" w:lineRule="auto"/>
    </w:pPr>
    <w:rPr>
      <w:rFonts w:eastAsia="Times New Roman" w:cs="Times New Roman"/>
      <w:sz w:val="18"/>
      <w:szCs w:val="24"/>
    </w:rPr>
  </w:style>
  <w:style w:type="paragraph" w:customStyle="1" w:styleId="94DBE9A1FBC948A99141B335830D37202">
    <w:name w:val="94DBE9A1FBC948A99141B335830D37202"/>
    <w:rsid w:val="00C43911"/>
    <w:pPr>
      <w:spacing w:before="40" w:after="40" w:line="240" w:lineRule="auto"/>
    </w:pPr>
    <w:rPr>
      <w:rFonts w:eastAsia="Times New Roman" w:cs="Times New Roman"/>
      <w:sz w:val="18"/>
      <w:szCs w:val="24"/>
    </w:rPr>
  </w:style>
  <w:style w:type="paragraph" w:customStyle="1" w:styleId="F0FC699DF18743949FA7AA3275AAFC8A1">
    <w:name w:val="F0FC699DF18743949FA7AA3275AAFC8A1"/>
    <w:rsid w:val="00C43911"/>
    <w:pPr>
      <w:spacing w:before="40" w:after="40" w:line="240" w:lineRule="auto"/>
    </w:pPr>
    <w:rPr>
      <w:rFonts w:eastAsia="Times New Roman" w:cs="Times New Roman"/>
      <w:sz w:val="18"/>
      <w:szCs w:val="24"/>
    </w:rPr>
  </w:style>
  <w:style w:type="paragraph" w:customStyle="1" w:styleId="33214971606D455DA438AE517867CA761">
    <w:name w:val="33214971606D455DA438AE517867CA761"/>
    <w:rsid w:val="00C43911"/>
    <w:pPr>
      <w:spacing w:before="40" w:after="40" w:line="240" w:lineRule="auto"/>
    </w:pPr>
    <w:rPr>
      <w:rFonts w:eastAsia="Times New Roman" w:cs="Times New Roman"/>
      <w:sz w:val="18"/>
      <w:szCs w:val="24"/>
    </w:rPr>
  </w:style>
  <w:style w:type="paragraph" w:customStyle="1" w:styleId="61F2F47EEF8D465F87F45A2D083BCEC72">
    <w:name w:val="61F2F47EEF8D465F87F45A2D083BCEC72"/>
    <w:rsid w:val="00C43911"/>
    <w:pPr>
      <w:spacing w:before="40" w:after="40" w:line="240" w:lineRule="auto"/>
    </w:pPr>
    <w:rPr>
      <w:rFonts w:eastAsia="Times New Roman" w:cs="Times New Roman"/>
      <w:sz w:val="18"/>
      <w:szCs w:val="24"/>
    </w:rPr>
  </w:style>
  <w:style w:type="paragraph" w:customStyle="1" w:styleId="A32C885E7479441483CB9BCF49DCCEDB2">
    <w:name w:val="A32C885E7479441483CB9BCF49DCCEDB2"/>
    <w:rsid w:val="00C43911"/>
    <w:pPr>
      <w:spacing w:before="40" w:after="40" w:line="240" w:lineRule="auto"/>
    </w:pPr>
    <w:rPr>
      <w:rFonts w:eastAsia="Times New Roman" w:cs="Times New Roman"/>
      <w:sz w:val="18"/>
      <w:szCs w:val="24"/>
    </w:rPr>
  </w:style>
  <w:style w:type="paragraph" w:customStyle="1" w:styleId="853B729606BE49C48F05A4A975D66E312">
    <w:name w:val="853B729606BE49C48F05A4A975D66E312"/>
    <w:rsid w:val="00C43911"/>
    <w:pPr>
      <w:spacing w:before="40" w:after="40" w:line="240" w:lineRule="auto"/>
    </w:pPr>
    <w:rPr>
      <w:rFonts w:eastAsia="Times New Roman" w:cs="Times New Roman"/>
      <w:sz w:val="18"/>
      <w:szCs w:val="24"/>
    </w:rPr>
  </w:style>
  <w:style w:type="paragraph" w:customStyle="1" w:styleId="F0EA886C01D4425BA714F2E1C803C3CA1">
    <w:name w:val="F0EA886C01D4425BA714F2E1C803C3CA1"/>
    <w:rsid w:val="00C43911"/>
    <w:pPr>
      <w:spacing w:before="40" w:after="40" w:line="240" w:lineRule="auto"/>
    </w:pPr>
    <w:rPr>
      <w:rFonts w:eastAsia="Times New Roman" w:cs="Times New Roman"/>
      <w:sz w:val="18"/>
      <w:szCs w:val="24"/>
    </w:rPr>
  </w:style>
  <w:style w:type="paragraph" w:customStyle="1" w:styleId="B2385AB76A73443DA884EBAA45D63D651">
    <w:name w:val="B2385AB76A73443DA884EBAA45D63D651"/>
    <w:rsid w:val="00C43911"/>
    <w:pPr>
      <w:spacing w:before="40" w:after="40" w:line="240" w:lineRule="auto"/>
    </w:pPr>
    <w:rPr>
      <w:rFonts w:eastAsia="Times New Roman" w:cs="Times New Roman"/>
      <w:sz w:val="18"/>
      <w:szCs w:val="24"/>
    </w:rPr>
  </w:style>
  <w:style w:type="paragraph" w:customStyle="1" w:styleId="CC894483E1C4437AA5E05FB9CB8E803D1">
    <w:name w:val="CC894483E1C4437AA5E05FB9CB8E803D1"/>
    <w:rsid w:val="00C43911"/>
    <w:pPr>
      <w:spacing w:before="40" w:after="40" w:line="240" w:lineRule="auto"/>
    </w:pPr>
    <w:rPr>
      <w:rFonts w:eastAsia="Times New Roman" w:cs="Times New Roman"/>
      <w:sz w:val="18"/>
      <w:szCs w:val="24"/>
    </w:rPr>
  </w:style>
  <w:style w:type="paragraph" w:customStyle="1" w:styleId="3B76351F89414E8F958750B4387B16D71">
    <w:name w:val="3B76351F89414E8F958750B4387B16D71"/>
    <w:rsid w:val="00C43911"/>
    <w:pPr>
      <w:spacing w:before="40" w:after="40" w:line="240" w:lineRule="auto"/>
    </w:pPr>
    <w:rPr>
      <w:rFonts w:eastAsia="Times New Roman" w:cs="Times New Roman"/>
      <w:sz w:val="18"/>
      <w:szCs w:val="24"/>
    </w:rPr>
  </w:style>
  <w:style w:type="paragraph" w:customStyle="1" w:styleId="5A5573033CDF43A09F2C5E1F110BE5352">
    <w:name w:val="5A5573033CDF43A09F2C5E1F110BE5352"/>
    <w:rsid w:val="00C43911"/>
    <w:pPr>
      <w:spacing w:before="40" w:after="40" w:line="240" w:lineRule="auto"/>
    </w:pPr>
    <w:rPr>
      <w:rFonts w:eastAsia="Times New Roman" w:cs="Times New Roman"/>
      <w:sz w:val="18"/>
      <w:szCs w:val="24"/>
    </w:rPr>
  </w:style>
  <w:style w:type="paragraph" w:customStyle="1" w:styleId="7D05D23F30744EE4BA4D1E3C8814F3151">
    <w:name w:val="7D05D23F30744EE4BA4D1E3C8814F3151"/>
    <w:rsid w:val="00C43911"/>
    <w:pPr>
      <w:spacing w:before="40" w:after="40" w:line="240" w:lineRule="auto"/>
    </w:pPr>
    <w:rPr>
      <w:rFonts w:eastAsia="Times New Roman" w:cs="Times New Roman"/>
      <w:sz w:val="18"/>
      <w:szCs w:val="24"/>
    </w:rPr>
  </w:style>
  <w:style w:type="paragraph" w:customStyle="1" w:styleId="CA6A8A2338F34F74869C9A4F2A343AF41">
    <w:name w:val="CA6A8A2338F34F74869C9A4F2A343AF41"/>
    <w:rsid w:val="00C43911"/>
    <w:pPr>
      <w:spacing w:before="40" w:after="40" w:line="240" w:lineRule="auto"/>
    </w:pPr>
    <w:rPr>
      <w:rFonts w:eastAsia="Times New Roman" w:cs="Times New Roman"/>
      <w:sz w:val="18"/>
      <w:szCs w:val="24"/>
    </w:rPr>
  </w:style>
  <w:style w:type="paragraph" w:customStyle="1" w:styleId="45FC7A45D1B54AF2B4B5894258016EBD1">
    <w:name w:val="45FC7A45D1B54AF2B4B5894258016EBD1"/>
    <w:rsid w:val="00C43911"/>
    <w:pPr>
      <w:spacing w:before="40" w:after="40" w:line="240" w:lineRule="auto"/>
    </w:pPr>
    <w:rPr>
      <w:rFonts w:eastAsia="Times New Roman" w:cs="Times New Roman"/>
      <w:sz w:val="18"/>
      <w:szCs w:val="24"/>
    </w:rPr>
  </w:style>
  <w:style w:type="paragraph" w:customStyle="1" w:styleId="4F3AF36D9E054351BE8FD625E182733B3">
    <w:name w:val="4F3AF36D9E054351BE8FD625E182733B3"/>
    <w:rsid w:val="00C43911"/>
    <w:pPr>
      <w:spacing w:before="40" w:after="40" w:line="240" w:lineRule="auto"/>
    </w:pPr>
    <w:rPr>
      <w:rFonts w:eastAsia="Times New Roman" w:cs="Times New Roman"/>
      <w:sz w:val="18"/>
      <w:szCs w:val="24"/>
    </w:rPr>
  </w:style>
  <w:style w:type="paragraph" w:customStyle="1" w:styleId="4616145CF05A451582A0B7116496F41F3">
    <w:name w:val="4616145CF05A451582A0B7116496F41F3"/>
    <w:rsid w:val="00C43911"/>
    <w:pPr>
      <w:spacing w:before="40" w:after="40" w:line="240" w:lineRule="auto"/>
    </w:pPr>
    <w:rPr>
      <w:rFonts w:eastAsia="Times New Roman" w:cs="Times New Roman"/>
      <w:sz w:val="18"/>
      <w:szCs w:val="24"/>
    </w:rPr>
  </w:style>
  <w:style w:type="paragraph" w:customStyle="1" w:styleId="94E415149E7F45B7B434D1732500E6393">
    <w:name w:val="94E415149E7F45B7B434D1732500E6393"/>
    <w:rsid w:val="00C43911"/>
    <w:pPr>
      <w:spacing w:before="40" w:after="40" w:line="240" w:lineRule="auto"/>
    </w:pPr>
    <w:rPr>
      <w:rFonts w:eastAsia="Times New Roman" w:cs="Times New Roman"/>
      <w:sz w:val="18"/>
      <w:szCs w:val="24"/>
    </w:rPr>
  </w:style>
  <w:style w:type="paragraph" w:customStyle="1" w:styleId="74075F871DD04D25AFB5D2E0B47DDD743">
    <w:name w:val="74075F871DD04D25AFB5D2E0B47DDD743"/>
    <w:rsid w:val="00C43911"/>
    <w:pPr>
      <w:spacing w:before="40" w:after="40" w:line="240" w:lineRule="auto"/>
    </w:pPr>
    <w:rPr>
      <w:rFonts w:eastAsia="Times New Roman" w:cs="Times New Roman"/>
      <w:sz w:val="18"/>
      <w:szCs w:val="24"/>
    </w:rPr>
  </w:style>
  <w:style w:type="paragraph" w:customStyle="1" w:styleId="9061FBE397884203A9532682E36154303">
    <w:name w:val="9061FBE397884203A9532682E36154303"/>
    <w:rsid w:val="00C43911"/>
    <w:pPr>
      <w:spacing w:before="40" w:after="40" w:line="240" w:lineRule="auto"/>
    </w:pPr>
    <w:rPr>
      <w:rFonts w:eastAsia="Times New Roman" w:cs="Times New Roman"/>
      <w:sz w:val="18"/>
      <w:szCs w:val="24"/>
    </w:rPr>
  </w:style>
  <w:style w:type="paragraph" w:customStyle="1" w:styleId="670BFF53303545B7B7DA7F2C719C5B093">
    <w:name w:val="670BFF53303545B7B7DA7F2C719C5B093"/>
    <w:rsid w:val="00C43911"/>
    <w:pPr>
      <w:spacing w:before="40" w:after="40" w:line="240" w:lineRule="auto"/>
    </w:pPr>
    <w:rPr>
      <w:rFonts w:eastAsia="Times New Roman" w:cs="Times New Roman"/>
      <w:sz w:val="18"/>
      <w:szCs w:val="24"/>
    </w:rPr>
  </w:style>
  <w:style w:type="paragraph" w:customStyle="1" w:styleId="FB900DFF29AD484D8BC2EB2B6D1A7CEE4">
    <w:name w:val="FB900DFF29AD484D8BC2EB2B6D1A7CEE4"/>
    <w:rsid w:val="00C43911"/>
    <w:pPr>
      <w:spacing w:before="40" w:after="40" w:line="240" w:lineRule="auto"/>
    </w:pPr>
    <w:rPr>
      <w:rFonts w:eastAsia="Times New Roman" w:cs="Times New Roman"/>
      <w:sz w:val="18"/>
      <w:szCs w:val="24"/>
    </w:rPr>
  </w:style>
  <w:style w:type="paragraph" w:customStyle="1" w:styleId="E6BE580FB66B41EDBCC003DFC767CEBD3">
    <w:name w:val="E6BE580FB66B41EDBCC003DFC767CEBD3"/>
    <w:rsid w:val="00C43911"/>
    <w:pPr>
      <w:spacing w:before="40" w:after="40" w:line="240" w:lineRule="auto"/>
    </w:pPr>
    <w:rPr>
      <w:rFonts w:eastAsia="Times New Roman" w:cs="Times New Roman"/>
      <w:sz w:val="18"/>
      <w:szCs w:val="24"/>
    </w:rPr>
  </w:style>
  <w:style w:type="paragraph" w:customStyle="1" w:styleId="52D94C8A929944C08B132D827733E2B33">
    <w:name w:val="52D94C8A929944C08B132D827733E2B33"/>
    <w:rsid w:val="00C43911"/>
    <w:pPr>
      <w:spacing w:before="40" w:after="40" w:line="240" w:lineRule="auto"/>
    </w:pPr>
    <w:rPr>
      <w:rFonts w:eastAsia="Times New Roman" w:cs="Times New Roman"/>
      <w:sz w:val="18"/>
      <w:szCs w:val="24"/>
    </w:rPr>
  </w:style>
  <w:style w:type="paragraph" w:customStyle="1" w:styleId="59F30292F46F4DF6AF0E3137D70C41874">
    <w:name w:val="59F30292F46F4DF6AF0E3137D70C41874"/>
    <w:rsid w:val="00C43911"/>
    <w:pPr>
      <w:spacing w:before="40" w:after="40" w:line="240" w:lineRule="auto"/>
    </w:pPr>
    <w:rPr>
      <w:rFonts w:eastAsia="Times New Roman" w:cs="Times New Roman"/>
      <w:sz w:val="18"/>
      <w:szCs w:val="24"/>
    </w:rPr>
  </w:style>
  <w:style w:type="paragraph" w:customStyle="1" w:styleId="BD11BAACFCBF4EEE949CD3A931CC74BF4">
    <w:name w:val="BD11BAACFCBF4EEE949CD3A931CC74BF4"/>
    <w:rsid w:val="00C43911"/>
    <w:pPr>
      <w:spacing w:before="40" w:after="40" w:line="240" w:lineRule="auto"/>
    </w:pPr>
    <w:rPr>
      <w:rFonts w:eastAsia="Times New Roman" w:cs="Times New Roman"/>
      <w:sz w:val="18"/>
      <w:szCs w:val="24"/>
    </w:rPr>
  </w:style>
  <w:style w:type="paragraph" w:customStyle="1" w:styleId="33084A41457C4A3F8D68612A4E660DB53">
    <w:name w:val="33084A41457C4A3F8D68612A4E660DB53"/>
    <w:rsid w:val="00C43911"/>
    <w:pPr>
      <w:spacing w:before="40" w:after="40" w:line="240" w:lineRule="auto"/>
    </w:pPr>
    <w:rPr>
      <w:rFonts w:eastAsia="Times New Roman" w:cs="Times New Roman"/>
      <w:sz w:val="18"/>
      <w:szCs w:val="24"/>
    </w:rPr>
  </w:style>
  <w:style w:type="paragraph" w:customStyle="1" w:styleId="5FF809A20CB24CD59E11CE8BFDCCCD473">
    <w:name w:val="5FF809A20CB24CD59E11CE8BFDCCCD473"/>
    <w:rsid w:val="00C43911"/>
    <w:pPr>
      <w:spacing w:before="40" w:after="40" w:line="240" w:lineRule="auto"/>
    </w:pPr>
    <w:rPr>
      <w:rFonts w:eastAsia="Times New Roman" w:cs="Times New Roman"/>
      <w:sz w:val="18"/>
      <w:szCs w:val="24"/>
    </w:rPr>
  </w:style>
  <w:style w:type="paragraph" w:customStyle="1" w:styleId="CABFBF1128A741A28B1BF9FD86CD8DDE3">
    <w:name w:val="CABFBF1128A741A28B1BF9FD86CD8DDE3"/>
    <w:rsid w:val="00C43911"/>
    <w:pPr>
      <w:spacing w:before="40" w:after="40" w:line="240" w:lineRule="auto"/>
    </w:pPr>
    <w:rPr>
      <w:rFonts w:eastAsia="Times New Roman" w:cs="Times New Roman"/>
      <w:sz w:val="18"/>
      <w:szCs w:val="24"/>
    </w:rPr>
  </w:style>
  <w:style w:type="paragraph" w:customStyle="1" w:styleId="3AAAE942BFC344659D0AE59DBE2160073">
    <w:name w:val="3AAAE942BFC344659D0AE59DBE2160073"/>
    <w:rsid w:val="00C43911"/>
    <w:pPr>
      <w:spacing w:before="40" w:after="40" w:line="240" w:lineRule="auto"/>
    </w:pPr>
    <w:rPr>
      <w:rFonts w:eastAsia="Times New Roman" w:cs="Times New Roman"/>
      <w:sz w:val="18"/>
      <w:szCs w:val="24"/>
    </w:rPr>
  </w:style>
  <w:style w:type="paragraph" w:customStyle="1" w:styleId="14AA1D70189C441B91C3C4B5C7E146342">
    <w:name w:val="14AA1D70189C441B91C3C4B5C7E146342"/>
    <w:rsid w:val="00C43911"/>
    <w:pPr>
      <w:spacing w:before="40" w:after="40" w:line="240" w:lineRule="auto"/>
    </w:pPr>
    <w:rPr>
      <w:rFonts w:eastAsia="Times New Roman" w:cs="Times New Roman"/>
      <w:sz w:val="18"/>
      <w:szCs w:val="24"/>
    </w:rPr>
  </w:style>
  <w:style w:type="paragraph" w:customStyle="1" w:styleId="211C78DF484E490A851748D093A870564">
    <w:name w:val="211C78DF484E490A851748D093A870564"/>
    <w:rsid w:val="00C43911"/>
    <w:pPr>
      <w:spacing w:before="40" w:after="40" w:line="240" w:lineRule="auto"/>
    </w:pPr>
    <w:rPr>
      <w:rFonts w:eastAsia="Times New Roman" w:cs="Times New Roman"/>
      <w:sz w:val="18"/>
      <w:szCs w:val="24"/>
    </w:rPr>
  </w:style>
  <w:style w:type="paragraph" w:customStyle="1" w:styleId="9AB15F20FDD64A5F8CEB76F830E6A8894">
    <w:name w:val="9AB15F20FDD64A5F8CEB76F830E6A8894"/>
    <w:rsid w:val="00C43911"/>
    <w:pPr>
      <w:spacing w:before="40" w:after="40" w:line="240" w:lineRule="auto"/>
    </w:pPr>
    <w:rPr>
      <w:rFonts w:eastAsia="Times New Roman" w:cs="Times New Roman"/>
      <w:sz w:val="18"/>
      <w:szCs w:val="24"/>
    </w:rPr>
  </w:style>
  <w:style w:type="paragraph" w:customStyle="1" w:styleId="9F090654354A41E08A120C143BEEDB171">
    <w:name w:val="9F090654354A41E08A120C143BEEDB171"/>
    <w:rsid w:val="00C43911"/>
    <w:pPr>
      <w:spacing w:before="40" w:after="40" w:line="240" w:lineRule="auto"/>
    </w:pPr>
    <w:rPr>
      <w:rFonts w:eastAsia="Times New Roman" w:cs="Times New Roman"/>
      <w:sz w:val="18"/>
      <w:szCs w:val="24"/>
    </w:rPr>
  </w:style>
  <w:style w:type="paragraph" w:customStyle="1" w:styleId="5ED410E3D97D4D2995005BD8549CE37C1">
    <w:name w:val="5ED410E3D97D4D2995005BD8549CE37C1"/>
    <w:rsid w:val="00C43911"/>
    <w:pPr>
      <w:spacing w:before="40" w:after="40" w:line="240" w:lineRule="auto"/>
    </w:pPr>
    <w:rPr>
      <w:rFonts w:eastAsia="Times New Roman" w:cs="Times New Roman"/>
      <w:sz w:val="18"/>
      <w:szCs w:val="24"/>
    </w:rPr>
  </w:style>
  <w:style w:type="paragraph" w:customStyle="1" w:styleId="B110B46651D749298B0CA2AB03C141A31">
    <w:name w:val="B110B46651D749298B0CA2AB03C141A31"/>
    <w:rsid w:val="00C43911"/>
    <w:pPr>
      <w:spacing w:before="40" w:after="40" w:line="240" w:lineRule="auto"/>
    </w:pPr>
    <w:rPr>
      <w:rFonts w:eastAsia="Times New Roman" w:cs="Times New Roman"/>
      <w:sz w:val="18"/>
      <w:szCs w:val="24"/>
    </w:rPr>
  </w:style>
  <w:style w:type="paragraph" w:customStyle="1" w:styleId="786BE103F908413D98479355E63E0CBF2">
    <w:name w:val="786BE103F908413D98479355E63E0CBF2"/>
    <w:rsid w:val="00C43911"/>
    <w:pPr>
      <w:spacing w:before="40" w:after="40" w:line="240" w:lineRule="auto"/>
    </w:pPr>
    <w:rPr>
      <w:rFonts w:eastAsia="Times New Roman" w:cs="Times New Roman"/>
      <w:sz w:val="18"/>
      <w:szCs w:val="24"/>
    </w:rPr>
  </w:style>
  <w:style w:type="paragraph" w:customStyle="1" w:styleId="28C922029BE34673ADFA7613BFBE45252">
    <w:name w:val="28C922029BE34673ADFA7613BFBE45252"/>
    <w:rsid w:val="00C43911"/>
    <w:pPr>
      <w:spacing w:before="40" w:after="40" w:line="240" w:lineRule="auto"/>
    </w:pPr>
    <w:rPr>
      <w:rFonts w:eastAsia="Times New Roman" w:cs="Times New Roman"/>
      <w:sz w:val="18"/>
      <w:szCs w:val="24"/>
    </w:rPr>
  </w:style>
  <w:style w:type="paragraph" w:customStyle="1" w:styleId="ABD5015FE1334BC7AE6AD1D79564A3AD2">
    <w:name w:val="ABD5015FE1334BC7AE6AD1D79564A3AD2"/>
    <w:rsid w:val="00C43911"/>
    <w:pPr>
      <w:spacing w:before="40" w:after="40" w:line="240" w:lineRule="auto"/>
    </w:pPr>
    <w:rPr>
      <w:rFonts w:eastAsia="Times New Roman" w:cs="Times New Roman"/>
      <w:sz w:val="18"/>
      <w:szCs w:val="24"/>
    </w:rPr>
  </w:style>
  <w:style w:type="paragraph" w:customStyle="1" w:styleId="C87B5D4B4B344865BBADE5830C721EBD2">
    <w:name w:val="C87B5D4B4B344865BBADE5830C721EBD2"/>
    <w:rsid w:val="00C43911"/>
    <w:pPr>
      <w:spacing w:before="40" w:after="40" w:line="240" w:lineRule="auto"/>
    </w:pPr>
    <w:rPr>
      <w:rFonts w:eastAsia="Times New Roman" w:cs="Times New Roman"/>
      <w:sz w:val="18"/>
      <w:szCs w:val="24"/>
    </w:rPr>
  </w:style>
  <w:style w:type="paragraph" w:customStyle="1" w:styleId="94154B6B02684F3F93D4758D3C4EA8CA3">
    <w:name w:val="94154B6B02684F3F93D4758D3C4EA8CA3"/>
    <w:rsid w:val="00C43911"/>
    <w:pPr>
      <w:spacing w:before="40" w:after="40" w:line="240" w:lineRule="auto"/>
    </w:pPr>
    <w:rPr>
      <w:rFonts w:eastAsia="Times New Roman" w:cs="Times New Roman"/>
      <w:sz w:val="18"/>
      <w:szCs w:val="24"/>
    </w:rPr>
  </w:style>
  <w:style w:type="paragraph" w:customStyle="1" w:styleId="94DBE9A1FBC948A99141B335830D37203">
    <w:name w:val="94DBE9A1FBC948A99141B335830D37203"/>
    <w:rsid w:val="00C43911"/>
    <w:pPr>
      <w:spacing w:before="40" w:after="40" w:line="240" w:lineRule="auto"/>
    </w:pPr>
    <w:rPr>
      <w:rFonts w:eastAsia="Times New Roman" w:cs="Times New Roman"/>
      <w:sz w:val="18"/>
      <w:szCs w:val="24"/>
    </w:rPr>
  </w:style>
  <w:style w:type="paragraph" w:customStyle="1" w:styleId="F0FC699DF18743949FA7AA3275AAFC8A2">
    <w:name w:val="F0FC699DF18743949FA7AA3275AAFC8A2"/>
    <w:rsid w:val="00C43911"/>
    <w:pPr>
      <w:spacing w:before="40" w:after="40" w:line="240" w:lineRule="auto"/>
    </w:pPr>
    <w:rPr>
      <w:rFonts w:eastAsia="Times New Roman" w:cs="Times New Roman"/>
      <w:sz w:val="18"/>
      <w:szCs w:val="24"/>
    </w:rPr>
  </w:style>
  <w:style w:type="paragraph" w:customStyle="1" w:styleId="33214971606D455DA438AE517867CA762">
    <w:name w:val="33214971606D455DA438AE517867CA762"/>
    <w:rsid w:val="00C43911"/>
    <w:pPr>
      <w:spacing w:before="40" w:after="40" w:line="240" w:lineRule="auto"/>
    </w:pPr>
    <w:rPr>
      <w:rFonts w:eastAsia="Times New Roman" w:cs="Times New Roman"/>
      <w:sz w:val="18"/>
      <w:szCs w:val="24"/>
    </w:rPr>
  </w:style>
  <w:style w:type="paragraph" w:customStyle="1" w:styleId="61F2F47EEF8D465F87F45A2D083BCEC73">
    <w:name w:val="61F2F47EEF8D465F87F45A2D083BCEC73"/>
    <w:rsid w:val="00C43911"/>
    <w:pPr>
      <w:spacing w:before="40" w:after="40" w:line="240" w:lineRule="auto"/>
    </w:pPr>
    <w:rPr>
      <w:rFonts w:eastAsia="Times New Roman" w:cs="Times New Roman"/>
      <w:sz w:val="18"/>
      <w:szCs w:val="24"/>
    </w:rPr>
  </w:style>
  <w:style w:type="paragraph" w:customStyle="1" w:styleId="A32C885E7479441483CB9BCF49DCCEDB3">
    <w:name w:val="A32C885E7479441483CB9BCF49DCCEDB3"/>
    <w:rsid w:val="00C43911"/>
    <w:pPr>
      <w:spacing w:before="40" w:after="40" w:line="240" w:lineRule="auto"/>
    </w:pPr>
    <w:rPr>
      <w:rFonts w:eastAsia="Times New Roman" w:cs="Times New Roman"/>
      <w:sz w:val="18"/>
      <w:szCs w:val="24"/>
    </w:rPr>
  </w:style>
  <w:style w:type="paragraph" w:customStyle="1" w:styleId="853B729606BE49C48F05A4A975D66E313">
    <w:name w:val="853B729606BE49C48F05A4A975D66E313"/>
    <w:rsid w:val="00C43911"/>
    <w:pPr>
      <w:spacing w:before="40" w:after="40" w:line="240" w:lineRule="auto"/>
    </w:pPr>
    <w:rPr>
      <w:rFonts w:eastAsia="Times New Roman" w:cs="Times New Roman"/>
      <w:sz w:val="18"/>
      <w:szCs w:val="24"/>
    </w:rPr>
  </w:style>
  <w:style w:type="paragraph" w:customStyle="1" w:styleId="F0EA886C01D4425BA714F2E1C803C3CA2">
    <w:name w:val="F0EA886C01D4425BA714F2E1C803C3CA2"/>
    <w:rsid w:val="00C43911"/>
    <w:pPr>
      <w:spacing w:before="40" w:after="40" w:line="240" w:lineRule="auto"/>
    </w:pPr>
    <w:rPr>
      <w:rFonts w:eastAsia="Times New Roman" w:cs="Times New Roman"/>
      <w:sz w:val="18"/>
      <w:szCs w:val="24"/>
    </w:rPr>
  </w:style>
  <w:style w:type="paragraph" w:customStyle="1" w:styleId="B2385AB76A73443DA884EBAA45D63D652">
    <w:name w:val="B2385AB76A73443DA884EBAA45D63D652"/>
    <w:rsid w:val="00C43911"/>
    <w:pPr>
      <w:spacing w:before="40" w:after="40" w:line="240" w:lineRule="auto"/>
    </w:pPr>
    <w:rPr>
      <w:rFonts w:eastAsia="Times New Roman" w:cs="Times New Roman"/>
      <w:sz w:val="18"/>
      <w:szCs w:val="24"/>
    </w:rPr>
  </w:style>
  <w:style w:type="paragraph" w:customStyle="1" w:styleId="CC894483E1C4437AA5E05FB9CB8E803D2">
    <w:name w:val="CC894483E1C4437AA5E05FB9CB8E803D2"/>
    <w:rsid w:val="00C43911"/>
    <w:pPr>
      <w:spacing w:before="40" w:after="40" w:line="240" w:lineRule="auto"/>
    </w:pPr>
    <w:rPr>
      <w:rFonts w:eastAsia="Times New Roman" w:cs="Times New Roman"/>
      <w:sz w:val="18"/>
      <w:szCs w:val="24"/>
    </w:rPr>
  </w:style>
  <w:style w:type="paragraph" w:customStyle="1" w:styleId="3B76351F89414E8F958750B4387B16D72">
    <w:name w:val="3B76351F89414E8F958750B4387B16D72"/>
    <w:rsid w:val="00C43911"/>
    <w:pPr>
      <w:spacing w:before="40" w:after="40" w:line="240" w:lineRule="auto"/>
    </w:pPr>
    <w:rPr>
      <w:rFonts w:eastAsia="Times New Roman" w:cs="Times New Roman"/>
      <w:sz w:val="18"/>
      <w:szCs w:val="24"/>
    </w:rPr>
  </w:style>
  <w:style w:type="paragraph" w:customStyle="1" w:styleId="5A5573033CDF43A09F2C5E1F110BE5353">
    <w:name w:val="5A5573033CDF43A09F2C5E1F110BE5353"/>
    <w:rsid w:val="00C43911"/>
    <w:pPr>
      <w:spacing w:before="40" w:after="40" w:line="240" w:lineRule="auto"/>
    </w:pPr>
    <w:rPr>
      <w:rFonts w:eastAsia="Times New Roman" w:cs="Times New Roman"/>
      <w:sz w:val="18"/>
      <w:szCs w:val="24"/>
    </w:rPr>
  </w:style>
  <w:style w:type="paragraph" w:customStyle="1" w:styleId="7D05D23F30744EE4BA4D1E3C8814F3152">
    <w:name w:val="7D05D23F30744EE4BA4D1E3C8814F3152"/>
    <w:rsid w:val="00C43911"/>
    <w:pPr>
      <w:spacing w:before="40" w:after="40" w:line="240" w:lineRule="auto"/>
    </w:pPr>
    <w:rPr>
      <w:rFonts w:eastAsia="Times New Roman" w:cs="Times New Roman"/>
      <w:sz w:val="18"/>
      <w:szCs w:val="24"/>
    </w:rPr>
  </w:style>
  <w:style w:type="paragraph" w:customStyle="1" w:styleId="CA6A8A2338F34F74869C9A4F2A343AF42">
    <w:name w:val="CA6A8A2338F34F74869C9A4F2A343AF42"/>
    <w:rsid w:val="00C43911"/>
    <w:pPr>
      <w:spacing w:before="40" w:after="40" w:line="240" w:lineRule="auto"/>
    </w:pPr>
    <w:rPr>
      <w:rFonts w:eastAsia="Times New Roman" w:cs="Times New Roman"/>
      <w:sz w:val="18"/>
      <w:szCs w:val="24"/>
    </w:rPr>
  </w:style>
  <w:style w:type="paragraph" w:customStyle="1" w:styleId="45FC7A45D1B54AF2B4B5894258016EBD2">
    <w:name w:val="45FC7A45D1B54AF2B4B5894258016EBD2"/>
    <w:rsid w:val="00C43911"/>
    <w:pPr>
      <w:spacing w:before="40" w:after="40" w:line="240" w:lineRule="auto"/>
    </w:pPr>
    <w:rPr>
      <w:rFonts w:eastAsia="Times New Roman" w:cs="Times New Roman"/>
      <w:sz w:val="18"/>
      <w:szCs w:val="24"/>
    </w:rPr>
  </w:style>
  <w:style w:type="paragraph" w:customStyle="1" w:styleId="9DB18F4CCF7746A0B8BAD488A19500B1">
    <w:name w:val="9DB18F4CCF7746A0B8BAD488A19500B1"/>
    <w:rsid w:val="00850828"/>
  </w:style>
  <w:style w:type="paragraph" w:customStyle="1" w:styleId="346B761E95BE4A7EB41C8241599B613C">
    <w:name w:val="346B761E95BE4A7EB41C8241599B613C"/>
    <w:rsid w:val="00850828"/>
  </w:style>
  <w:style w:type="paragraph" w:customStyle="1" w:styleId="B4EDB7C73CCB4802ADB656DAA63CDBC7">
    <w:name w:val="B4EDB7C73CCB4802ADB656DAA63CDBC7"/>
    <w:rsid w:val="00850828"/>
  </w:style>
  <w:style w:type="paragraph" w:customStyle="1" w:styleId="B295C38C6A354A7E8F7CF53D5EAA0AA6">
    <w:name w:val="B295C38C6A354A7E8F7CF53D5EAA0AA6"/>
    <w:rsid w:val="00850828"/>
  </w:style>
  <w:style w:type="paragraph" w:customStyle="1" w:styleId="669CB84BAA514F40948B5018EC5DF72C">
    <w:name w:val="669CB84BAA514F40948B5018EC5DF72C"/>
    <w:rsid w:val="00850828"/>
  </w:style>
  <w:style w:type="paragraph" w:customStyle="1" w:styleId="502C989267F04ACCB75A5ED56B3078CC">
    <w:name w:val="502C989267F04ACCB75A5ED56B3078CC"/>
    <w:rsid w:val="00850828"/>
  </w:style>
  <w:style w:type="paragraph" w:customStyle="1" w:styleId="1C800D40E4524F61939B8C26045EB134">
    <w:name w:val="1C800D40E4524F61939B8C26045EB134"/>
    <w:rsid w:val="00850828"/>
  </w:style>
  <w:style w:type="paragraph" w:customStyle="1" w:styleId="CA211B3CA28A4FD1BA5D0B026D2D8A53">
    <w:name w:val="CA211B3CA28A4FD1BA5D0B026D2D8A53"/>
    <w:rsid w:val="00850828"/>
  </w:style>
  <w:style w:type="paragraph" w:customStyle="1" w:styleId="9C05E598E4DD40149A28F8D6B1181F78">
    <w:name w:val="9C05E598E4DD40149A28F8D6B1181F78"/>
    <w:rsid w:val="00850828"/>
  </w:style>
  <w:style w:type="paragraph" w:customStyle="1" w:styleId="DAE78A5038DC47D9BBB10EA8794779BF">
    <w:name w:val="DAE78A5038DC47D9BBB10EA8794779BF"/>
    <w:rsid w:val="00850828"/>
  </w:style>
  <w:style w:type="paragraph" w:customStyle="1" w:styleId="18D03C3CC2884025A609ABE2172107F6">
    <w:name w:val="18D03C3CC2884025A609ABE2172107F6"/>
    <w:rsid w:val="00850828"/>
  </w:style>
  <w:style w:type="paragraph" w:customStyle="1" w:styleId="4F3AF36D9E054351BE8FD625E182733B4">
    <w:name w:val="4F3AF36D9E054351BE8FD625E182733B4"/>
    <w:rsid w:val="000D7BA0"/>
    <w:pPr>
      <w:spacing w:before="40" w:after="40" w:line="240" w:lineRule="auto"/>
    </w:pPr>
    <w:rPr>
      <w:rFonts w:eastAsia="Times New Roman" w:cs="Times New Roman"/>
      <w:sz w:val="18"/>
      <w:szCs w:val="24"/>
    </w:rPr>
  </w:style>
  <w:style w:type="paragraph" w:customStyle="1" w:styleId="4616145CF05A451582A0B7116496F41F4">
    <w:name w:val="4616145CF05A451582A0B7116496F41F4"/>
    <w:rsid w:val="000D7BA0"/>
    <w:pPr>
      <w:spacing w:before="40" w:after="40" w:line="240" w:lineRule="auto"/>
    </w:pPr>
    <w:rPr>
      <w:rFonts w:eastAsia="Times New Roman" w:cs="Times New Roman"/>
      <w:sz w:val="18"/>
      <w:szCs w:val="24"/>
    </w:rPr>
  </w:style>
  <w:style w:type="paragraph" w:customStyle="1" w:styleId="94E415149E7F45B7B434D1732500E6394">
    <w:name w:val="94E415149E7F45B7B434D1732500E6394"/>
    <w:rsid w:val="000D7BA0"/>
    <w:pPr>
      <w:spacing w:before="40" w:after="40" w:line="240" w:lineRule="auto"/>
    </w:pPr>
    <w:rPr>
      <w:rFonts w:eastAsia="Times New Roman" w:cs="Times New Roman"/>
      <w:sz w:val="18"/>
      <w:szCs w:val="24"/>
    </w:rPr>
  </w:style>
  <w:style w:type="paragraph" w:customStyle="1" w:styleId="74075F871DD04D25AFB5D2E0B47DDD744">
    <w:name w:val="74075F871DD04D25AFB5D2E0B47DDD744"/>
    <w:rsid w:val="000D7BA0"/>
    <w:pPr>
      <w:spacing w:before="40" w:after="40" w:line="240" w:lineRule="auto"/>
    </w:pPr>
    <w:rPr>
      <w:rFonts w:eastAsia="Times New Roman" w:cs="Times New Roman"/>
      <w:sz w:val="18"/>
      <w:szCs w:val="24"/>
    </w:rPr>
  </w:style>
  <w:style w:type="paragraph" w:customStyle="1" w:styleId="9061FBE397884203A9532682E36154304">
    <w:name w:val="9061FBE397884203A9532682E36154304"/>
    <w:rsid w:val="000D7BA0"/>
    <w:pPr>
      <w:spacing w:before="40" w:after="40" w:line="240" w:lineRule="auto"/>
    </w:pPr>
    <w:rPr>
      <w:rFonts w:eastAsia="Times New Roman" w:cs="Times New Roman"/>
      <w:sz w:val="18"/>
      <w:szCs w:val="24"/>
    </w:rPr>
  </w:style>
  <w:style w:type="paragraph" w:customStyle="1" w:styleId="670BFF53303545B7B7DA7F2C719C5B094">
    <w:name w:val="670BFF53303545B7B7DA7F2C719C5B094"/>
    <w:rsid w:val="000D7BA0"/>
    <w:pPr>
      <w:spacing w:before="40" w:after="40" w:line="240" w:lineRule="auto"/>
    </w:pPr>
    <w:rPr>
      <w:rFonts w:eastAsia="Times New Roman" w:cs="Times New Roman"/>
      <w:sz w:val="18"/>
      <w:szCs w:val="24"/>
    </w:rPr>
  </w:style>
  <w:style w:type="paragraph" w:customStyle="1" w:styleId="FB900DFF29AD484D8BC2EB2B6D1A7CEE5">
    <w:name w:val="FB900DFF29AD484D8BC2EB2B6D1A7CEE5"/>
    <w:rsid w:val="000D7BA0"/>
    <w:pPr>
      <w:spacing w:before="40" w:after="40" w:line="240" w:lineRule="auto"/>
    </w:pPr>
    <w:rPr>
      <w:rFonts w:eastAsia="Times New Roman" w:cs="Times New Roman"/>
      <w:sz w:val="18"/>
      <w:szCs w:val="24"/>
    </w:rPr>
  </w:style>
  <w:style w:type="paragraph" w:customStyle="1" w:styleId="E6BE580FB66B41EDBCC003DFC767CEBD4">
    <w:name w:val="E6BE580FB66B41EDBCC003DFC767CEBD4"/>
    <w:rsid w:val="000D7BA0"/>
    <w:pPr>
      <w:spacing w:before="40" w:after="40" w:line="240" w:lineRule="auto"/>
    </w:pPr>
    <w:rPr>
      <w:rFonts w:eastAsia="Times New Roman" w:cs="Times New Roman"/>
      <w:sz w:val="18"/>
      <w:szCs w:val="24"/>
    </w:rPr>
  </w:style>
  <w:style w:type="paragraph" w:customStyle="1" w:styleId="52D94C8A929944C08B132D827733E2B34">
    <w:name w:val="52D94C8A929944C08B132D827733E2B34"/>
    <w:rsid w:val="000D7BA0"/>
    <w:pPr>
      <w:spacing w:before="40" w:after="40" w:line="240" w:lineRule="auto"/>
    </w:pPr>
    <w:rPr>
      <w:rFonts w:eastAsia="Times New Roman" w:cs="Times New Roman"/>
      <w:sz w:val="18"/>
      <w:szCs w:val="24"/>
    </w:rPr>
  </w:style>
  <w:style w:type="paragraph" w:customStyle="1" w:styleId="9DB18F4CCF7746A0B8BAD488A19500B11">
    <w:name w:val="9DB18F4CCF7746A0B8BAD488A19500B11"/>
    <w:rsid w:val="000D7BA0"/>
    <w:pPr>
      <w:spacing w:before="40" w:after="40" w:line="240" w:lineRule="auto"/>
    </w:pPr>
    <w:rPr>
      <w:rFonts w:eastAsia="Times New Roman" w:cs="Times New Roman"/>
      <w:sz w:val="18"/>
      <w:szCs w:val="24"/>
    </w:rPr>
  </w:style>
  <w:style w:type="paragraph" w:customStyle="1" w:styleId="346B761E95BE4A7EB41C8241599B613C1">
    <w:name w:val="346B761E95BE4A7EB41C8241599B613C1"/>
    <w:rsid w:val="000D7BA0"/>
    <w:pPr>
      <w:spacing w:before="40" w:after="40" w:line="240" w:lineRule="auto"/>
    </w:pPr>
    <w:rPr>
      <w:rFonts w:eastAsia="Times New Roman" w:cs="Times New Roman"/>
      <w:sz w:val="18"/>
      <w:szCs w:val="24"/>
    </w:rPr>
  </w:style>
  <w:style w:type="paragraph" w:customStyle="1" w:styleId="669CB84BAA514F40948B5018EC5DF72C1">
    <w:name w:val="669CB84BAA514F40948B5018EC5DF72C1"/>
    <w:rsid w:val="000D7BA0"/>
    <w:pPr>
      <w:spacing w:before="40" w:after="40" w:line="240" w:lineRule="auto"/>
    </w:pPr>
    <w:rPr>
      <w:rFonts w:eastAsia="Times New Roman" w:cs="Times New Roman"/>
      <w:sz w:val="18"/>
      <w:szCs w:val="24"/>
    </w:rPr>
  </w:style>
  <w:style w:type="paragraph" w:customStyle="1" w:styleId="502C989267F04ACCB75A5ED56B3078CC1">
    <w:name w:val="502C989267F04ACCB75A5ED56B3078CC1"/>
    <w:rsid w:val="000D7BA0"/>
    <w:pPr>
      <w:spacing w:before="40" w:after="40" w:line="240" w:lineRule="auto"/>
    </w:pPr>
    <w:rPr>
      <w:rFonts w:eastAsia="Times New Roman" w:cs="Times New Roman"/>
      <w:sz w:val="18"/>
      <w:szCs w:val="24"/>
    </w:rPr>
  </w:style>
  <w:style w:type="paragraph" w:customStyle="1" w:styleId="B4EDB7C73CCB4802ADB656DAA63CDBC71">
    <w:name w:val="B4EDB7C73CCB4802ADB656DAA63CDBC71"/>
    <w:rsid w:val="000D7BA0"/>
    <w:pPr>
      <w:spacing w:before="40" w:after="40" w:line="240" w:lineRule="auto"/>
    </w:pPr>
    <w:rPr>
      <w:rFonts w:eastAsia="Times New Roman" w:cs="Times New Roman"/>
      <w:sz w:val="18"/>
      <w:szCs w:val="24"/>
    </w:rPr>
  </w:style>
  <w:style w:type="paragraph" w:customStyle="1" w:styleId="B295C38C6A354A7E8F7CF53D5EAA0AA61">
    <w:name w:val="B295C38C6A354A7E8F7CF53D5EAA0AA61"/>
    <w:rsid w:val="000D7BA0"/>
    <w:pPr>
      <w:spacing w:before="40" w:after="40" w:line="240" w:lineRule="auto"/>
    </w:pPr>
    <w:rPr>
      <w:rFonts w:eastAsia="Times New Roman" w:cs="Times New Roman"/>
      <w:sz w:val="18"/>
      <w:szCs w:val="24"/>
    </w:rPr>
  </w:style>
  <w:style w:type="paragraph" w:customStyle="1" w:styleId="1C800D40E4524F61939B8C26045EB1341">
    <w:name w:val="1C800D40E4524F61939B8C26045EB1341"/>
    <w:rsid w:val="000D7BA0"/>
    <w:pPr>
      <w:spacing w:before="40" w:after="40" w:line="240" w:lineRule="auto"/>
    </w:pPr>
    <w:rPr>
      <w:rFonts w:eastAsia="Times New Roman" w:cs="Times New Roman"/>
      <w:sz w:val="18"/>
      <w:szCs w:val="24"/>
    </w:rPr>
  </w:style>
  <w:style w:type="paragraph" w:customStyle="1" w:styleId="CA211B3CA28A4FD1BA5D0B026D2D8A531">
    <w:name w:val="CA211B3CA28A4FD1BA5D0B026D2D8A531"/>
    <w:rsid w:val="000D7BA0"/>
    <w:pPr>
      <w:spacing w:before="40" w:after="40" w:line="240" w:lineRule="auto"/>
    </w:pPr>
    <w:rPr>
      <w:rFonts w:eastAsia="Times New Roman" w:cs="Times New Roman"/>
      <w:sz w:val="18"/>
      <w:szCs w:val="24"/>
    </w:rPr>
  </w:style>
  <w:style w:type="paragraph" w:customStyle="1" w:styleId="9C05E598E4DD40149A28F8D6B1181F781">
    <w:name w:val="9C05E598E4DD40149A28F8D6B1181F781"/>
    <w:rsid w:val="000D7BA0"/>
    <w:pPr>
      <w:spacing w:before="40" w:after="40" w:line="240" w:lineRule="auto"/>
    </w:pPr>
    <w:rPr>
      <w:rFonts w:eastAsia="Times New Roman" w:cs="Times New Roman"/>
      <w:sz w:val="18"/>
      <w:szCs w:val="24"/>
    </w:rPr>
  </w:style>
  <w:style w:type="paragraph" w:customStyle="1" w:styleId="59F30292F46F4DF6AF0E3137D70C41875">
    <w:name w:val="59F30292F46F4DF6AF0E3137D70C41875"/>
    <w:rsid w:val="000D7BA0"/>
    <w:pPr>
      <w:spacing w:before="40" w:after="40" w:line="240" w:lineRule="auto"/>
    </w:pPr>
    <w:rPr>
      <w:rFonts w:eastAsia="Times New Roman" w:cs="Times New Roman"/>
      <w:sz w:val="18"/>
      <w:szCs w:val="24"/>
    </w:rPr>
  </w:style>
  <w:style w:type="paragraph" w:customStyle="1" w:styleId="BD11BAACFCBF4EEE949CD3A931CC74BF5">
    <w:name w:val="BD11BAACFCBF4EEE949CD3A931CC74BF5"/>
    <w:rsid w:val="000D7BA0"/>
    <w:pPr>
      <w:spacing w:before="40" w:after="40" w:line="240" w:lineRule="auto"/>
    </w:pPr>
    <w:rPr>
      <w:rFonts w:eastAsia="Times New Roman" w:cs="Times New Roman"/>
      <w:sz w:val="18"/>
      <w:szCs w:val="24"/>
    </w:rPr>
  </w:style>
  <w:style w:type="paragraph" w:customStyle="1" w:styleId="33084A41457C4A3F8D68612A4E660DB54">
    <w:name w:val="33084A41457C4A3F8D68612A4E660DB54"/>
    <w:rsid w:val="000D7BA0"/>
    <w:pPr>
      <w:spacing w:before="40" w:after="40" w:line="240" w:lineRule="auto"/>
    </w:pPr>
    <w:rPr>
      <w:rFonts w:eastAsia="Times New Roman" w:cs="Times New Roman"/>
      <w:sz w:val="18"/>
      <w:szCs w:val="24"/>
    </w:rPr>
  </w:style>
  <w:style w:type="paragraph" w:customStyle="1" w:styleId="5FF809A20CB24CD59E11CE8BFDCCCD474">
    <w:name w:val="5FF809A20CB24CD59E11CE8BFDCCCD474"/>
    <w:rsid w:val="000D7BA0"/>
    <w:pPr>
      <w:spacing w:before="40" w:after="40" w:line="240" w:lineRule="auto"/>
    </w:pPr>
    <w:rPr>
      <w:rFonts w:eastAsia="Times New Roman" w:cs="Times New Roman"/>
      <w:sz w:val="18"/>
      <w:szCs w:val="24"/>
    </w:rPr>
  </w:style>
  <w:style w:type="paragraph" w:customStyle="1" w:styleId="CABFBF1128A741A28B1BF9FD86CD8DDE4">
    <w:name w:val="CABFBF1128A741A28B1BF9FD86CD8DDE4"/>
    <w:rsid w:val="000D7BA0"/>
    <w:pPr>
      <w:spacing w:before="40" w:after="40" w:line="240" w:lineRule="auto"/>
    </w:pPr>
    <w:rPr>
      <w:rFonts w:eastAsia="Times New Roman" w:cs="Times New Roman"/>
      <w:sz w:val="18"/>
      <w:szCs w:val="24"/>
    </w:rPr>
  </w:style>
  <w:style w:type="paragraph" w:customStyle="1" w:styleId="3AAAE942BFC344659D0AE59DBE2160074">
    <w:name w:val="3AAAE942BFC344659D0AE59DBE2160074"/>
    <w:rsid w:val="000D7BA0"/>
    <w:pPr>
      <w:spacing w:before="40" w:after="40" w:line="240" w:lineRule="auto"/>
    </w:pPr>
    <w:rPr>
      <w:rFonts w:eastAsia="Times New Roman" w:cs="Times New Roman"/>
      <w:sz w:val="18"/>
      <w:szCs w:val="24"/>
    </w:rPr>
  </w:style>
  <w:style w:type="paragraph" w:customStyle="1" w:styleId="14AA1D70189C441B91C3C4B5C7E146343">
    <w:name w:val="14AA1D70189C441B91C3C4B5C7E146343"/>
    <w:rsid w:val="000D7BA0"/>
    <w:pPr>
      <w:spacing w:before="40" w:after="40" w:line="240" w:lineRule="auto"/>
    </w:pPr>
    <w:rPr>
      <w:rFonts w:eastAsia="Times New Roman" w:cs="Times New Roman"/>
      <w:sz w:val="18"/>
      <w:szCs w:val="24"/>
    </w:rPr>
  </w:style>
  <w:style w:type="paragraph" w:customStyle="1" w:styleId="211C78DF484E490A851748D093A870565">
    <w:name w:val="211C78DF484E490A851748D093A870565"/>
    <w:rsid w:val="000D7BA0"/>
    <w:pPr>
      <w:spacing w:before="40" w:after="40" w:line="240" w:lineRule="auto"/>
    </w:pPr>
    <w:rPr>
      <w:rFonts w:eastAsia="Times New Roman" w:cs="Times New Roman"/>
      <w:sz w:val="18"/>
      <w:szCs w:val="24"/>
    </w:rPr>
  </w:style>
  <w:style w:type="paragraph" w:customStyle="1" w:styleId="9AB15F20FDD64A5F8CEB76F830E6A8895">
    <w:name w:val="9AB15F20FDD64A5F8CEB76F830E6A8895"/>
    <w:rsid w:val="000D7BA0"/>
    <w:pPr>
      <w:spacing w:before="40" w:after="40" w:line="240" w:lineRule="auto"/>
    </w:pPr>
    <w:rPr>
      <w:rFonts w:eastAsia="Times New Roman" w:cs="Times New Roman"/>
      <w:sz w:val="18"/>
      <w:szCs w:val="24"/>
    </w:rPr>
  </w:style>
  <w:style w:type="paragraph" w:customStyle="1" w:styleId="9F090654354A41E08A120C143BEEDB172">
    <w:name w:val="9F090654354A41E08A120C143BEEDB172"/>
    <w:rsid w:val="000D7BA0"/>
    <w:pPr>
      <w:spacing w:before="40" w:after="40" w:line="240" w:lineRule="auto"/>
    </w:pPr>
    <w:rPr>
      <w:rFonts w:eastAsia="Times New Roman" w:cs="Times New Roman"/>
      <w:sz w:val="18"/>
      <w:szCs w:val="24"/>
    </w:rPr>
  </w:style>
  <w:style w:type="paragraph" w:customStyle="1" w:styleId="5ED410E3D97D4D2995005BD8549CE37C2">
    <w:name w:val="5ED410E3D97D4D2995005BD8549CE37C2"/>
    <w:rsid w:val="000D7BA0"/>
    <w:pPr>
      <w:spacing w:before="40" w:after="40" w:line="240" w:lineRule="auto"/>
    </w:pPr>
    <w:rPr>
      <w:rFonts w:eastAsia="Times New Roman" w:cs="Times New Roman"/>
      <w:sz w:val="18"/>
      <w:szCs w:val="24"/>
    </w:rPr>
  </w:style>
  <w:style w:type="paragraph" w:customStyle="1" w:styleId="B110B46651D749298B0CA2AB03C141A32">
    <w:name w:val="B110B46651D749298B0CA2AB03C141A32"/>
    <w:rsid w:val="000D7BA0"/>
    <w:pPr>
      <w:spacing w:before="40" w:after="40" w:line="240" w:lineRule="auto"/>
    </w:pPr>
    <w:rPr>
      <w:rFonts w:eastAsia="Times New Roman" w:cs="Times New Roman"/>
      <w:sz w:val="18"/>
      <w:szCs w:val="24"/>
    </w:rPr>
  </w:style>
  <w:style w:type="paragraph" w:customStyle="1" w:styleId="786BE103F908413D98479355E63E0CBF3">
    <w:name w:val="786BE103F908413D98479355E63E0CBF3"/>
    <w:rsid w:val="000D7BA0"/>
    <w:pPr>
      <w:spacing w:before="40" w:after="40" w:line="240" w:lineRule="auto"/>
    </w:pPr>
    <w:rPr>
      <w:rFonts w:eastAsia="Times New Roman" w:cs="Times New Roman"/>
      <w:sz w:val="18"/>
      <w:szCs w:val="24"/>
    </w:rPr>
  </w:style>
  <w:style w:type="paragraph" w:customStyle="1" w:styleId="28C922029BE34673ADFA7613BFBE45253">
    <w:name w:val="28C922029BE34673ADFA7613BFBE45253"/>
    <w:rsid w:val="000D7BA0"/>
    <w:pPr>
      <w:spacing w:before="40" w:after="40" w:line="240" w:lineRule="auto"/>
    </w:pPr>
    <w:rPr>
      <w:rFonts w:eastAsia="Times New Roman" w:cs="Times New Roman"/>
      <w:sz w:val="18"/>
      <w:szCs w:val="24"/>
    </w:rPr>
  </w:style>
  <w:style w:type="paragraph" w:customStyle="1" w:styleId="ABD5015FE1334BC7AE6AD1D79564A3AD3">
    <w:name w:val="ABD5015FE1334BC7AE6AD1D79564A3AD3"/>
    <w:rsid w:val="000D7BA0"/>
    <w:pPr>
      <w:spacing w:before="40" w:after="40" w:line="240" w:lineRule="auto"/>
    </w:pPr>
    <w:rPr>
      <w:rFonts w:eastAsia="Times New Roman" w:cs="Times New Roman"/>
      <w:sz w:val="18"/>
      <w:szCs w:val="24"/>
    </w:rPr>
  </w:style>
  <w:style w:type="paragraph" w:customStyle="1" w:styleId="C87B5D4B4B344865BBADE5830C721EBD3">
    <w:name w:val="C87B5D4B4B344865BBADE5830C721EBD3"/>
    <w:rsid w:val="000D7BA0"/>
    <w:pPr>
      <w:spacing w:before="40" w:after="40" w:line="240" w:lineRule="auto"/>
    </w:pPr>
    <w:rPr>
      <w:rFonts w:eastAsia="Times New Roman" w:cs="Times New Roman"/>
      <w:sz w:val="18"/>
      <w:szCs w:val="24"/>
    </w:rPr>
  </w:style>
  <w:style w:type="paragraph" w:customStyle="1" w:styleId="94154B6B02684F3F93D4758D3C4EA8CA4">
    <w:name w:val="94154B6B02684F3F93D4758D3C4EA8CA4"/>
    <w:rsid w:val="000D7BA0"/>
    <w:pPr>
      <w:spacing w:before="40" w:after="40" w:line="240" w:lineRule="auto"/>
    </w:pPr>
    <w:rPr>
      <w:rFonts w:eastAsia="Times New Roman" w:cs="Times New Roman"/>
      <w:sz w:val="18"/>
      <w:szCs w:val="24"/>
    </w:rPr>
  </w:style>
  <w:style w:type="paragraph" w:customStyle="1" w:styleId="94DBE9A1FBC948A99141B335830D37204">
    <w:name w:val="94DBE9A1FBC948A99141B335830D37204"/>
    <w:rsid w:val="000D7BA0"/>
    <w:pPr>
      <w:spacing w:before="40" w:after="40" w:line="240" w:lineRule="auto"/>
    </w:pPr>
    <w:rPr>
      <w:rFonts w:eastAsia="Times New Roman" w:cs="Times New Roman"/>
      <w:sz w:val="18"/>
      <w:szCs w:val="24"/>
    </w:rPr>
  </w:style>
  <w:style w:type="paragraph" w:customStyle="1" w:styleId="F0FC699DF18743949FA7AA3275AAFC8A3">
    <w:name w:val="F0FC699DF18743949FA7AA3275AAFC8A3"/>
    <w:rsid w:val="000D7BA0"/>
    <w:pPr>
      <w:spacing w:before="40" w:after="40" w:line="240" w:lineRule="auto"/>
    </w:pPr>
    <w:rPr>
      <w:rFonts w:eastAsia="Times New Roman" w:cs="Times New Roman"/>
      <w:sz w:val="18"/>
      <w:szCs w:val="24"/>
    </w:rPr>
  </w:style>
  <w:style w:type="paragraph" w:customStyle="1" w:styleId="33214971606D455DA438AE517867CA763">
    <w:name w:val="33214971606D455DA438AE517867CA763"/>
    <w:rsid w:val="000D7BA0"/>
    <w:pPr>
      <w:spacing w:before="40" w:after="40" w:line="240" w:lineRule="auto"/>
    </w:pPr>
    <w:rPr>
      <w:rFonts w:eastAsia="Times New Roman" w:cs="Times New Roman"/>
      <w:sz w:val="18"/>
      <w:szCs w:val="24"/>
    </w:rPr>
  </w:style>
  <w:style w:type="paragraph" w:customStyle="1" w:styleId="61F2F47EEF8D465F87F45A2D083BCEC74">
    <w:name w:val="61F2F47EEF8D465F87F45A2D083BCEC74"/>
    <w:rsid w:val="000D7BA0"/>
    <w:pPr>
      <w:spacing w:before="40" w:after="40" w:line="240" w:lineRule="auto"/>
    </w:pPr>
    <w:rPr>
      <w:rFonts w:eastAsia="Times New Roman" w:cs="Times New Roman"/>
      <w:sz w:val="18"/>
      <w:szCs w:val="24"/>
    </w:rPr>
  </w:style>
  <w:style w:type="paragraph" w:customStyle="1" w:styleId="A32C885E7479441483CB9BCF49DCCEDB4">
    <w:name w:val="A32C885E7479441483CB9BCF49DCCEDB4"/>
    <w:rsid w:val="000D7BA0"/>
    <w:pPr>
      <w:spacing w:before="40" w:after="40" w:line="240" w:lineRule="auto"/>
    </w:pPr>
    <w:rPr>
      <w:rFonts w:eastAsia="Times New Roman" w:cs="Times New Roman"/>
      <w:sz w:val="18"/>
      <w:szCs w:val="24"/>
    </w:rPr>
  </w:style>
  <w:style w:type="paragraph" w:customStyle="1" w:styleId="853B729606BE49C48F05A4A975D66E314">
    <w:name w:val="853B729606BE49C48F05A4A975D66E314"/>
    <w:rsid w:val="000D7BA0"/>
    <w:pPr>
      <w:spacing w:before="40" w:after="40" w:line="240" w:lineRule="auto"/>
    </w:pPr>
    <w:rPr>
      <w:rFonts w:eastAsia="Times New Roman" w:cs="Times New Roman"/>
      <w:sz w:val="18"/>
      <w:szCs w:val="24"/>
    </w:rPr>
  </w:style>
  <w:style w:type="paragraph" w:customStyle="1" w:styleId="F0EA886C01D4425BA714F2E1C803C3CA3">
    <w:name w:val="F0EA886C01D4425BA714F2E1C803C3CA3"/>
    <w:rsid w:val="000D7BA0"/>
    <w:pPr>
      <w:spacing w:before="40" w:after="40" w:line="240" w:lineRule="auto"/>
    </w:pPr>
    <w:rPr>
      <w:rFonts w:eastAsia="Times New Roman" w:cs="Times New Roman"/>
      <w:sz w:val="18"/>
      <w:szCs w:val="24"/>
    </w:rPr>
  </w:style>
  <w:style w:type="paragraph" w:customStyle="1" w:styleId="B2385AB76A73443DA884EBAA45D63D653">
    <w:name w:val="B2385AB76A73443DA884EBAA45D63D653"/>
    <w:rsid w:val="000D7BA0"/>
    <w:pPr>
      <w:spacing w:before="40" w:after="40" w:line="240" w:lineRule="auto"/>
    </w:pPr>
    <w:rPr>
      <w:rFonts w:eastAsia="Times New Roman" w:cs="Times New Roman"/>
      <w:sz w:val="18"/>
      <w:szCs w:val="24"/>
    </w:rPr>
  </w:style>
  <w:style w:type="paragraph" w:customStyle="1" w:styleId="CC894483E1C4437AA5E05FB9CB8E803D3">
    <w:name w:val="CC894483E1C4437AA5E05FB9CB8E803D3"/>
    <w:rsid w:val="000D7BA0"/>
    <w:pPr>
      <w:spacing w:before="40" w:after="40" w:line="240" w:lineRule="auto"/>
    </w:pPr>
    <w:rPr>
      <w:rFonts w:eastAsia="Times New Roman" w:cs="Times New Roman"/>
      <w:sz w:val="18"/>
      <w:szCs w:val="24"/>
    </w:rPr>
  </w:style>
  <w:style w:type="paragraph" w:customStyle="1" w:styleId="3B76351F89414E8F958750B4387B16D73">
    <w:name w:val="3B76351F89414E8F958750B4387B16D73"/>
    <w:rsid w:val="000D7BA0"/>
    <w:pPr>
      <w:spacing w:before="40" w:after="40" w:line="240" w:lineRule="auto"/>
    </w:pPr>
    <w:rPr>
      <w:rFonts w:eastAsia="Times New Roman" w:cs="Times New Roman"/>
      <w:sz w:val="18"/>
      <w:szCs w:val="24"/>
    </w:rPr>
  </w:style>
  <w:style w:type="paragraph" w:customStyle="1" w:styleId="5A5573033CDF43A09F2C5E1F110BE5354">
    <w:name w:val="5A5573033CDF43A09F2C5E1F110BE5354"/>
    <w:rsid w:val="000D7BA0"/>
    <w:pPr>
      <w:spacing w:before="40" w:after="40" w:line="240" w:lineRule="auto"/>
    </w:pPr>
    <w:rPr>
      <w:rFonts w:eastAsia="Times New Roman" w:cs="Times New Roman"/>
      <w:sz w:val="18"/>
      <w:szCs w:val="24"/>
    </w:rPr>
  </w:style>
  <w:style w:type="paragraph" w:customStyle="1" w:styleId="7D05D23F30744EE4BA4D1E3C8814F3153">
    <w:name w:val="7D05D23F30744EE4BA4D1E3C8814F3153"/>
    <w:rsid w:val="000D7BA0"/>
    <w:pPr>
      <w:spacing w:before="40" w:after="40" w:line="240" w:lineRule="auto"/>
    </w:pPr>
    <w:rPr>
      <w:rFonts w:eastAsia="Times New Roman" w:cs="Times New Roman"/>
      <w:sz w:val="18"/>
      <w:szCs w:val="24"/>
    </w:rPr>
  </w:style>
  <w:style w:type="paragraph" w:customStyle="1" w:styleId="CA6A8A2338F34F74869C9A4F2A343AF43">
    <w:name w:val="CA6A8A2338F34F74869C9A4F2A343AF43"/>
    <w:rsid w:val="000D7BA0"/>
    <w:pPr>
      <w:spacing w:before="40" w:after="40" w:line="240" w:lineRule="auto"/>
    </w:pPr>
    <w:rPr>
      <w:rFonts w:eastAsia="Times New Roman" w:cs="Times New Roman"/>
      <w:sz w:val="18"/>
      <w:szCs w:val="24"/>
    </w:rPr>
  </w:style>
  <w:style w:type="paragraph" w:customStyle="1" w:styleId="45FC7A45D1B54AF2B4B5894258016EBD3">
    <w:name w:val="45FC7A45D1B54AF2B4B5894258016EBD3"/>
    <w:rsid w:val="000D7BA0"/>
    <w:pPr>
      <w:spacing w:before="40" w:after="40" w:line="240" w:lineRule="auto"/>
    </w:pPr>
    <w:rPr>
      <w:rFonts w:eastAsia="Times New Roman" w:cs="Times New Roman"/>
      <w:sz w:val="18"/>
      <w:szCs w:val="24"/>
    </w:rPr>
  </w:style>
  <w:style w:type="paragraph" w:customStyle="1" w:styleId="DAE78A5038DC47D9BBB10EA8794779BF1">
    <w:name w:val="DAE78A5038DC47D9BBB10EA8794779BF1"/>
    <w:rsid w:val="000D7BA0"/>
    <w:pPr>
      <w:spacing w:before="40" w:after="40" w:line="240" w:lineRule="auto"/>
    </w:pPr>
    <w:rPr>
      <w:rFonts w:eastAsia="Times New Roman" w:cs="Times New Roman"/>
      <w:sz w:val="18"/>
      <w:szCs w:val="24"/>
    </w:rPr>
  </w:style>
  <w:style w:type="paragraph" w:customStyle="1" w:styleId="3F561DE921F94E74B101A8FB5F86A5B4">
    <w:name w:val="3F561DE921F94E74B101A8FB5F86A5B4"/>
    <w:rsid w:val="000D7BA0"/>
  </w:style>
  <w:style w:type="paragraph" w:customStyle="1" w:styleId="3995666161FA40ACAF3679F9BB35507E">
    <w:name w:val="3995666161FA40ACAF3679F9BB35507E"/>
    <w:rsid w:val="000D7BA0"/>
  </w:style>
  <w:style w:type="paragraph" w:customStyle="1" w:styleId="0D1664E018F4481797265D4A02BA3248">
    <w:name w:val="0D1664E018F4481797265D4A02BA3248"/>
    <w:rsid w:val="000D7BA0"/>
  </w:style>
  <w:style w:type="paragraph" w:customStyle="1" w:styleId="3A7CD22770294797B9E178DCB9431222">
    <w:name w:val="3A7CD22770294797B9E178DCB9431222"/>
    <w:rsid w:val="000D7BA0"/>
  </w:style>
  <w:style w:type="paragraph" w:customStyle="1" w:styleId="E7B6EE050CA74384A0D7370078C8EDCB">
    <w:name w:val="E7B6EE050CA74384A0D7370078C8EDCB"/>
    <w:rsid w:val="000D7BA0"/>
  </w:style>
  <w:style w:type="paragraph" w:customStyle="1" w:styleId="5607060740D74E5FA4A3079C9772BC3A">
    <w:name w:val="5607060740D74E5FA4A3079C9772BC3A"/>
    <w:rsid w:val="000D7BA0"/>
  </w:style>
  <w:style w:type="paragraph" w:customStyle="1" w:styleId="124B8EB0B73F4248AEE9A05B082EB792">
    <w:name w:val="124B8EB0B73F4248AEE9A05B082EB792"/>
    <w:rsid w:val="000D7BA0"/>
  </w:style>
  <w:style w:type="paragraph" w:customStyle="1" w:styleId="8A437A00D27E4CDB82E0634A4FAEA161">
    <w:name w:val="8A437A00D27E4CDB82E0634A4FAEA161"/>
    <w:rsid w:val="000D7BA0"/>
  </w:style>
  <w:style w:type="paragraph" w:customStyle="1" w:styleId="4C5B9BA4E33C422C86F8E069E25567DD">
    <w:name w:val="4C5B9BA4E33C422C86F8E069E25567DD"/>
    <w:rsid w:val="000D7BA0"/>
  </w:style>
  <w:style w:type="paragraph" w:customStyle="1" w:styleId="4031ADF0B4824001A2560C4C703C7BBF">
    <w:name w:val="4031ADF0B4824001A2560C4C703C7BBF"/>
    <w:rsid w:val="000D7BA0"/>
  </w:style>
  <w:style w:type="paragraph" w:customStyle="1" w:styleId="117AE8A1538F417C973FA6A5E32C99BA">
    <w:name w:val="117AE8A1538F417C973FA6A5E32C99BA"/>
    <w:rsid w:val="000D7BA0"/>
  </w:style>
  <w:style w:type="paragraph" w:customStyle="1" w:styleId="C151389FCEE2408980A0527957A1EF8C">
    <w:name w:val="C151389FCEE2408980A0527957A1EF8C"/>
    <w:rsid w:val="000D7BA0"/>
  </w:style>
  <w:style w:type="paragraph" w:customStyle="1" w:styleId="8C64CE25297841B8B4B8044FB3DD87AC">
    <w:name w:val="8C64CE25297841B8B4B8044FB3DD87AC"/>
    <w:rsid w:val="008F0F25"/>
  </w:style>
  <w:style w:type="paragraph" w:customStyle="1" w:styleId="F20E89F77FE04C1FA7C21C9B14EC3640">
    <w:name w:val="F20E89F77FE04C1FA7C21C9B14EC3640"/>
    <w:rsid w:val="008F0F25"/>
  </w:style>
  <w:style w:type="paragraph" w:customStyle="1" w:styleId="30D5B474E8FF4529B6D6CEBB5342BE63">
    <w:name w:val="30D5B474E8FF4529B6D6CEBB5342BE63"/>
    <w:rsid w:val="008F0F25"/>
  </w:style>
  <w:style w:type="paragraph" w:customStyle="1" w:styleId="31DD8E89C7464BE590C2C272E5FE367F">
    <w:name w:val="31DD8E89C7464BE590C2C272E5FE367F"/>
    <w:rsid w:val="008F0F25"/>
  </w:style>
  <w:style w:type="paragraph" w:customStyle="1" w:styleId="9A9BFFC2D916431CAEB218F969610B9B">
    <w:name w:val="9A9BFFC2D916431CAEB218F969610B9B"/>
    <w:rsid w:val="008F0F25"/>
  </w:style>
  <w:style w:type="paragraph" w:customStyle="1" w:styleId="812971744A95454CA6069C11348C2035">
    <w:name w:val="812971744A95454CA6069C11348C2035"/>
    <w:rsid w:val="008F0F25"/>
  </w:style>
  <w:style w:type="paragraph" w:customStyle="1" w:styleId="4F9B91E6E81F4849B70B9604BF9C4F18">
    <w:name w:val="4F9B91E6E81F4849B70B9604BF9C4F18"/>
    <w:rsid w:val="008F0F25"/>
  </w:style>
  <w:style w:type="paragraph" w:customStyle="1" w:styleId="73CE09CB276C4AD2942D3E58D19A670C">
    <w:name w:val="73CE09CB276C4AD2942D3E58D19A670C"/>
    <w:rsid w:val="008F0F25"/>
  </w:style>
  <w:style w:type="paragraph" w:customStyle="1" w:styleId="F6C9F16BCDAE40AB836FF47BCA886C56">
    <w:name w:val="F6C9F16BCDAE40AB836FF47BCA886C56"/>
    <w:rsid w:val="008F0F25"/>
  </w:style>
  <w:style w:type="paragraph" w:customStyle="1" w:styleId="BD762673876C443585A60278063606FB">
    <w:name w:val="BD762673876C443585A60278063606FB"/>
    <w:rsid w:val="008F0F25"/>
  </w:style>
  <w:style w:type="paragraph" w:customStyle="1" w:styleId="A942018AD7BF470BAB2A5A76904275A7">
    <w:name w:val="A942018AD7BF470BAB2A5A76904275A7"/>
    <w:rsid w:val="008F0F25"/>
  </w:style>
  <w:style w:type="paragraph" w:customStyle="1" w:styleId="5B36F8515BC24B6896CF71047FF1902B">
    <w:name w:val="5B36F8515BC24B6896CF71047FF1902B"/>
    <w:rsid w:val="008F0F25"/>
  </w:style>
  <w:style w:type="paragraph" w:customStyle="1" w:styleId="1FD5DBF40FD24F3F93302105D9949026">
    <w:name w:val="1FD5DBF40FD24F3F93302105D9949026"/>
    <w:rsid w:val="008F0F25"/>
  </w:style>
  <w:style w:type="paragraph" w:customStyle="1" w:styleId="E45669325AA14999806F05CD492D528B">
    <w:name w:val="E45669325AA14999806F05CD492D528B"/>
    <w:rsid w:val="008F0F25"/>
  </w:style>
  <w:style w:type="paragraph" w:customStyle="1" w:styleId="1C502BD2B18C4395B703F958BCD47DCB">
    <w:name w:val="1C502BD2B18C4395B703F958BCD47DCB"/>
    <w:rsid w:val="005664B0"/>
  </w:style>
  <w:style w:type="paragraph" w:customStyle="1" w:styleId="5CDB152857864D7186DE8C3F3FA15DC2">
    <w:name w:val="5CDB152857864D7186DE8C3F3FA15DC2"/>
    <w:rsid w:val="005664B0"/>
  </w:style>
  <w:style w:type="paragraph" w:customStyle="1" w:styleId="2DA98FA9B28C4006B09010CCAE292772">
    <w:name w:val="2DA98FA9B28C4006B09010CCAE292772"/>
    <w:rsid w:val="005664B0"/>
  </w:style>
  <w:style w:type="paragraph" w:customStyle="1" w:styleId="896C90CE11064AA0B4CDD0EAAC1E2368">
    <w:name w:val="896C90CE11064AA0B4CDD0EAAC1E2368"/>
    <w:rsid w:val="005664B0"/>
  </w:style>
  <w:style w:type="paragraph" w:customStyle="1" w:styleId="D72AEC9478514F8398B659E769066DBC">
    <w:name w:val="D72AEC9478514F8398B659E769066DBC"/>
    <w:rsid w:val="005664B0"/>
  </w:style>
  <w:style w:type="paragraph" w:customStyle="1" w:styleId="06006B916A39411B86451B9917A55AF8">
    <w:name w:val="06006B916A39411B86451B9917A55AF8"/>
    <w:rsid w:val="005664B0"/>
  </w:style>
  <w:style w:type="paragraph" w:customStyle="1" w:styleId="9D369970BF3C465C8C41D7B7334E0127">
    <w:name w:val="9D369970BF3C465C8C41D7B7334E0127"/>
    <w:rsid w:val="005664B0"/>
  </w:style>
  <w:style w:type="paragraph" w:customStyle="1" w:styleId="2302FA1239304B3DA51A941935AB1FBF">
    <w:name w:val="2302FA1239304B3DA51A941935AB1FBF"/>
    <w:rsid w:val="005664B0"/>
  </w:style>
  <w:style w:type="paragraph" w:customStyle="1" w:styleId="7F458AB0684B4609A0A7E370EB0BC738">
    <w:name w:val="7F458AB0684B4609A0A7E370EB0BC738"/>
    <w:rsid w:val="005664B0"/>
  </w:style>
  <w:style w:type="paragraph" w:customStyle="1" w:styleId="A59E0D8B75B745F185E829CB8B8600F2">
    <w:name w:val="A59E0D8B75B745F185E829CB8B8600F2"/>
    <w:rsid w:val="002374C0"/>
  </w:style>
  <w:style w:type="paragraph" w:customStyle="1" w:styleId="451DAF00FA6C4FE3B34128ED2E1C5E04">
    <w:name w:val="451DAF00FA6C4FE3B34128ED2E1C5E04"/>
    <w:rsid w:val="002374C0"/>
  </w:style>
  <w:style w:type="paragraph" w:customStyle="1" w:styleId="D81B49CDC9E142A09FAD48FC5BFCC4B1">
    <w:name w:val="D81B49CDC9E142A09FAD48FC5BFCC4B1"/>
    <w:rsid w:val="002374C0"/>
  </w:style>
  <w:style w:type="paragraph" w:customStyle="1" w:styleId="91D46DFAA1514ADD9C08179224FC5778">
    <w:name w:val="91D46DFAA1514ADD9C08179224FC5778"/>
    <w:rsid w:val="002374C0"/>
  </w:style>
  <w:style w:type="paragraph" w:customStyle="1" w:styleId="5157D2F8664C4BF7A9403AC33E20CF1E">
    <w:name w:val="5157D2F8664C4BF7A9403AC33E20CF1E"/>
    <w:rsid w:val="002374C0"/>
  </w:style>
  <w:style w:type="paragraph" w:customStyle="1" w:styleId="EA80CB3545C74AED868156759E764D4D">
    <w:name w:val="EA80CB3545C74AED868156759E764D4D"/>
    <w:rsid w:val="002374C0"/>
  </w:style>
  <w:style w:type="paragraph" w:customStyle="1" w:styleId="8A1CC1D4BBE5473796C703FD0F3ACDA9">
    <w:name w:val="8A1CC1D4BBE5473796C703FD0F3ACDA9"/>
    <w:rsid w:val="002374C0"/>
  </w:style>
  <w:style w:type="paragraph" w:customStyle="1" w:styleId="95AFD9232B3745038F796D0BEC53B0DB">
    <w:name w:val="95AFD9232B3745038F796D0BEC53B0DB"/>
    <w:rsid w:val="002374C0"/>
  </w:style>
  <w:style w:type="paragraph" w:customStyle="1" w:styleId="8F5C5C1BE8684F8CA703B272A41C22AA">
    <w:name w:val="8F5C5C1BE8684F8CA703B272A41C22AA"/>
    <w:rsid w:val="002374C0"/>
  </w:style>
  <w:style w:type="paragraph" w:customStyle="1" w:styleId="080DF027BFBD4E9988121A13B62FF3A1">
    <w:name w:val="080DF027BFBD4E9988121A13B62FF3A1"/>
    <w:rsid w:val="002374C0"/>
  </w:style>
  <w:style w:type="paragraph" w:customStyle="1" w:styleId="1EC6E08CCB304A5C9D6A51AEFBE55361">
    <w:name w:val="1EC6E08CCB304A5C9D6A51AEFBE55361"/>
    <w:rsid w:val="002374C0"/>
  </w:style>
  <w:style w:type="paragraph" w:customStyle="1" w:styleId="6D8740E42EAF495AA73B9DCA62428E46">
    <w:name w:val="6D8740E42EAF495AA73B9DCA62428E46"/>
    <w:rsid w:val="002374C0"/>
  </w:style>
  <w:style w:type="paragraph" w:customStyle="1" w:styleId="9A90896C5B714FBCAFA2769A33F0ED0D">
    <w:name w:val="9A90896C5B714FBCAFA2769A33F0ED0D"/>
    <w:rsid w:val="002374C0"/>
  </w:style>
  <w:style w:type="paragraph" w:customStyle="1" w:styleId="498E40986ED947E7AC6DF085A4C82ECA">
    <w:name w:val="498E40986ED947E7AC6DF085A4C82ECA"/>
    <w:rsid w:val="002374C0"/>
  </w:style>
  <w:style w:type="paragraph" w:customStyle="1" w:styleId="B4F281DA5F6742C4BB4BD65C919E08F8">
    <w:name w:val="B4F281DA5F6742C4BB4BD65C919E08F8"/>
    <w:rsid w:val="002374C0"/>
  </w:style>
  <w:style w:type="paragraph" w:customStyle="1" w:styleId="F5322B38161F4B07A43CEC43D22085D6">
    <w:name w:val="F5322B38161F4B07A43CEC43D22085D6"/>
    <w:rsid w:val="002374C0"/>
  </w:style>
  <w:style w:type="paragraph" w:customStyle="1" w:styleId="7FCF7A64969B40EC94DDE7C51D095679">
    <w:name w:val="7FCF7A64969B40EC94DDE7C51D095679"/>
    <w:rsid w:val="002374C0"/>
  </w:style>
  <w:style w:type="paragraph" w:customStyle="1" w:styleId="31E886C9A316420FA22A7F98A628268B">
    <w:name w:val="31E886C9A316420FA22A7F98A628268B"/>
    <w:rsid w:val="002374C0"/>
  </w:style>
  <w:style w:type="paragraph" w:customStyle="1" w:styleId="89BE520FCD554683836D59BCF01BE146">
    <w:name w:val="89BE520FCD554683836D59BCF01BE146"/>
    <w:rsid w:val="002374C0"/>
  </w:style>
  <w:style w:type="paragraph" w:customStyle="1" w:styleId="D3A06D3F230E4AC4AED090EA9DCF78BE">
    <w:name w:val="D3A06D3F230E4AC4AED090EA9DCF78BE"/>
    <w:rsid w:val="002374C0"/>
  </w:style>
  <w:style w:type="paragraph" w:customStyle="1" w:styleId="54918490E21F4A4FAAA5464CB067040F">
    <w:name w:val="54918490E21F4A4FAAA5464CB067040F"/>
    <w:rsid w:val="002374C0"/>
  </w:style>
  <w:style w:type="paragraph" w:customStyle="1" w:styleId="0156690E0BDD4EE0A7CD8525B75046F9">
    <w:name w:val="0156690E0BDD4EE0A7CD8525B75046F9"/>
    <w:rsid w:val="002374C0"/>
  </w:style>
  <w:style w:type="paragraph" w:customStyle="1" w:styleId="789C2A28ABC44100943CEF3872B8AADF">
    <w:name w:val="789C2A28ABC44100943CEF3872B8AADF"/>
    <w:rsid w:val="002374C0"/>
  </w:style>
  <w:style w:type="paragraph" w:customStyle="1" w:styleId="69618DE6D88A488BAA70E25E01B38E8D">
    <w:name w:val="69618DE6D88A488BAA70E25E01B38E8D"/>
    <w:rsid w:val="002374C0"/>
  </w:style>
  <w:style w:type="paragraph" w:customStyle="1" w:styleId="4F620AB197084DB9B3D9740FA155EC5B">
    <w:name w:val="4F620AB197084DB9B3D9740FA155EC5B"/>
    <w:rsid w:val="002374C0"/>
  </w:style>
  <w:style w:type="paragraph" w:customStyle="1" w:styleId="E6A72CD8C56E4CABBB07974728B44E84">
    <w:name w:val="E6A72CD8C56E4CABBB07974728B44E84"/>
    <w:rsid w:val="002374C0"/>
  </w:style>
  <w:style w:type="paragraph" w:customStyle="1" w:styleId="F1B47920BD70486EB8CE04DD9F4E726C">
    <w:name w:val="F1B47920BD70486EB8CE04DD9F4E726C"/>
    <w:rsid w:val="002374C0"/>
  </w:style>
  <w:style w:type="paragraph" w:customStyle="1" w:styleId="BF92FDE115FD420BAAE8A27E9B03F291">
    <w:name w:val="BF92FDE115FD420BAAE8A27E9B03F291"/>
    <w:rsid w:val="002374C0"/>
  </w:style>
  <w:style w:type="paragraph" w:customStyle="1" w:styleId="F96BFDD9B6544E1E8C413549B041A5E6">
    <w:name w:val="F96BFDD9B6544E1E8C413549B041A5E6"/>
    <w:rsid w:val="002374C0"/>
  </w:style>
  <w:style w:type="paragraph" w:customStyle="1" w:styleId="C14AAA6088E1468F99CBF4F415A8A342">
    <w:name w:val="C14AAA6088E1468F99CBF4F415A8A342"/>
    <w:rsid w:val="002374C0"/>
  </w:style>
  <w:style w:type="paragraph" w:customStyle="1" w:styleId="A7ADBCD3FEDC44CE918A5EA8ABBBEF63">
    <w:name w:val="A7ADBCD3FEDC44CE918A5EA8ABBBEF63"/>
    <w:rsid w:val="002374C0"/>
  </w:style>
  <w:style w:type="paragraph" w:customStyle="1" w:styleId="D067A02333FA405599B0DCA37A482CE9">
    <w:name w:val="D067A02333FA405599B0DCA37A482CE9"/>
    <w:rsid w:val="002374C0"/>
  </w:style>
  <w:style w:type="paragraph" w:customStyle="1" w:styleId="2C710D372023419F8FD648F19DDAE92D">
    <w:name w:val="2C710D372023419F8FD648F19DDAE92D"/>
    <w:rsid w:val="002374C0"/>
  </w:style>
  <w:style w:type="paragraph" w:customStyle="1" w:styleId="69B6B2863C824E51A1904E61CF4B553F">
    <w:name w:val="69B6B2863C824E51A1904E61CF4B553F"/>
    <w:rsid w:val="002374C0"/>
  </w:style>
  <w:style w:type="paragraph" w:customStyle="1" w:styleId="7F3BEA94CC9E472091941F8C47248327">
    <w:name w:val="7F3BEA94CC9E472091941F8C47248327"/>
    <w:rsid w:val="002374C0"/>
  </w:style>
  <w:style w:type="paragraph" w:customStyle="1" w:styleId="BC678A4064D542AB865DE64C2FACC715">
    <w:name w:val="BC678A4064D542AB865DE64C2FACC715"/>
    <w:rsid w:val="002374C0"/>
  </w:style>
  <w:style w:type="paragraph" w:customStyle="1" w:styleId="A94297D779334A91B1A5CD424A900E0B">
    <w:name w:val="A94297D779334A91B1A5CD424A900E0B"/>
    <w:rsid w:val="002374C0"/>
  </w:style>
  <w:style w:type="paragraph" w:customStyle="1" w:styleId="3E200C50EFD441F2AC48DD34D80045D2">
    <w:name w:val="3E200C50EFD441F2AC48DD34D80045D2"/>
    <w:rsid w:val="002374C0"/>
  </w:style>
  <w:style w:type="paragraph" w:customStyle="1" w:styleId="AB654B7644DE42BBAFC783B3E97AF5B1">
    <w:name w:val="AB654B7644DE42BBAFC783B3E97AF5B1"/>
    <w:rsid w:val="002374C0"/>
  </w:style>
  <w:style w:type="paragraph" w:customStyle="1" w:styleId="327809BB4A8448DD96C1393F3220B193">
    <w:name w:val="327809BB4A8448DD96C1393F3220B193"/>
    <w:rsid w:val="002374C0"/>
  </w:style>
  <w:style w:type="paragraph" w:customStyle="1" w:styleId="1FB20F3857D5402B89E25AD63D949144">
    <w:name w:val="1FB20F3857D5402B89E25AD63D949144"/>
    <w:rsid w:val="002374C0"/>
  </w:style>
  <w:style w:type="paragraph" w:customStyle="1" w:styleId="30EADEC0586A445DADA3E358DB9A42EE">
    <w:name w:val="30EADEC0586A445DADA3E358DB9A42EE"/>
    <w:rsid w:val="002374C0"/>
  </w:style>
  <w:style w:type="paragraph" w:customStyle="1" w:styleId="89ED181DC71748078157E9A952B29442">
    <w:name w:val="89ED181DC71748078157E9A952B29442"/>
    <w:rsid w:val="002374C0"/>
  </w:style>
  <w:style w:type="paragraph" w:customStyle="1" w:styleId="6D215167076D41E49A766350CB09698B">
    <w:name w:val="6D215167076D41E49A766350CB09698B"/>
    <w:rsid w:val="002374C0"/>
  </w:style>
  <w:style w:type="paragraph" w:customStyle="1" w:styleId="D50EA854887E49208D48A805467681C5">
    <w:name w:val="D50EA854887E49208D48A805467681C5"/>
    <w:rsid w:val="002374C0"/>
  </w:style>
  <w:style w:type="paragraph" w:customStyle="1" w:styleId="3646129EE8704542AF2809B7D3957A16">
    <w:name w:val="3646129EE8704542AF2809B7D3957A16"/>
    <w:rsid w:val="002374C0"/>
  </w:style>
  <w:style w:type="paragraph" w:customStyle="1" w:styleId="7FD011630F8F4DC7B83ED2B2AC3BC936">
    <w:name w:val="7FD011630F8F4DC7B83ED2B2AC3BC936"/>
    <w:rsid w:val="002374C0"/>
  </w:style>
  <w:style w:type="paragraph" w:customStyle="1" w:styleId="6078EE1985934380AE9F389B2D1E4545">
    <w:name w:val="6078EE1985934380AE9F389B2D1E4545"/>
    <w:rsid w:val="002374C0"/>
  </w:style>
  <w:style w:type="paragraph" w:customStyle="1" w:styleId="CE1B6D425FD34FA0B12487427982DD9C">
    <w:name w:val="CE1B6D425FD34FA0B12487427982DD9C"/>
    <w:rsid w:val="002374C0"/>
  </w:style>
  <w:style w:type="paragraph" w:customStyle="1" w:styleId="26E4C6FB059D4B978D24877D386C0B6E">
    <w:name w:val="26E4C6FB059D4B978D24877D386C0B6E"/>
    <w:rsid w:val="002374C0"/>
  </w:style>
  <w:style w:type="paragraph" w:customStyle="1" w:styleId="D3CF4A4607104BE9B8BA3F48373C270A">
    <w:name w:val="D3CF4A4607104BE9B8BA3F48373C270A"/>
    <w:rsid w:val="002374C0"/>
  </w:style>
  <w:style w:type="paragraph" w:customStyle="1" w:styleId="7CF9393C39DB47EBB891C42398074DDD">
    <w:name w:val="7CF9393C39DB47EBB891C42398074DDD"/>
    <w:rsid w:val="002374C0"/>
  </w:style>
  <w:style w:type="paragraph" w:customStyle="1" w:styleId="279E2AA4D93D47FB9A2BBC4292625D01">
    <w:name w:val="279E2AA4D93D47FB9A2BBC4292625D01"/>
    <w:rsid w:val="002374C0"/>
  </w:style>
  <w:style w:type="paragraph" w:customStyle="1" w:styleId="162FAC79E0DD47BBB0FB9F42784F24B9">
    <w:name w:val="162FAC79E0DD47BBB0FB9F42784F24B9"/>
    <w:rsid w:val="002374C0"/>
  </w:style>
  <w:style w:type="paragraph" w:customStyle="1" w:styleId="F28710220D3D44BC92AC137132F00DE8">
    <w:name w:val="F28710220D3D44BC92AC137132F00DE8"/>
    <w:rsid w:val="002374C0"/>
  </w:style>
  <w:style w:type="paragraph" w:customStyle="1" w:styleId="63F84EA0EABC437CB1F0E233898F33B6">
    <w:name w:val="63F84EA0EABC437CB1F0E233898F33B6"/>
    <w:rsid w:val="002374C0"/>
  </w:style>
  <w:style w:type="paragraph" w:customStyle="1" w:styleId="9CB018A399EA4284A2704576FF510AA4">
    <w:name w:val="9CB018A399EA4284A2704576FF510AA4"/>
    <w:rsid w:val="002374C0"/>
  </w:style>
  <w:style w:type="paragraph" w:customStyle="1" w:styleId="E7E6E0AC39E24DC9BD8894FFCCA3CA20">
    <w:name w:val="E7E6E0AC39E24DC9BD8894FFCCA3CA20"/>
    <w:rsid w:val="002374C0"/>
  </w:style>
  <w:style w:type="paragraph" w:customStyle="1" w:styleId="AEA2402FFF784F778E39E3387211DFA6">
    <w:name w:val="AEA2402FFF784F778E39E3387211DFA6"/>
    <w:rsid w:val="002374C0"/>
  </w:style>
  <w:style w:type="paragraph" w:customStyle="1" w:styleId="FC2E838C8F324C79BACA709E11D68736">
    <w:name w:val="FC2E838C8F324C79BACA709E11D68736"/>
    <w:rsid w:val="002374C0"/>
  </w:style>
  <w:style w:type="paragraph" w:customStyle="1" w:styleId="FD69AC4642CC47919C9C6D24C0D22A1D">
    <w:name w:val="FD69AC4642CC47919C9C6D24C0D22A1D"/>
    <w:rsid w:val="002374C0"/>
  </w:style>
  <w:style w:type="paragraph" w:customStyle="1" w:styleId="EBB4B5A17B614F0E84CB9F2E40BEFC19">
    <w:name w:val="EBB4B5A17B614F0E84CB9F2E40BEFC19"/>
    <w:rsid w:val="002374C0"/>
  </w:style>
  <w:style w:type="paragraph" w:customStyle="1" w:styleId="45D4ED45711B48419575393439AB3948">
    <w:name w:val="45D4ED45711B48419575393439AB3948"/>
    <w:rsid w:val="002374C0"/>
  </w:style>
  <w:style w:type="paragraph" w:customStyle="1" w:styleId="6346B5A864A44C85887EE59C332F3539">
    <w:name w:val="6346B5A864A44C85887EE59C332F3539"/>
    <w:rsid w:val="002374C0"/>
  </w:style>
  <w:style w:type="paragraph" w:customStyle="1" w:styleId="C97516F129FA46E98F5E40B83377D9D1">
    <w:name w:val="C97516F129FA46E98F5E40B83377D9D1"/>
    <w:rsid w:val="002374C0"/>
  </w:style>
  <w:style w:type="paragraph" w:customStyle="1" w:styleId="7A5D73EC5D9043149109BB39CA86784E">
    <w:name w:val="7A5D73EC5D9043149109BB39CA86784E"/>
    <w:rsid w:val="002374C0"/>
  </w:style>
  <w:style w:type="paragraph" w:customStyle="1" w:styleId="8A610558D4984208B5E9A4665B6D1025">
    <w:name w:val="8A610558D4984208B5E9A4665B6D1025"/>
    <w:rsid w:val="002374C0"/>
  </w:style>
  <w:style w:type="paragraph" w:customStyle="1" w:styleId="D09BE1EF7A7A430D8532F47A5F6DCF90">
    <w:name w:val="D09BE1EF7A7A430D8532F47A5F6DCF90"/>
    <w:rsid w:val="002374C0"/>
  </w:style>
  <w:style w:type="paragraph" w:customStyle="1" w:styleId="484A81D7EC5849C6AA19FD46454F4C74">
    <w:name w:val="484A81D7EC5849C6AA19FD46454F4C74"/>
    <w:rsid w:val="002374C0"/>
  </w:style>
  <w:style w:type="paragraph" w:customStyle="1" w:styleId="BE5503491C62402683E6AF48949E63D5">
    <w:name w:val="BE5503491C62402683E6AF48949E63D5"/>
    <w:rsid w:val="002374C0"/>
  </w:style>
  <w:style w:type="paragraph" w:customStyle="1" w:styleId="702E281F650B42038F21F9CACD7A5628">
    <w:name w:val="702E281F650B42038F21F9CACD7A5628"/>
    <w:rsid w:val="002374C0"/>
  </w:style>
  <w:style w:type="paragraph" w:customStyle="1" w:styleId="1088255152F34A1BB9E0319D1F6D587D">
    <w:name w:val="1088255152F34A1BB9E0319D1F6D587D"/>
    <w:rsid w:val="002374C0"/>
  </w:style>
  <w:style w:type="paragraph" w:customStyle="1" w:styleId="BB7C216902684CF3A31B43912F52C95F">
    <w:name w:val="BB7C216902684CF3A31B43912F52C95F"/>
    <w:rsid w:val="002374C0"/>
  </w:style>
  <w:style w:type="paragraph" w:customStyle="1" w:styleId="F93CAC509A1E47B6A8CEE2B6C6E9A0FF">
    <w:name w:val="F93CAC509A1E47B6A8CEE2B6C6E9A0FF"/>
    <w:rsid w:val="002374C0"/>
  </w:style>
  <w:style w:type="paragraph" w:customStyle="1" w:styleId="DA5C74831E1D4BC0B79641327B5E8932">
    <w:name w:val="DA5C74831E1D4BC0B79641327B5E8932"/>
    <w:rsid w:val="002374C0"/>
  </w:style>
  <w:style w:type="paragraph" w:customStyle="1" w:styleId="2CDEC5F0335D4DBA9EA634775A7567A2">
    <w:name w:val="2CDEC5F0335D4DBA9EA634775A7567A2"/>
    <w:rsid w:val="002374C0"/>
  </w:style>
  <w:style w:type="paragraph" w:customStyle="1" w:styleId="77F859C629E5435C9F61BC1E9511A209">
    <w:name w:val="77F859C629E5435C9F61BC1E9511A209"/>
    <w:rsid w:val="002374C0"/>
  </w:style>
  <w:style w:type="paragraph" w:customStyle="1" w:styleId="430D95CE697147268DFC3384BC31BADF">
    <w:name w:val="430D95CE697147268DFC3384BC31BADF"/>
    <w:rsid w:val="002374C0"/>
  </w:style>
  <w:style w:type="paragraph" w:customStyle="1" w:styleId="B5529B74A8E147899DFFD350B5F67D77">
    <w:name w:val="B5529B74A8E147899DFFD350B5F67D77"/>
    <w:rsid w:val="002374C0"/>
  </w:style>
  <w:style w:type="paragraph" w:customStyle="1" w:styleId="781C7A96A22949AFA3A07BD888B39A77">
    <w:name w:val="781C7A96A22949AFA3A07BD888B39A77"/>
    <w:rsid w:val="002374C0"/>
  </w:style>
  <w:style w:type="paragraph" w:customStyle="1" w:styleId="7BE2EC7A1B3146BEBB62239D03D19824">
    <w:name w:val="7BE2EC7A1B3146BEBB62239D03D19824"/>
    <w:rsid w:val="002374C0"/>
  </w:style>
  <w:style w:type="paragraph" w:customStyle="1" w:styleId="9D2B425270D8499CA8B61680109A8A12">
    <w:name w:val="9D2B425270D8499CA8B61680109A8A12"/>
    <w:rsid w:val="002374C0"/>
  </w:style>
  <w:style w:type="paragraph" w:customStyle="1" w:styleId="855FCB9C80B64A1B91A10B738257C04B">
    <w:name w:val="855FCB9C80B64A1B91A10B738257C04B"/>
    <w:rsid w:val="002374C0"/>
  </w:style>
  <w:style w:type="paragraph" w:customStyle="1" w:styleId="38CACF875B3246648DDB88ADF109830E">
    <w:name w:val="38CACF875B3246648DDB88ADF109830E"/>
    <w:rsid w:val="002374C0"/>
  </w:style>
  <w:style w:type="paragraph" w:customStyle="1" w:styleId="DAAE7DFD90C64300ABFDE04CB6B3E673">
    <w:name w:val="DAAE7DFD90C64300ABFDE04CB6B3E673"/>
    <w:rsid w:val="002374C0"/>
  </w:style>
  <w:style w:type="paragraph" w:customStyle="1" w:styleId="3B22FD9E56CC4323A713C1043124556E">
    <w:name w:val="3B22FD9E56CC4323A713C1043124556E"/>
    <w:rsid w:val="002374C0"/>
  </w:style>
  <w:style w:type="paragraph" w:customStyle="1" w:styleId="F03D75C24D824412BDBCCC9960941A53">
    <w:name w:val="F03D75C24D824412BDBCCC9960941A53"/>
    <w:rsid w:val="002374C0"/>
  </w:style>
  <w:style w:type="paragraph" w:customStyle="1" w:styleId="1A029759FC6D41449F5E1F489D6F77D2">
    <w:name w:val="1A029759FC6D41449F5E1F489D6F77D2"/>
    <w:rsid w:val="002374C0"/>
  </w:style>
  <w:style w:type="paragraph" w:customStyle="1" w:styleId="E4B799A82C2A449ABCAD5B5AFDA716FF">
    <w:name w:val="E4B799A82C2A449ABCAD5B5AFDA716FF"/>
    <w:rsid w:val="002374C0"/>
  </w:style>
  <w:style w:type="paragraph" w:customStyle="1" w:styleId="CE023A60649744F7B375AAB5E198CCC7">
    <w:name w:val="CE023A60649744F7B375AAB5E198CCC7"/>
    <w:rsid w:val="00F21AC6"/>
  </w:style>
  <w:style w:type="paragraph" w:customStyle="1" w:styleId="DEE56B0AB5F049F5AFE2C173909D106E">
    <w:name w:val="DEE56B0AB5F049F5AFE2C173909D106E"/>
    <w:rsid w:val="00F21AC6"/>
  </w:style>
  <w:style w:type="paragraph" w:customStyle="1" w:styleId="551BF4932CB04661B27BD86691CB989B">
    <w:name w:val="551BF4932CB04661B27BD86691CB989B"/>
    <w:rsid w:val="00F21AC6"/>
  </w:style>
  <w:style w:type="paragraph" w:customStyle="1" w:styleId="E58E7514238445458F957120FEA94465">
    <w:name w:val="E58E7514238445458F957120FEA94465"/>
    <w:rsid w:val="00F21AC6"/>
  </w:style>
  <w:style w:type="paragraph" w:customStyle="1" w:styleId="A06BD162A2F24690AE2EAEA9CE455B62">
    <w:name w:val="A06BD162A2F24690AE2EAEA9CE455B62"/>
    <w:rsid w:val="00F21AC6"/>
  </w:style>
  <w:style w:type="paragraph" w:customStyle="1" w:styleId="27975A64D14E4B29992D823B3559296E">
    <w:name w:val="27975A64D14E4B29992D823B3559296E"/>
    <w:rsid w:val="006C17AA"/>
  </w:style>
  <w:style w:type="paragraph" w:customStyle="1" w:styleId="7BBCF2D43D8F4B1FAA0E00214B9418C5">
    <w:name w:val="7BBCF2D43D8F4B1FAA0E00214B9418C5"/>
    <w:rsid w:val="006C17AA"/>
  </w:style>
  <w:style w:type="paragraph" w:customStyle="1" w:styleId="6D3A905706EA4CC5B7AF4DBB3781F354">
    <w:name w:val="6D3A905706EA4CC5B7AF4DBB3781F354"/>
    <w:rsid w:val="006C17AA"/>
  </w:style>
  <w:style w:type="paragraph" w:customStyle="1" w:styleId="11A52814365A4262A9C3E5C1CCF3BCEE">
    <w:name w:val="11A52814365A4262A9C3E5C1CCF3BCEE"/>
    <w:rsid w:val="006C17AA"/>
  </w:style>
  <w:style w:type="paragraph" w:customStyle="1" w:styleId="F7F81DD63C3C4006AA02EF355EF4C42D">
    <w:name w:val="F7F81DD63C3C4006AA02EF355EF4C42D"/>
    <w:rsid w:val="006C17AA"/>
  </w:style>
  <w:style w:type="paragraph" w:customStyle="1" w:styleId="759D6405A3B44C94948F50070B17DDAC">
    <w:name w:val="759D6405A3B44C94948F50070B17DDAC"/>
    <w:rsid w:val="006C17AA"/>
  </w:style>
  <w:style w:type="paragraph" w:customStyle="1" w:styleId="126D1977D8E74E4DBDB59D2EA41A26DB">
    <w:name w:val="126D1977D8E74E4DBDB59D2EA41A26DB"/>
    <w:rsid w:val="006C17AA"/>
  </w:style>
  <w:style w:type="paragraph" w:customStyle="1" w:styleId="B52C68FE140347F2A5437CDA6FE0F882">
    <w:name w:val="B52C68FE140347F2A5437CDA6FE0F882"/>
    <w:rsid w:val="006C17AA"/>
  </w:style>
  <w:style w:type="paragraph" w:customStyle="1" w:styleId="9C419CB6841D47CF84E3059B6D043DAF">
    <w:name w:val="9C419CB6841D47CF84E3059B6D043DAF"/>
    <w:rsid w:val="006C17AA"/>
  </w:style>
  <w:style w:type="paragraph" w:customStyle="1" w:styleId="57754F0856DC408587272655B6E9D47F">
    <w:name w:val="57754F0856DC408587272655B6E9D47F"/>
    <w:rsid w:val="006C17AA"/>
  </w:style>
  <w:style w:type="paragraph" w:customStyle="1" w:styleId="05DB5034B1604537A074F7090A0E490E">
    <w:name w:val="05DB5034B1604537A074F7090A0E490E"/>
    <w:rsid w:val="006C17AA"/>
  </w:style>
  <w:style w:type="paragraph" w:customStyle="1" w:styleId="A18403B76A1040BFBFB7928120CD6987">
    <w:name w:val="A18403B76A1040BFBFB7928120CD6987"/>
    <w:rsid w:val="006C17AA"/>
  </w:style>
  <w:style w:type="paragraph" w:customStyle="1" w:styleId="A61A5C00467D42FCA4DE987DB805D646">
    <w:name w:val="A61A5C00467D42FCA4DE987DB805D646"/>
    <w:rsid w:val="006C17AA"/>
  </w:style>
  <w:style w:type="paragraph" w:customStyle="1" w:styleId="3D0A2DC7B55947F08487510DFF403FA7">
    <w:name w:val="3D0A2DC7B55947F08487510DFF403FA7"/>
    <w:rsid w:val="006C17AA"/>
  </w:style>
  <w:style w:type="paragraph" w:customStyle="1" w:styleId="44250269268B4A03B6495333A0EDA7FD">
    <w:name w:val="44250269268B4A03B6495333A0EDA7FD"/>
    <w:rsid w:val="006C17AA"/>
  </w:style>
  <w:style w:type="paragraph" w:customStyle="1" w:styleId="39CD5BA188DE477D95B81B1555823945">
    <w:name w:val="39CD5BA188DE477D95B81B1555823945"/>
    <w:rsid w:val="006C17AA"/>
  </w:style>
  <w:style w:type="paragraph" w:customStyle="1" w:styleId="4E679C6C3B6C4DC6A421B0B5A5D43926">
    <w:name w:val="4E679C6C3B6C4DC6A421B0B5A5D43926"/>
    <w:rsid w:val="006C17AA"/>
  </w:style>
  <w:style w:type="paragraph" w:customStyle="1" w:styleId="72BB782B2DEE4D2FA8E150943640CD1D">
    <w:name w:val="72BB782B2DEE4D2FA8E150943640CD1D"/>
    <w:rsid w:val="006C17AA"/>
  </w:style>
  <w:style w:type="paragraph" w:customStyle="1" w:styleId="D9F0ED3DBA2041668C05FC2DD60954B4">
    <w:name w:val="D9F0ED3DBA2041668C05FC2DD60954B4"/>
    <w:rsid w:val="006C17AA"/>
  </w:style>
  <w:style w:type="paragraph" w:customStyle="1" w:styleId="EF00B205BBB54D4B8223216AECEB1608">
    <w:name w:val="EF00B205BBB54D4B8223216AECEB1608"/>
    <w:rsid w:val="006C17AA"/>
  </w:style>
  <w:style w:type="paragraph" w:customStyle="1" w:styleId="4919ADFB903A4845AE46B0388D8577B7">
    <w:name w:val="4919ADFB903A4845AE46B0388D8577B7"/>
    <w:rsid w:val="006C17AA"/>
  </w:style>
  <w:style w:type="paragraph" w:customStyle="1" w:styleId="3F898903B8764DBF87F986CF9988DAAF">
    <w:name w:val="3F898903B8764DBF87F986CF9988DAAF"/>
    <w:rsid w:val="006C17AA"/>
  </w:style>
  <w:style w:type="paragraph" w:customStyle="1" w:styleId="C3B701EEBA9641D7B0BFD2260E5A2029">
    <w:name w:val="C3B701EEBA9641D7B0BFD2260E5A2029"/>
    <w:rsid w:val="006C17AA"/>
  </w:style>
  <w:style w:type="paragraph" w:customStyle="1" w:styleId="D00C0C3CE85144E09F4C10DA3E65003F">
    <w:name w:val="D00C0C3CE85144E09F4C10DA3E65003F"/>
    <w:rsid w:val="006C17AA"/>
  </w:style>
  <w:style w:type="paragraph" w:customStyle="1" w:styleId="52CC3EB9F93548619BDB831BDF0E258F">
    <w:name w:val="52CC3EB9F93548619BDB831BDF0E258F"/>
    <w:rsid w:val="006C17AA"/>
  </w:style>
  <w:style w:type="paragraph" w:customStyle="1" w:styleId="5F6801996F934FDD9BBCC109644D6B8E">
    <w:name w:val="5F6801996F934FDD9BBCC109644D6B8E"/>
    <w:rsid w:val="006C17AA"/>
  </w:style>
  <w:style w:type="paragraph" w:customStyle="1" w:styleId="58210ECFDE1D4382B1DF7DF596428516">
    <w:name w:val="58210ECFDE1D4382B1DF7DF596428516"/>
    <w:rsid w:val="006C17AA"/>
  </w:style>
  <w:style w:type="paragraph" w:customStyle="1" w:styleId="2C5DFFC7A9B94F31B4D8ACB5E34BD1DD">
    <w:name w:val="2C5DFFC7A9B94F31B4D8ACB5E34BD1DD"/>
    <w:rsid w:val="006C17AA"/>
  </w:style>
  <w:style w:type="paragraph" w:customStyle="1" w:styleId="295072B179E64380898B45A3EB90E45A">
    <w:name w:val="295072B179E64380898B45A3EB90E45A"/>
    <w:rsid w:val="006C17AA"/>
  </w:style>
  <w:style w:type="paragraph" w:customStyle="1" w:styleId="D95E31093D074E99AF9A676E8F5FE20A">
    <w:name w:val="D95E31093D074E99AF9A676E8F5FE20A"/>
    <w:rsid w:val="006C17AA"/>
  </w:style>
  <w:style w:type="paragraph" w:customStyle="1" w:styleId="E598D82416AC43ABB4FB1668E510F344">
    <w:name w:val="E598D82416AC43ABB4FB1668E510F344"/>
    <w:rsid w:val="006C17AA"/>
  </w:style>
  <w:style w:type="paragraph" w:customStyle="1" w:styleId="8CDCEF7249AB4B6E8E8EE65CCEA7992F">
    <w:name w:val="8CDCEF7249AB4B6E8E8EE65CCEA7992F"/>
    <w:rsid w:val="006C17AA"/>
  </w:style>
  <w:style w:type="paragraph" w:customStyle="1" w:styleId="11AF6A0484CA45A4A67941E9D4D58AC3">
    <w:name w:val="11AF6A0484CA45A4A67941E9D4D58AC3"/>
    <w:rsid w:val="006C17AA"/>
  </w:style>
  <w:style w:type="paragraph" w:customStyle="1" w:styleId="0211468C69F842258FF699D9CD1AD901">
    <w:name w:val="0211468C69F842258FF699D9CD1AD901"/>
    <w:rsid w:val="006C17AA"/>
  </w:style>
  <w:style w:type="paragraph" w:customStyle="1" w:styleId="EA9F7A9FF1A44AA4BA8D9D47ABEA12AE">
    <w:name w:val="EA9F7A9FF1A44AA4BA8D9D47ABEA12AE"/>
    <w:rsid w:val="006C17AA"/>
  </w:style>
  <w:style w:type="paragraph" w:customStyle="1" w:styleId="04D0DC1A4B174FA08042F211B7985F49">
    <w:name w:val="04D0DC1A4B174FA08042F211B7985F49"/>
    <w:rsid w:val="006C17AA"/>
  </w:style>
  <w:style w:type="paragraph" w:customStyle="1" w:styleId="D097C9E268834A18AA666D7DD782415A">
    <w:name w:val="D097C9E268834A18AA666D7DD782415A"/>
    <w:rsid w:val="006C17AA"/>
  </w:style>
  <w:style w:type="paragraph" w:customStyle="1" w:styleId="67EBD3577EAB45F984218750427B1EF4">
    <w:name w:val="67EBD3577EAB45F984218750427B1EF4"/>
    <w:rsid w:val="006C17AA"/>
  </w:style>
  <w:style w:type="paragraph" w:customStyle="1" w:styleId="CC55E37114A34C208413FB76DC8C3DF6">
    <w:name w:val="CC55E37114A34C208413FB76DC8C3DF6"/>
    <w:rsid w:val="006C17AA"/>
  </w:style>
  <w:style w:type="paragraph" w:customStyle="1" w:styleId="3FE6D9502E594338B9A87BE42DD65E18">
    <w:name w:val="3FE6D9502E594338B9A87BE42DD65E18"/>
    <w:rsid w:val="006C17AA"/>
  </w:style>
  <w:style w:type="paragraph" w:customStyle="1" w:styleId="E9834B0A860B4776BBF8ED7F1544C890">
    <w:name w:val="E9834B0A860B4776BBF8ED7F1544C890"/>
    <w:rsid w:val="006C17AA"/>
  </w:style>
  <w:style w:type="paragraph" w:customStyle="1" w:styleId="1F1A3102E30641ACB8355DFE9BB653B3">
    <w:name w:val="1F1A3102E30641ACB8355DFE9BB653B3"/>
    <w:rsid w:val="00971C97"/>
  </w:style>
  <w:style w:type="paragraph" w:customStyle="1" w:styleId="A5831B6556164841998EE35043356303">
    <w:name w:val="A5831B6556164841998EE35043356303"/>
    <w:rsid w:val="00971C97"/>
  </w:style>
  <w:style w:type="paragraph" w:customStyle="1" w:styleId="A6676995976B4F4D8F5C4D83074FEB34">
    <w:name w:val="A6676995976B4F4D8F5C4D83074FEB34"/>
    <w:rsid w:val="00971C97"/>
  </w:style>
  <w:style w:type="paragraph" w:customStyle="1" w:styleId="91B4F5418EBD4F249FE3C46908C78C04">
    <w:name w:val="91B4F5418EBD4F249FE3C46908C78C04"/>
    <w:rsid w:val="00971C97"/>
  </w:style>
  <w:style w:type="paragraph" w:customStyle="1" w:styleId="043DE99135314A83B39C5A449054B433">
    <w:name w:val="043DE99135314A83B39C5A449054B433"/>
    <w:rsid w:val="00971C97"/>
  </w:style>
  <w:style w:type="paragraph" w:customStyle="1" w:styleId="AA2DB50874124B8083E47D660E86892E">
    <w:name w:val="AA2DB50874124B8083E47D660E86892E"/>
    <w:rsid w:val="00971C97"/>
  </w:style>
  <w:style w:type="paragraph" w:customStyle="1" w:styleId="0C7187F0A2504961BF0DACBC4F1BC526">
    <w:name w:val="0C7187F0A2504961BF0DACBC4F1BC526"/>
    <w:rsid w:val="00971C97"/>
  </w:style>
  <w:style w:type="paragraph" w:customStyle="1" w:styleId="E81CD72B725B47D58F3A427BF42C44AE">
    <w:name w:val="E81CD72B725B47D58F3A427BF42C44AE"/>
    <w:rsid w:val="00971C97"/>
  </w:style>
  <w:style w:type="paragraph" w:customStyle="1" w:styleId="CC6B778C9B7F43859707DA69546CD9C3">
    <w:name w:val="CC6B778C9B7F43859707DA69546CD9C3"/>
    <w:rsid w:val="00971C97"/>
  </w:style>
  <w:style w:type="paragraph" w:customStyle="1" w:styleId="5204A3F1E1F44310BC04B416472B0056">
    <w:name w:val="5204A3F1E1F44310BC04B416472B0056"/>
    <w:rsid w:val="00971C97"/>
  </w:style>
  <w:style w:type="paragraph" w:customStyle="1" w:styleId="3A8136E712554754BB7BA90C89E33420">
    <w:name w:val="3A8136E712554754BB7BA90C89E33420"/>
    <w:rsid w:val="00971C97"/>
  </w:style>
  <w:style w:type="paragraph" w:customStyle="1" w:styleId="9FFC7E33F85046E3BB3E9584B7E2306A">
    <w:name w:val="9FFC7E33F85046E3BB3E9584B7E2306A"/>
    <w:rsid w:val="00971C97"/>
  </w:style>
  <w:style w:type="paragraph" w:customStyle="1" w:styleId="7BD282649BB14D1B85E2A7CD4DD38534">
    <w:name w:val="7BD282649BB14D1B85E2A7CD4DD38534"/>
    <w:rsid w:val="00971C97"/>
  </w:style>
  <w:style w:type="paragraph" w:customStyle="1" w:styleId="46C86F87620D465FAE306C86E916D5DC">
    <w:name w:val="46C86F87620D465FAE306C86E916D5DC"/>
    <w:rsid w:val="00971C97"/>
  </w:style>
  <w:style w:type="paragraph" w:customStyle="1" w:styleId="29716A5420D74DDA8FC9DC57565A61E7">
    <w:name w:val="29716A5420D74DDA8FC9DC57565A61E7"/>
    <w:rsid w:val="00971C97"/>
  </w:style>
  <w:style w:type="paragraph" w:customStyle="1" w:styleId="4E9BD83960514213AB8B917E87A642EC">
    <w:name w:val="4E9BD83960514213AB8B917E87A642EC"/>
    <w:rsid w:val="00971C97"/>
  </w:style>
  <w:style w:type="paragraph" w:customStyle="1" w:styleId="C087784D15D04359A781A5B94D93BA60">
    <w:name w:val="C087784D15D04359A781A5B94D93BA60"/>
    <w:rsid w:val="00971C97"/>
  </w:style>
  <w:style w:type="paragraph" w:customStyle="1" w:styleId="19BBE734DC6649E897EFCDE028DA4236">
    <w:name w:val="19BBE734DC6649E897EFCDE028DA4236"/>
    <w:rsid w:val="00971C97"/>
  </w:style>
  <w:style w:type="paragraph" w:customStyle="1" w:styleId="C5633F45358544549AAD30BF092574F8">
    <w:name w:val="C5633F45358544549AAD30BF092574F8"/>
    <w:rsid w:val="00971C97"/>
  </w:style>
  <w:style w:type="paragraph" w:customStyle="1" w:styleId="4DFE8135CE564CADB277024FB2E910BE">
    <w:name w:val="4DFE8135CE564CADB277024FB2E910BE"/>
    <w:rsid w:val="00971C97"/>
  </w:style>
  <w:style w:type="paragraph" w:customStyle="1" w:styleId="3AD524EFE89D43978F3C62B65DC3F1F6">
    <w:name w:val="3AD524EFE89D43978F3C62B65DC3F1F6"/>
    <w:rsid w:val="00971C97"/>
  </w:style>
  <w:style w:type="paragraph" w:customStyle="1" w:styleId="E8112FA80DFB46EEBD6B38DE233334EA">
    <w:name w:val="E8112FA80DFB46EEBD6B38DE233334EA"/>
    <w:rsid w:val="00971C97"/>
  </w:style>
  <w:style w:type="paragraph" w:customStyle="1" w:styleId="319B7B4E90544EBEA14C4246A517FFB0">
    <w:name w:val="319B7B4E90544EBEA14C4246A517FFB0"/>
    <w:rsid w:val="00971C97"/>
  </w:style>
  <w:style w:type="paragraph" w:customStyle="1" w:styleId="EFFBA271304E46708464C01430E1E1A3">
    <w:name w:val="EFFBA271304E46708464C01430E1E1A3"/>
    <w:rsid w:val="00971C97"/>
  </w:style>
  <w:style w:type="paragraph" w:customStyle="1" w:styleId="8A14E88E2E444F64A0157CDFED9368A4">
    <w:name w:val="8A14E88E2E444F64A0157CDFED9368A4"/>
    <w:rsid w:val="00971C97"/>
  </w:style>
  <w:style w:type="paragraph" w:customStyle="1" w:styleId="EB1CA1C6710F44569FFC3344EB2F9066">
    <w:name w:val="EB1CA1C6710F44569FFC3344EB2F9066"/>
    <w:rsid w:val="00971C97"/>
  </w:style>
  <w:style w:type="paragraph" w:customStyle="1" w:styleId="D2993A4ECCC34B559A1C14E0DEA80484">
    <w:name w:val="D2993A4ECCC34B559A1C14E0DEA80484"/>
    <w:rsid w:val="00971C97"/>
  </w:style>
  <w:style w:type="paragraph" w:customStyle="1" w:styleId="B344C3B3FA354FCE888D5D524529EAE5">
    <w:name w:val="B344C3B3FA354FCE888D5D524529EAE5"/>
    <w:rsid w:val="00971C97"/>
  </w:style>
  <w:style w:type="paragraph" w:customStyle="1" w:styleId="7A74B05962854255AA97177EB13E5415">
    <w:name w:val="7A74B05962854255AA97177EB13E5415"/>
    <w:rsid w:val="00971C97"/>
  </w:style>
  <w:style w:type="paragraph" w:customStyle="1" w:styleId="C75C75A1E02E4B7CBFBB8B6077250A64">
    <w:name w:val="C75C75A1E02E4B7CBFBB8B6077250A64"/>
    <w:rsid w:val="00971C97"/>
  </w:style>
  <w:style w:type="paragraph" w:customStyle="1" w:styleId="ABD9BA031C1747E2918022A1B4442ABB">
    <w:name w:val="ABD9BA031C1747E2918022A1B4442ABB"/>
    <w:rsid w:val="00971C97"/>
  </w:style>
  <w:style w:type="paragraph" w:customStyle="1" w:styleId="254672D8374842B7BC9DF17C86020DF9">
    <w:name w:val="254672D8374842B7BC9DF17C86020DF9"/>
    <w:rsid w:val="00971C97"/>
  </w:style>
  <w:style w:type="paragraph" w:customStyle="1" w:styleId="34AAB048079F4A3EB781784AFBBD64F3">
    <w:name w:val="34AAB048079F4A3EB781784AFBBD64F3"/>
    <w:rsid w:val="00971C97"/>
  </w:style>
  <w:style w:type="paragraph" w:customStyle="1" w:styleId="2C82E4EF6EE5496D9C1E87363A6BB86E">
    <w:name w:val="2C82E4EF6EE5496D9C1E87363A6BB86E"/>
    <w:rsid w:val="00971C97"/>
  </w:style>
  <w:style w:type="paragraph" w:customStyle="1" w:styleId="69AD68B972544E54B79EFD06776865C0">
    <w:name w:val="69AD68B972544E54B79EFD06776865C0"/>
    <w:rsid w:val="00971C97"/>
  </w:style>
  <w:style w:type="paragraph" w:customStyle="1" w:styleId="54B94D8E27EE4D6B9C20107FAA99C215">
    <w:name w:val="54B94D8E27EE4D6B9C20107FAA99C215"/>
    <w:rsid w:val="00971C97"/>
  </w:style>
  <w:style w:type="paragraph" w:customStyle="1" w:styleId="72CBBD4510B84D2BBFE91AD871635719">
    <w:name w:val="72CBBD4510B84D2BBFE91AD871635719"/>
    <w:rsid w:val="00971C97"/>
  </w:style>
  <w:style w:type="paragraph" w:customStyle="1" w:styleId="413324CEADD1439A86EAFE81AD5480EB">
    <w:name w:val="413324CEADD1439A86EAFE81AD5480EB"/>
    <w:rsid w:val="00971C97"/>
  </w:style>
  <w:style w:type="paragraph" w:customStyle="1" w:styleId="5F4E7AD1A17245FDAF97C0A073B0CFD0">
    <w:name w:val="5F4E7AD1A17245FDAF97C0A073B0CFD0"/>
    <w:rsid w:val="00971C97"/>
  </w:style>
  <w:style w:type="paragraph" w:customStyle="1" w:styleId="33E0CB98E42A4481ACB663B1B299F0F3">
    <w:name w:val="33E0CB98E42A4481ACB663B1B299F0F3"/>
    <w:rsid w:val="00971C97"/>
  </w:style>
  <w:style w:type="paragraph" w:customStyle="1" w:styleId="9344A116925B468286E97683E2CAFCCD">
    <w:name w:val="9344A116925B468286E97683E2CAFCCD"/>
    <w:rsid w:val="00971C97"/>
  </w:style>
  <w:style w:type="paragraph" w:customStyle="1" w:styleId="80DEE705EEBB4198938487C83A7FE9A2">
    <w:name w:val="80DEE705EEBB4198938487C83A7FE9A2"/>
    <w:rsid w:val="00971C97"/>
  </w:style>
  <w:style w:type="paragraph" w:customStyle="1" w:styleId="E2856E3F5CF54DD6AD817D9223BB0B5D">
    <w:name w:val="E2856E3F5CF54DD6AD817D9223BB0B5D"/>
    <w:rsid w:val="00971C97"/>
  </w:style>
  <w:style w:type="paragraph" w:customStyle="1" w:styleId="5BB84105E36B4BC9BD46E2AB498180CE">
    <w:name w:val="5BB84105E36B4BC9BD46E2AB498180CE"/>
    <w:rsid w:val="00971C97"/>
  </w:style>
  <w:style w:type="paragraph" w:customStyle="1" w:styleId="E8B0AF5A148945C5A009C00BEB5BEDF8">
    <w:name w:val="E8B0AF5A148945C5A009C00BEB5BEDF8"/>
    <w:rsid w:val="00971C97"/>
  </w:style>
  <w:style w:type="paragraph" w:customStyle="1" w:styleId="0814C8BFB57A4EE28AA880CEEDBE7FB1">
    <w:name w:val="0814C8BFB57A4EE28AA880CEEDBE7FB1"/>
    <w:rsid w:val="00971C97"/>
  </w:style>
  <w:style w:type="paragraph" w:customStyle="1" w:styleId="56F528C7E46E4E4585252BCCA7F7604F">
    <w:name w:val="56F528C7E46E4E4585252BCCA7F7604F"/>
    <w:rsid w:val="00971C97"/>
  </w:style>
  <w:style w:type="paragraph" w:customStyle="1" w:styleId="52CFF29722284065BD66A3C4B891C569">
    <w:name w:val="52CFF29722284065BD66A3C4B891C569"/>
    <w:rsid w:val="00971C97"/>
  </w:style>
  <w:style w:type="paragraph" w:customStyle="1" w:styleId="2DB26E6EC734CD47A3665CA33FCA955C">
    <w:name w:val="2DB26E6EC734CD47A3665CA33FCA955C"/>
    <w:rsid w:val="004E67D3"/>
    <w:pPr>
      <w:spacing w:after="0" w:line="240" w:lineRule="auto"/>
    </w:pPr>
    <w:rPr>
      <w:sz w:val="24"/>
      <w:szCs w:val="24"/>
    </w:rPr>
  </w:style>
  <w:style w:type="paragraph" w:customStyle="1" w:styleId="AA367EB50482974387267DEE528F4B7F">
    <w:name w:val="AA367EB50482974387267DEE528F4B7F"/>
    <w:rsid w:val="004E67D3"/>
    <w:pPr>
      <w:spacing w:after="0" w:line="240" w:lineRule="auto"/>
    </w:pPr>
    <w:rPr>
      <w:sz w:val="24"/>
      <w:szCs w:val="24"/>
    </w:rPr>
  </w:style>
  <w:style w:type="paragraph" w:customStyle="1" w:styleId="F7B81C09CABC3B48B53F4FAA90C26551">
    <w:name w:val="F7B81C09CABC3B48B53F4FAA90C26551"/>
    <w:rsid w:val="004E67D3"/>
    <w:pPr>
      <w:spacing w:after="0" w:line="240" w:lineRule="auto"/>
    </w:pPr>
    <w:rPr>
      <w:sz w:val="24"/>
      <w:szCs w:val="24"/>
    </w:rPr>
  </w:style>
  <w:style w:type="paragraph" w:customStyle="1" w:styleId="5BB5675666E282439661752F09989DCF">
    <w:name w:val="5BB5675666E282439661752F09989DCF"/>
    <w:rsid w:val="004E67D3"/>
    <w:pPr>
      <w:spacing w:after="0" w:line="240" w:lineRule="auto"/>
    </w:pPr>
    <w:rPr>
      <w:sz w:val="24"/>
      <w:szCs w:val="24"/>
    </w:rPr>
  </w:style>
  <w:style w:type="paragraph" w:customStyle="1" w:styleId="9F4593415CC00F4CACA663A46D710456">
    <w:name w:val="9F4593415CC00F4CACA663A46D710456"/>
    <w:rsid w:val="004E67D3"/>
    <w:pPr>
      <w:spacing w:after="0" w:line="240" w:lineRule="auto"/>
    </w:pPr>
    <w:rPr>
      <w:sz w:val="24"/>
      <w:szCs w:val="24"/>
    </w:rPr>
  </w:style>
  <w:style w:type="paragraph" w:customStyle="1" w:styleId="5437A8B4D0B1E944A0E0F7E9CB8D365E">
    <w:name w:val="5437A8B4D0B1E944A0E0F7E9CB8D365E"/>
    <w:rsid w:val="004E67D3"/>
    <w:pPr>
      <w:spacing w:after="0" w:line="240" w:lineRule="auto"/>
    </w:pPr>
    <w:rPr>
      <w:sz w:val="24"/>
      <w:szCs w:val="24"/>
    </w:rPr>
  </w:style>
  <w:style w:type="paragraph" w:customStyle="1" w:styleId="E7024E37069CCA4E9C1CDC870F7895A7">
    <w:name w:val="E7024E37069CCA4E9C1CDC870F7895A7"/>
    <w:rsid w:val="004E67D3"/>
    <w:pPr>
      <w:spacing w:after="0" w:line="240" w:lineRule="auto"/>
    </w:pPr>
    <w:rPr>
      <w:sz w:val="24"/>
      <w:szCs w:val="24"/>
    </w:rPr>
  </w:style>
  <w:style w:type="paragraph" w:customStyle="1" w:styleId="EE17B5057671634ABBD8F928F51CDD87">
    <w:name w:val="EE17B5057671634ABBD8F928F51CDD87"/>
    <w:rsid w:val="004E67D3"/>
    <w:pPr>
      <w:spacing w:after="0" w:line="240" w:lineRule="auto"/>
    </w:pPr>
    <w:rPr>
      <w:sz w:val="24"/>
      <w:szCs w:val="24"/>
    </w:rPr>
  </w:style>
  <w:style w:type="paragraph" w:customStyle="1" w:styleId="A2C95554B8D57044BFB55C4FD60D0F2C">
    <w:name w:val="A2C95554B8D57044BFB55C4FD60D0F2C"/>
    <w:rsid w:val="004E67D3"/>
    <w:pPr>
      <w:spacing w:after="0" w:line="240" w:lineRule="auto"/>
    </w:pPr>
    <w:rPr>
      <w:sz w:val="24"/>
      <w:szCs w:val="24"/>
    </w:rPr>
  </w:style>
  <w:style w:type="paragraph" w:customStyle="1" w:styleId="DCDBAD9470248B4DBBCBB5FA06136317">
    <w:name w:val="DCDBAD9470248B4DBBCBB5FA06136317"/>
    <w:rsid w:val="004E67D3"/>
    <w:pPr>
      <w:spacing w:after="0" w:line="240" w:lineRule="auto"/>
    </w:pPr>
    <w:rPr>
      <w:sz w:val="24"/>
      <w:szCs w:val="24"/>
    </w:rPr>
  </w:style>
  <w:style w:type="paragraph" w:customStyle="1" w:styleId="D299696E78CB104E807897D21E8DD050">
    <w:name w:val="D299696E78CB104E807897D21E8DD050"/>
    <w:rsid w:val="004E67D3"/>
    <w:pPr>
      <w:spacing w:after="0" w:line="240" w:lineRule="auto"/>
    </w:pPr>
    <w:rPr>
      <w:sz w:val="24"/>
      <w:szCs w:val="24"/>
    </w:rPr>
  </w:style>
  <w:style w:type="paragraph" w:customStyle="1" w:styleId="A564840060F1154A92A953F89611599E">
    <w:name w:val="A564840060F1154A92A953F89611599E"/>
    <w:rsid w:val="004E67D3"/>
    <w:pPr>
      <w:spacing w:after="0" w:line="240" w:lineRule="auto"/>
    </w:pPr>
    <w:rPr>
      <w:sz w:val="24"/>
      <w:szCs w:val="24"/>
    </w:rPr>
  </w:style>
  <w:style w:type="paragraph" w:customStyle="1" w:styleId="CEBBD19A4D99904C9CB7F3DD45474EAD">
    <w:name w:val="CEBBD19A4D99904C9CB7F3DD45474EAD"/>
    <w:rsid w:val="004E67D3"/>
    <w:pPr>
      <w:spacing w:after="0" w:line="240" w:lineRule="auto"/>
    </w:pPr>
    <w:rPr>
      <w:sz w:val="24"/>
      <w:szCs w:val="24"/>
    </w:rPr>
  </w:style>
  <w:style w:type="paragraph" w:customStyle="1" w:styleId="6A8DE4111B11674FB951B3A2C3D14412">
    <w:name w:val="6A8DE4111B11674FB951B3A2C3D14412"/>
    <w:rsid w:val="004E67D3"/>
    <w:pPr>
      <w:spacing w:after="0" w:line="240" w:lineRule="auto"/>
    </w:pPr>
    <w:rPr>
      <w:sz w:val="24"/>
      <w:szCs w:val="24"/>
    </w:rPr>
  </w:style>
  <w:style w:type="paragraph" w:customStyle="1" w:styleId="3D84141922DB3A449CD0B303D0534529">
    <w:name w:val="3D84141922DB3A449CD0B303D0534529"/>
    <w:rsid w:val="004E67D3"/>
    <w:pPr>
      <w:spacing w:after="0" w:line="240" w:lineRule="auto"/>
    </w:pPr>
    <w:rPr>
      <w:sz w:val="24"/>
      <w:szCs w:val="24"/>
    </w:rPr>
  </w:style>
  <w:style w:type="paragraph" w:customStyle="1" w:styleId="401ECDDDF17E1B4E9735D930D68ADCAB">
    <w:name w:val="401ECDDDF17E1B4E9735D930D68ADCAB"/>
    <w:rsid w:val="004E67D3"/>
    <w:pPr>
      <w:spacing w:after="0" w:line="240" w:lineRule="auto"/>
    </w:pPr>
    <w:rPr>
      <w:sz w:val="24"/>
      <w:szCs w:val="24"/>
    </w:rPr>
  </w:style>
  <w:style w:type="paragraph" w:customStyle="1" w:styleId="8B378E1D980F0C4389751459424F52F1">
    <w:name w:val="8B378E1D980F0C4389751459424F52F1"/>
    <w:rsid w:val="004E67D3"/>
    <w:pPr>
      <w:spacing w:after="0" w:line="240" w:lineRule="auto"/>
    </w:pPr>
    <w:rPr>
      <w:sz w:val="24"/>
      <w:szCs w:val="24"/>
    </w:rPr>
  </w:style>
  <w:style w:type="paragraph" w:customStyle="1" w:styleId="8073903021117F4D9F680C0AAB02717D">
    <w:name w:val="8073903021117F4D9F680C0AAB02717D"/>
    <w:rsid w:val="004E67D3"/>
    <w:pPr>
      <w:spacing w:after="0" w:line="240" w:lineRule="auto"/>
    </w:pPr>
    <w:rPr>
      <w:sz w:val="24"/>
      <w:szCs w:val="24"/>
    </w:rPr>
  </w:style>
  <w:style w:type="paragraph" w:customStyle="1" w:styleId="4167BE6CCDEB534CB84784DD031F070D">
    <w:name w:val="4167BE6CCDEB534CB84784DD031F070D"/>
    <w:rsid w:val="004E67D3"/>
    <w:pPr>
      <w:spacing w:after="0" w:line="240" w:lineRule="auto"/>
    </w:pPr>
    <w:rPr>
      <w:sz w:val="24"/>
      <w:szCs w:val="24"/>
    </w:rPr>
  </w:style>
  <w:style w:type="paragraph" w:customStyle="1" w:styleId="5EBB105D9AF7EB46961359A43E8DD3DF">
    <w:name w:val="5EBB105D9AF7EB46961359A43E8DD3DF"/>
    <w:rsid w:val="004E67D3"/>
    <w:pPr>
      <w:spacing w:after="0" w:line="240" w:lineRule="auto"/>
    </w:pPr>
    <w:rPr>
      <w:sz w:val="24"/>
      <w:szCs w:val="24"/>
    </w:rPr>
  </w:style>
  <w:style w:type="paragraph" w:customStyle="1" w:styleId="08FFD210BD60534D8C38703DB1B3FAB9">
    <w:name w:val="08FFD210BD60534D8C38703DB1B3FAB9"/>
    <w:rsid w:val="004E67D3"/>
    <w:pPr>
      <w:spacing w:after="0" w:line="240" w:lineRule="auto"/>
    </w:pPr>
    <w:rPr>
      <w:sz w:val="24"/>
      <w:szCs w:val="24"/>
    </w:rPr>
  </w:style>
  <w:style w:type="paragraph" w:customStyle="1" w:styleId="C022FC7A6A1D614CB36E383F2B8A6843">
    <w:name w:val="C022FC7A6A1D614CB36E383F2B8A6843"/>
    <w:rsid w:val="004E67D3"/>
    <w:pPr>
      <w:spacing w:after="0" w:line="240" w:lineRule="auto"/>
    </w:pPr>
    <w:rPr>
      <w:sz w:val="24"/>
      <w:szCs w:val="24"/>
    </w:rPr>
  </w:style>
  <w:style w:type="paragraph" w:customStyle="1" w:styleId="46D29AC99A8E56448711EFECC7056C35">
    <w:name w:val="46D29AC99A8E56448711EFECC7056C35"/>
    <w:rsid w:val="004E67D3"/>
    <w:pPr>
      <w:spacing w:after="0" w:line="240" w:lineRule="auto"/>
    </w:pPr>
    <w:rPr>
      <w:sz w:val="24"/>
      <w:szCs w:val="24"/>
    </w:rPr>
  </w:style>
  <w:style w:type="paragraph" w:customStyle="1" w:styleId="1956E7D76B58AF4FBDA8A6A1079AED92">
    <w:name w:val="1956E7D76B58AF4FBDA8A6A1079AED92"/>
    <w:rsid w:val="004E67D3"/>
    <w:pPr>
      <w:spacing w:after="0" w:line="240" w:lineRule="auto"/>
    </w:pPr>
    <w:rPr>
      <w:sz w:val="24"/>
      <w:szCs w:val="24"/>
    </w:rPr>
  </w:style>
  <w:style w:type="paragraph" w:customStyle="1" w:styleId="040721817F87D443A747E8D4D38465FB">
    <w:name w:val="040721817F87D443A747E8D4D38465FB"/>
    <w:rsid w:val="004E67D3"/>
    <w:pPr>
      <w:spacing w:after="0" w:line="240" w:lineRule="auto"/>
    </w:pPr>
    <w:rPr>
      <w:sz w:val="24"/>
      <w:szCs w:val="24"/>
    </w:rPr>
  </w:style>
  <w:style w:type="paragraph" w:customStyle="1" w:styleId="B0BFB554C105E14DAFEF8B12F2054C5C">
    <w:name w:val="B0BFB554C105E14DAFEF8B12F2054C5C"/>
    <w:rsid w:val="004E67D3"/>
    <w:pPr>
      <w:spacing w:after="0" w:line="240" w:lineRule="auto"/>
    </w:pPr>
    <w:rPr>
      <w:sz w:val="24"/>
      <w:szCs w:val="24"/>
    </w:rPr>
  </w:style>
  <w:style w:type="paragraph" w:customStyle="1" w:styleId="9C6AC0187E99FE43B0B3C53CBE1AB1EB">
    <w:name w:val="9C6AC0187E99FE43B0B3C53CBE1AB1EB"/>
    <w:rsid w:val="004E67D3"/>
    <w:pPr>
      <w:spacing w:after="0" w:line="240" w:lineRule="auto"/>
    </w:pPr>
    <w:rPr>
      <w:sz w:val="24"/>
      <w:szCs w:val="24"/>
    </w:rPr>
  </w:style>
  <w:style w:type="paragraph" w:customStyle="1" w:styleId="786416130FCE0A47BCCE52E363255745">
    <w:name w:val="786416130FCE0A47BCCE52E363255745"/>
    <w:rsid w:val="004E67D3"/>
    <w:pPr>
      <w:spacing w:after="0" w:line="240" w:lineRule="auto"/>
    </w:pPr>
    <w:rPr>
      <w:sz w:val="24"/>
      <w:szCs w:val="24"/>
    </w:rPr>
  </w:style>
  <w:style w:type="paragraph" w:customStyle="1" w:styleId="C78D4E29E7A05749A00C50F90A482623">
    <w:name w:val="C78D4E29E7A05749A00C50F90A482623"/>
    <w:rsid w:val="004E67D3"/>
    <w:pPr>
      <w:spacing w:after="0" w:line="240" w:lineRule="auto"/>
    </w:pPr>
    <w:rPr>
      <w:sz w:val="24"/>
      <w:szCs w:val="24"/>
    </w:rPr>
  </w:style>
  <w:style w:type="paragraph" w:customStyle="1" w:styleId="BAFC280F8C9915499719AACEE9B1F9E9">
    <w:name w:val="BAFC280F8C9915499719AACEE9B1F9E9"/>
    <w:rsid w:val="004E67D3"/>
    <w:pPr>
      <w:spacing w:after="0" w:line="240" w:lineRule="auto"/>
    </w:pPr>
    <w:rPr>
      <w:sz w:val="24"/>
      <w:szCs w:val="24"/>
    </w:rPr>
  </w:style>
  <w:style w:type="paragraph" w:customStyle="1" w:styleId="CDFCF9ED8D35BD4CB47150F570B6D111">
    <w:name w:val="CDFCF9ED8D35BD4CB47150F570B6D111"/>
    <w:rsid w:val="004E67D3"/>
    <w:pPr>
      <w:spacing w:after="0" w:line="240" w:lineRule="auto"/>
    </w:pPr>
    <w:rPr>
      <w:sz w:val="24"/>
      <w:szCs w:val="24"/>
    </w:rPr>
  </w:style>
  <w:style w:type="paragraph" w:customStyle="1" w:styleId="AC8E56D3BFCB1C4AB3B0B75AF57AED9F">
    <w:name w:val="AC8E56D3BFCB1C4AB3B0B75AF57AED9F"/>
    <w:rsid w:val="004E67D3"/>
    <w:pPr>
      <w:spacing w:after="0" w:line="240" w:lineRule="auto"/>
    </w:pPr>
    <w:rPr>
      <w:sz w:val="24"/>
      <w:szCs w:val="24"/>
    </w:rPr>
  </w:style>
  <w:style w:type="paragraph" w:customStyle="1" w:styleId="C6AA2DFDF3E56745A4A922DA9D00EA0A">
    <w:name w:val="C6AA2DFDF3E56745A4A922DA9D00EA0A"/>
    <w:rsid w:val="004E67D3"/>
    <w:pPr>
      <w:spacing w:after="0" w:line="240" w:lineRule="auto"/>
    </w:pPr>
    <w:rPr>
      <w:sz w:val="24"/>
      <w:szCs w:val="24"/>
    </w:rPr>
  </w:style>
  <w:style w:type="paragraph" w:customStyle="1" w:styleId="41C61FC565F1FF4197EECD577FA85A44">
    <w:name w:val="41C61FC565F1FF4197EECD577FA85A44"/>
    <w:rsid w:val="004E67D3"/>
    <w:pPr>
      <w:spacing w:after="0" w:line="240" w:lineRule="auto"/>
    </w:pPr>
    <w:rPr>
      <w:sz w:val="24"/>
      <w:szCs w:val="24"/>
    </w:rPr>
  </w:style>
  <w:style w:type="paragraph" w:customStyle="1" w:styleId="F3F3B4EBF571254B8D2D013483CB827A">
    <w:name w:val="F3F3B4EBF571254B8D2D013483CB827A"/>
    <w:rsid w:val="004E67D3"/>
    <w:pPr>
      <w:spacing w:after="0" w:line="240" w:lineRule="auto"/>
    </w:pPr>
    <w:rPr>
      <w:sz w:val="24"/>
      <w:szCs w:val="24"/>
    </w:rPr>
  </w:style>
  <w:style w:type="paragraph" w:customStyle="1" w:styleId="E7DB95642234BC4C8299EB9F5765DFE2">
    <w:name w:val="E7DB95642234BC4C8299EB9F5765DFE2"/>
    <w:rsid w:val="004E67D3"/>
    <w:pPr>
      <w:spacing w:after="0" w:line="240" w:lineRule="auto"/>
    </w:pPr>
    <w:rPr>
      <w:sz w:val="24"/>
      <w:szCs w:val="24"/>
    </w:rPr>
  </w:style>
  <w:style w:type="paragraph" w:customStyle="1" w:styleId="9CA88CB793AAC045BCCF6E7E28F7BDCA">
    <w:name w:val="9CA88CB793AAC045BCCF6E7E28F7BDCA"/>
    <w:rsid w:val="004E67D3"/>
    <w:pPr>
      <w:spacing w:after="0" w:line="240" w:lineRule="auto"/>
    </w:pPr>
    <w:rPr>
      <w:sz w:val="24"/>
      <w:szCs w:val="24"/>
    </w:rPr>
  </w:style>
  <w:style w:type="paragraph" w:customStyle="1" w:styleId="BAADEC2EDDB19D4D897DA3518E67C03F">
    <w:name w:val="BAADEC2EDDB19D4D897DA3518E67C03F"/>
    <w:rsid w:val="004E67D3"/>
    <w:pPr>
      <w:spacing w:after="0" w:line="240" w:lineRule="auto"/>
    </w:pPr>
    <w:rPr>
      <w:sz w:val="24"/>
      <w:szCs w:val="24"/>
    </w:rPr>
  </w:style>
  <w:style w:type="paragraph" w:customStyle="1" w:styleId="8B24BB7EF2196C41915E51103F3825B4">
    <w:name w:val="8B24BB7EF2196C41915E51103F3825B4"/>
    <w:rsid w:val="004E67D3"/>
    <w:pPr>
      <w:spacing w:after="0" w:line="240" w:lineRule="auto"/>
    </w:pPr>
    <w:rPr>
      <w:sz w:val="24"/>
      <w:szCs w:val="24"/>
    </w:rPr>
  </w:style>
  <w:style w:type="paragraph" w:customStyle="1" w:styleId="E014B566A756C14A9179AD3C947008E1">
    <w:name w:val="E014B566A756C14A9179AD3C947008E1"/>
    <w:rsid w:val="004E67D3"/>
    <w:pPr>
      <w:spacing w:after="0" w:line="240" w:lineRule="auto"/>
    </w:pPr>
    <w:rPr>
      <w:sz w:val="24"/>
      <w:szCs w:val="24"/>
    </w:rPr>
  </w:style>
  <w:style w:type="paragraph" w:customStyle="1" w:styleId="8897629BB4299C40A24D9C32B52B7343">
    <w:name w:val="8897629BB4299C40A24D9C32B52B7343"/>
    <w:rsid w:val="004E67D3"/>
    <w:pPr>
      <w:spacing w:after="0" w:line="240" w:lineRule="auto"/>
    </w:pPr>
    <w:rPr>
      <w:sz w:val="24"/>
      <w:szCs w:val="24"/>
    </w:rPr>
  </w:style>
  <w:style w:type="paragraph" w:customStyle="1" w:styleId="BC1B4060E2233E499F12873FB95AF2D6">
    <w:name w:val="BC1B4060E2233E499F12873FB95AF2D6"/>
    <w:rsid w:val="004E67D3"/>
    <w:pPr>
      <w:spacing w:after="0" w:line="240" w:lineRule="auto"/>
    </w:pPr>
    <w:rPr>
      <w:sz w:val="24"/>
      <w:szCs w:val="24"/>
    </w:rPr>
  </w:style>
  <w:style w:type="paragraph" w:customStyle="1" w:styleId="2936CB2F46AB64409C8BF2964650458B">
    <w:name w:val="2936CB2F46AB64409C8BF2964650458B"/>
    <w:rsid w:val="004E67D3"/>
    <w:pPr>
      <w:spacing w:after="0" w:line="240" w:lineRule="auto"/>
    </w:pPr>
    <w:rPr>
      <w:sz w:val="24"/>
      <w:szCs w:val="24"/>
    </w:rPr>
  </w:style>
  <w:style w:type="paragraph" w:customStyle="1" w:styleId="DA3019E74A74344FA71566A2A917FFBB">
    <w:name w:val="DA3019E74A74344FA71566A2A917FFBB"/>
    <w:rsid w:val="004E67D3"/>
    <w:pPr>
      <w:spacing w:after="0" w:line="240" w:lineRule="auto"/>
    </w:pPr>
    <w:rPr>
      <w:sz w:val="24"/>
      <w:szCs w:val="24"/>
    </w:rPr>
  </w:style>
  <w:style w:type="paragraph" w:customStyle="1" w:styleId="8C445BC414B3614192CC07BAF3062B1C">
    <w:name w:val="8C445BC414B3614192CC07BAF3062B1C"/>
    <w:rsid w:val="004E67D3"/>
    <w:pPr>
      <w:spacing w:after="0" w:line="240" w:lineRule="auto"/>
    </w:pPr>
    <w:rPr>
      <w:sz w:val="24"/>
      <w:szCs w:val="24"/>
    </w:rPr>
  </w:style>
  <w:style w:type="paragraph" w:customStyle="1" w:styleId="C7518611F028A3418DB0D74609F7E23B">
    <w:name w:val="C7518611F028A3418DB0D74609F7E23B"/>
    <w:rsid w:val="004E67D3"/>
    <w:pPr>
      <w:spacing w:after="0" w:line="240" w:lineRule="auto"/>
    </w:pPr>
    <w:rPr>
      <w:sz w:val="24"/>
      <w:szCs w:val="24"/>
    </w:rPr>
  </w:style>
  <w:style w:type="paragraph" w:customStyle="1" w:styleId="68A959B53642604484E39A06CF52B2AA">
    <w:name w:val="68A959B53642604484E39A06CF52B2AA"/>
    <w:rsid w:val="004E67D3"/>
    <w:pPr>
      <w:spacing w:after="0" w:line="240" w:lineRule="auto"/>
    </w:pPr>
    <w:rPr>
      <w:sz w:val="24"/>
      <w:szCs w:val="24"/>
    </w:rPr>
  </w:style>
  <w:style w:type="paragraph" w:customStyle="1" w:styleId="8C2D4A4A385D9F4BA1881AFC4EC969DF">
    <w:name w:val="8C2D4A4A385D9F4BA1881AFC4EC969DF"/>
    <w:rsid w:val="004E67D3"/>
    <w:pPr>
      <w:spacing w:after="0" w:line="240" w:lineRule="auto"/>
    </w:pPr>
    <w:rPr>
      <w:sz w:val="24"/>
      <w:szCs w:val="24"/>
    </w:rPr>
  </w:style>
  <w:style w:type="paragraph" w:customStyle="1" w:styleId="2DEC6ED8323F3D418D882DD65560F627">
    <w:name w:val="2DEC6ED8323F3D418D882DD65560F627"/>
    <w:rsid w:val="004E67D3"/>
    <w:pPr>
      <w:spacing w:after="0" w:line="240" w:lineRule="auto"/>
    </w:pPr>
    <w:rPr>
      <w:sz w:val="24"/>
      <w:szCs w:val="24"/>
    </w:rPr>
  </w:style>
  <w:style w:type="paragraph" w:customStyle="1" w:styleId="36590D08005381489BC5F60FCEFCE7EE">
    <w:name w:val="36590D08005381489BC5F60FCEFCE7EE"/>
    <w:rsid w:val="004E67D3"/>
    <w:pPr>
      <w:spacing w:after="0" w:line="240" w:lineRule="auto"/>
    </w:pPr>
    <w:rPr>
      <w:sz w:val="24"/>
      <w:szCs w:val="24"/>
    </w:rPr>
  </w:style>
  <w:style w:type="paragraph" w:customStyle="1" w:styleId="2E1E7D30B2610E4CA1D53FC8A8092080">
    <w:name w:val="2E1E7D30B2610E4CA1D53FC8A8092080"/>
    <w:rsid w:val="004E67D3"/>
    <w:pPr>
      <w:spacing w:after="0" w:line="240" w:lineRule="auto"/>
    </w:pPr>
    <w:rPr>
      <w:sz w:val="24"/>
      <w:szCs w:val="24"/>
    </w:rPr>
  </w:style>
  <w:style w:type="paragraph" w:customStyle="1" w:styleId="D200B74F705B7340AA2E8C473C5BF7F7">
    <w:name w:val="D200B74F705B7340AA2E8C473C5BF7F7"/>
    <w:rsid w:val="004E67D3"/>
    <w:pPr>
      <w:spacing w:after="0" w:line="240" w:lineRule="auto"/>
    </w:pPr>
    <w:rPr>
      <w:sz w:val="24"/>
      <w:szCs w:val="24"/>
    </w:rPr>
  </w:style>
  <w:style w:type="paragraph" w:customStyle="1" w:styleId="B0E79B0CB877D643B8BDE22C85E39C5C">
    <w:name w:val="B0E79B0CB877D643B8BDE22C85E39C5C"/>
    <w:rsid w:val="004E67D3"/>
    <w:pPr>
      <w:spacing w:after="0" w:line="240" w:lineRule="auto"/>
    </w:pPr>
    <w:rPr>
      <w:sz w:val="24"/>
      <w:szCs w:val="24"/>
    </w:rPr>
  </w:style>
  <w:style w:type="paragraph" w:customStyle="1" w:styleId="346FBF708037B2498BEFF8F914D5A59B">
    <w:name w:val="346FBF708037B2498BEFF8F914D5A59B"/>
    <w:rsid w:val="004E67D3"/>
    <w:pPr>
      <w:spacing w:after="0" w:line="240" w:lineRule="auto"/>
    </w:pPr>
    <w:rPr>
      <w:sz w:val="24"/>
      <w:szCs w:val="24"/>
    </w:rPr>
  </w:style>
  <w:style w:type="paragraph" w:customStyle="1" w:styleId="EE892A53DE02B045B552C74A32EFB2C7">
    <w:name w:val="EE892A53DE02B045B552C74A32EFB2C7"/>
    <w:rsid w:val="004E67D3"/>
    <w:pPr>
      <w:spacing w:after="0" w:line="240" w:lineRule="auto"/>
    </w:pPr>
    <w:rPr>
      <w:sz w:val="24"/>
      <w:szCs w:val="24"/>
    </w:rPr>
  </w:style>
  <w:style w:type="paragraph" w:customStyle="1" w:styleId="091784C464EBC7409978E47BA9503375">
    <w:name w:val="091784C464EBC7409978E47BA9503375"/>
    <w:rsid w:val="004E67D3"/>
    <w:pPr>
      <w:spacing w:after="0" w:line="240" w:lineRule="auto"/>
    </w:pPr>
    <w:rPr>
      <w:sz w:val="24"/>
      <w:szCs w:val="24"/>
    </w:rPr>
  </w:style>
  <w:style w:type="paragraph" w:customStyle="1" w:styleId="32DB9C8ADB1A5940B5978AB180B2CD1A">
    <w:name w:val="32DB9C8ADB1A5940B5978AB180B2CD1A"/>
    <w:rsid w:val="004E67D3"/>
    <w:pPr>
      <w:spacing w:after="0" w:line="240" w:lineRule="auto"/>
    </w:pPr>
    <w:rPr>
      <w:sz w:val="24"/>
      <w:szCs w:val="24"/>
    </w:rPr>
  </w:style>
  <w:style w:type="paragraph" w:customStyle="1" w:styleId="0E59204020CC8C4EA1135F6581880E72">
    <w:name w:val="0E59204020CC8C4EA1135F6581880E72"/>
    <w:rsid w:val="004E67D3"/>
    <w:pPr>
      <w:spacing w:after="0" w:line="240" w:lineRule="auto"/>
    </w:pPr>
    <w:rPr>
      <w:sz w:val="24"/>
      <w:szCs w:val="24"/>
    </w:rPr>
  </w:style>
  <w:style w:type="paragraph" w:customStyle="1" w:styleId="941E76E841802D429732A453654DCB03">
    <w:name w:val="941E76E841802D429732A453654DCB03"/>
    <w:rsid w:val="004E67D3"/>
    <w:pPr>
      <w:spacing w:after="0" w:line="240" w:lineRule="auto"/>
    </w:pPr>
    <w:rPr>
      <w:sz w:val="24"/>
      <w:szCs w:val="24"/>
    </w:rPr>
  </w:style>
  <w:style w:type="paragraph" w:customStyle="1" w:styleId="5EEB4E67C8262B4AB60D2C3AB6BE66DE">
    <w:name w:val="5EEB4E67C8262B4AB60D2C3AB6BE66DE"/>
    <w:rsid w:val="004E67D3"/>
    <w:pPr>
      <w:spacing w:after="0" w:line="240" w:lineRule="auto"/>
    </w:pPr>
    <w:rPr>
      <w:sz w:val="24"/>
      <w:szCs w:val="24"/>
    </w:rPr>
  </w:style>
  <w:style w:type="paragraph" w:customStyle="1" w:styleId="2DE1F947BEDBAB44AAFEDE371A1BCC19">
    <w:name w:val="2DE1F947BEDBAB44AAFEDE371A1BCC19"/>
    <w:rsid w:val="004E67D3"/>
    <w:pPr>
      <w:spacing w:after="0" w:line="240" w:lineRule="auto"/>
    </w:pPr>
    <w:rPr>
      <w:sz w:val="24"/>
      <w:szCs w:val="24"/>
    </w:rPr>
  </w:style>
  <w:style w:type="paragraph" w:customStyle="1" w:styleId="A1D1458624943446AB3337D4ACD81852">
    <w:name w:val="A1D1458624943446AB3337D4ACD81852"/>
    <w:rsid w:val="004E67D3"/>
    <w:pPr>
      <w:spacing w:after="0" w:line="240" w:lineRule="auto"/>
    </w:pPr>
    <w:rPr>
      <w:sz w:val="24"/>
      <w:szCs w:val="24"/>
    </w:rPr>
  </w:style>
  <w:style w:type="paragraph" w:customStyle="1" w:styleId="ED1DAF373A92844B87085024FC38365D">
    <w:name w:val="ED1DAF373A92844B87085024FC38365D"/>
    <w:rsid w:val="004E67D3"/>
    <w:pPr>
      <w:spacing w:after="0" w:line="240" w:lineRule="auto"/>
    </w:pPr>
    <w:rPr>
      <w:sz w:val="24"/>
      <w:szCs w:val="24"/>
    </w:rPr>
  </w:style>
  <w:style w:type="paragraph" w:customStyle="1" w:styleId="F8BD293A3C9D3643B275EC9BB5E1BDFE">
    <w:name w:val="F8BD293A3C9D3643B275EC9BB5E1BDFE"/>
    <w:rsid w:val="004E67D3"/>
    <w:pPr>
      <w:spacing w:after="0" w:line="240" w:lineRule="auto"/>
    </w:pPr>
    <w:rPr>
      <w:sz w:val="24"/>
      <w:szCs w:val="24"/>
    </w:rPr>
  </w:style>
  <w:style w:type="paragraph" w:customStyle="1" w:styleId="DDD17309992C3D4B982BD0FF39CD51FF">
    <w:name w:val="DDD17309992C3D4B982BD0FF39CD51FF"/>
    <w:rsid w:val="004E67D3"/>
    <w:pPr>
      <w:spacing w:after="0" w:line="240" w:lineRule="auto"/>
    </w:pPr>
    <w:rPr>
      <w:sz w:val="24"/>
      <w:szCs w:val="24"/>
    </w:rPr>
  </w:style>
  <w:style w:type="paragraph" w:customStyle="1" w:styleId="D912A378D7BC7442BA0D68F6091FBD4F">
    <w:name w:val="D912A378D7BC7442BA0D68F6091FBD4F"/>
    <w:rsid w:val="004E67D3"/>
    <w:pPr>
      <w:spacing w:after="0" w:line="240" w:lineRule="auto"/>
    </w:pPr>
    <w:rPr>
      <w:sz w:val="24"/>
      <w:szCs w:val="24"/>
    </w:rPr>
  </w:style>
  <w:style w:type="paragraph" w:customStyle="1" w:styleId="80ECE450E3BBAA45A6FBC28C6F55708C">
    <w:name w:val="80ECE450E3BBAA45A6FBC28C6F55708C"/>
    <w:rsid w:val="004E67D3"/>
    <w:pPr>
      <w:spacing w:after="0" w:line="240" w:lineRule="auto"/>
    </w:pPr>
    <w:rPr>
      <w:sz w:val="24"/>
      <w:szCs w:val="24"/>
    </w:rPr>
  </w:style>
  <w:style w:type="paragraph" w:customStyle="1" w:styleId="15DDA4F62A45BE40BA65D05B10F32FE6">
    <w:name w:val="15DDA4F62A45BE40BA65D05B10F32FE6"/>
    <w:rsid w:val="004E67D3"/>
    <w:pPr>
      <w:spacing w:after="0" w:line="240" w:lineRule="auto"/>
    </w:pPr>
    <w:rPr>
      <w:sz w:val="24"/>
      <w:szCs w:val="24"/>
    </w:rPr>
  </w:style>
  <w:style w:type="paragraph" w:customStyle="1" w:styleId="0C557941C94E0C4CB41D13BBFE6FE2EA">
    <w:name w:val="0C557941C94E0C4CB41D13BBFE6FE2EA"/>
    <w:rsid w:val="004E67D3"/>
    <w:pPr>
      <w:spacing w:after="0" w:line="240" w:lineRule="auto"/>
    </w:pPr>
    <w:rPr>
      <w:sz w:val="24"/>
      <w:szCs w:val="24"/>
    </w:rPr>
  </w:style>
  <w:style w:type="paragraph" w:customStyle="1" w:styleId="2AE4D9C4AF8E3F42A70C13ED913780AB">
    <w:name w:val="2AE4D9C4AF8E3F42A70C13ED913780AB"/>
    <w:rsid w:val="004E67D3"/>
    <w:pPr>
      <w:spacing w:after="0" w:line="240" w:lineRule="auto"/>
    </w:pPr>
    <w:rPr>
      <w:sz w:val="24"/>
      <w:szCs w:val="24"/>
    </w:rPr>
  </w:style>
  <w:style w:type="paragraph" w:customStyle="1" w:styleId="8D0A5D058654E84E8DDB7A8FE17C60A5">
    <w:name w:val="8D0A5D058654E84E8DDB7A8FE17C60A5"/>
    <w:rsid w:val="004E67D3"/>
    <w:pPr>
      <w:spacing w:after="0" w:line="240" w:lineRule="auto"/>
    </w:pPr>
    <w:rPr>
      <w:sz w:val="24"/>
      <w:szCs w:val="24"/>
    </w:rPr>
  </w:style>
  <w:style w:type="paragraph" w:customStyle="1" w:styleId="0786FCEB5419D4429DA242F337719726">
    <w:name w:val="0786FCEB5419D4429DA242F337719726"/>
    <w:rsid w:val="004E67D3"/>
    <w:pPr>
      <w:spacing w:after="0" w:line="240" w:lineRule="auto"/>
    </w:pPr>
    <w:rPr>
      <w:sz w:val="24"/>
      <w:szCs w:val="24"/>
    </w:rPr>
  </w:style>
  <w:style w:type="paragraph" w:customStyle="1" w:styleId="1C0C3819BD4BA44CA4F376A2E5F36C0A">
    <w:name w:val="1C0C3819BD4BA44CA4F376A2E5F36C0A"/>
    <w:rsid w:val="004E67D3"/>
    <w:pPr>
      <w:spacing w:after="0" w:line="240" w:lineRule="auto"/>
    </w:pPr>
    <w:rPr>
      <w:sz w:val="24"/>
      <w:szCs w:val="24"/>
    </w:rPr>
  </w:style>
  <w:style w:type="paragraph" w:customStyle="1" w:styleId="64006AE44C10CF40BF15F44196EAE6CA">
    <w:name w:val="64006AE44C10CF40BF15F44196EAE6CA"/>
    <w:rsid w:val="004E67D3"/>
    <w:pPr>
      <w:spacing w:after="0" w:line="240" w:lineRule="auto"/>
    </w:pPr>
    <w:rPr>
      <w:sz w:val="24"/>
      <w:szCs w:val="24"/>
    </w:rPr>
  </w:style>
  <w:style w:type="paragraph" w:customStyle="1" w:styleId="D0DCE7E03975B94089F7A1EBDD32D896">
    <w:name w:val="D0DCE7E03975B94089F7A1EBDD32D896"/>
    <w:rsid w:val="004E67D3"/>
    <w:pPr>
      <w:spacing w:after="0" w:line="240" w:lineRule="auto"/>
    </w:pPr>
    <w:rPr>
      <w:sz w:val="24"/>
      <w:szCs w:val="24"/>
    </w:rPr>
  </w:style>
  <w:style w:type="paragraph" w:customStyle="1" w:styleId="2E5E748038B16449B38AFEB4C5A3AA28">
    <w:name w:val="2E5E748038B16449B38AFEB4C5A3AA28"/>
    <w:rsid w:val="004E67D3"/>
    <w:pPr>
      <w:spacing w:after="0" w:line="240" w:lineRule="auto"/>
    </w:pPr>
    <w:rPr>
      <w:sz w:val="24"/>
      <w:szCs w:val="24"/>
    </w:rPr>
  </w:style>
  <w:style w:type="paragraph" w:customStyle="1" w:styleId="EBE67F6F0B0B534A89FE335C1CC9148F">
    <w:name w:val="EBE67F6F0B0B534A89FE335C1CC9148F"/>
    <w:rsid w:val="004E67D3"/>
    <w:pPr>
      <w:spacing w:after="0" w:line="240" w:lineRule="auto"/>
    </w:pPr>
    <w:rPr>
      <w:sz w:val="24"/>
      <w:szCs w:val="24"/>
    </w:rPr>
  </w:style>
  <w:style w:type="paragraph" w:customStyle="1" w:styleId="C908998410A64F4FA2D3096A8F167769">
    <w:name w:val="C908998410A64F4FA2D3096A8F167769"/>
    <w:rsid w:val="004E67D3"/>
    <w:pPr>
      <w:spacing w:after="0" w:line="240" w:lineRule="auto"/>
    </w:pPr>
    <w:rPr>
      <w:sz w:val="24"/>
      <w:szCs w:val="24"/>
    </w:rPr>
  </w:style>
  <w:style w:type="paragraph" w:customStyle="1" w:styleId="3CE30E65A9E74A4490357CC7CFD40FC4">
    <w:name w:val="3CE30E65A9E74A4490357CC7CFD40FC4"/>
    <w:rsid w:val="004E67D3"/>
    <w:pPr>
      <w:spacing w:after="0" w:line="240" w:lineRule="auto"/>
    </w:pPr>
    <w:rPr>
      <w:sz w:val="24"/>
      <w:szCs w:val="24"/>
    </w:rPr>
  </w:style>
  <w:style w:type="paragraph" w:customStyle="1" w:styleId="2EE3E2EC710F5F418E847C9A6B93B706">
    <w:name w:val="2EE3E2EC710F5F418E847C9A6B93B706"/>
    <w:rsid w:val="004E67D3"/>
    <w:pPr>
      <w:spacing w:after="0" w:line="240" w:lineRule="auto"/>
    </w:pPr>
    <w:rPr>
      <w:sz w:val="24"/>
      <w:szCs w:val="24"/>
    </w:rPr>
  </w:style>
  <w:style w:type="paragraph" w:customStyle="1" w:styleId="2EDFF042BF1752459FBCE5C77EF25F39">
    <w:name w:val="2EDFF042BF1752459FBCE5C77EF25F39"/>
    <w:rsid w:val="004E67D3"/>
    <w:pPr>
      <w:spacing w:after="0" w:line="240" w:lineRule="auto"/>
    </w:pPr>
    <w:rPr>
      <w:sz w:val="24"/>
      <w:szCs w:val="24"/>
    </w:rPr>
  </w:style>
  <w:style w:type="paragraph" w:customStyle="1" w:styleId="FB41A6C38053834BB7DDFDE047D895C4">
    <w:name w:val="FB41A6C38053834BB7DDFDE047D895C4"/>
    <w:rsid w:val="004E67D3"/>
    <w:pPr>
      <w:spacing w:after="0" w:line="240" w:lineRule="auto"/>
    </w:pPr>
    <w:rPr>
      <w:sz w:val="24"/>
      <w:szCs w:val="24"/>
    </w:rPr>
  </w:style>
  <w:style w:type="paragraph" w:customStyle="1" w:styleId="75DC1FADCE2D1E4687D9B73474131ECD">
    <w:name w:val="75DC1FADCE2D1E4687D9B73474131ECD"/>
    <w:rsid w:val="004E67D3"/>
    <w:pPr>
      <w:spacing w:after="0" w:line="240" w:lineRule="auto"/>
    </w:pPr>
    <w:rPr>
      <w:sz w:val="24"/>
      <w:szCs w:val="24"/>
    </w:rPr>
  </w:style>
  <w:style w:type="paragraph" w:customStyle="1" w:styleId="236335CAA28AAC49817639E9A171384B">
    <w:name w:val="236335CAA28AAC49817639E9A171384B"/>
    <w:rsid w:val="004E67D3"/>
    <w:pPr>
      <w:spacing w:after="0" w:line="240" w:lineRule="auto"/>
    </w:pPr>
    <w:rPr>
      <w:sz w:val="24"/>
      <w:szCs w:val="24"/>
    </w:rPr>
  </w:style>
  <w:style w:type="paragraph" w:customStyle="1" w:styleId="E40B7922F8C099449752875FFBFBE2BA">
    <w:name w:val="E40B7922F8C099449752875FFBFBE2BA"/>
    <w:rsid w:val="004E67D3"/>
    <w:pPr>
      <w:spacing w:after="0" w:line="240" w:lineRule="auto"/>
    </w:pPr>
    <w:rPr>
      <w:sz w:val="24"/>
      <w:szCs w:val="24"/>
    </w:rPr>
  </w:style>
  <w:style w:type="paragraph" w:customStyle="1" w:styleId="E52D3D09D92731449495B1DFE7E3826A">
    <w:name w:val="E52D3D09D92731449495B1DFE7E3826A"/>
    <w:rsid w:val="004E67D3"/>
    <w:pPr>
      <w:spacing w:after="0" w:line="240" w:lineRule="auto"/>
    </w:pPr>
    <w:rPr>
      <w:sz w:val="24"/>
      <w:szCs w:val="24"/>
    </w:rPr>
  </w:style>
  <w:style w:type="paragraph" w:customStyle="1" w:styleId="393273EE5B6A1243AE9573C8BD9CE3CB">
    <w:name w:val="393273EE5B6A1243AE9573C8BD9CE3CB"/>
    <w:rsid w:val="004E67D3"/>
    <w:pPr>
      <w:spacing w:after="0" w:line="240" w:lineRule="auto"/>
    </w:pPr>
    <w:rPr>
      <w:sz w:val="24"/>
      <w:szCs w:val="24"/>
    </w:rPr>
  </w:style>
  <w:style w:type="paragraph" w:customStyle="1" w:styleId="E49C446903A12145A16F810A3428AEAB">
    <w:name w:val="E49C446903A12145A16F810A3428AEAB"/>
    <w:rsid w:val="004E67D3"/>
    <w:pPr>
      <w:spacing w:after="0" w:line="240" w:lineRule="auto"/>
    </w:pPr>
    <w:rPr>
      <w:sz w:val="24"/>
      <w:szCs w:val="24"/>
    </w:rPr>
  </w:style>
  <w:style w:type="paragraph" w:customStyle="1" w:styleId="DDB3D00874C82548A5B0FF65EC2DBAB4">
    <w:name w:val="DDB3D00874C82548A5B0FF65EC2DBAB4"/>
    <w:rsid w:val="004E67D3"/>
    <w:pPr>
      <w:spacing w:after="0" w:line="240" w:lineRule="auto"/>
    </w:pPr>
    <w:rPr>
      <w:sz w:val="24"/>
      <w:szCs w:val="24"/>
    </w:rPr>
  </w:style>
  <w:style w:type="paragraph" w:customStyle="1" w:styleId="AEA95D0CA22C5649A955BD1CFC8A9065">
    <w:name w:val="AEA95D0CA22C5649A955BD1CFC8A9065"/>
    <w:rsid w:val="004E67D3"/>
    <w:pPr>
      <w:spacing w:after="0" w:line="240" w:lineRule="auto"/>
    </w:pPr>
    <w:rPr>
      <w:sz w:val="24"/>
      <w:szCs w:val="24"/>
    </w:rPr>
  </w:style>
  <w:style w:type="paragraph" w:customStyle="1" w:styleId="5E485A62B2014B428BCD27DA4C8DB169">
    <w:name w:val="5E485A62B2014B428BCD27DA4C8DB169"/>
    <w:rsid w:val="004E67D3"/>
    <w:pPr>
      <w:spacing w:after="0" w:line="240" w:lineRule="auto"/>
    </w:pPr>
    <w:rPr>
      <w:sz w:val="24"/>
      <w:szCs w:val="24"/>
    </w:rPr>
  </w:style>
  <w:style w:type="paragraph" w:customStyle="1" w:styleId="23C3791352C4474583F514B48D49A690">
    <w:name w:val="23C3791352C4474583F514B48D49A690"/>
    <w:rsid w:val="004E67D3"/>
    <w:pPr>
      <w:spacing w:after="0" w:line="240" w:lineRule="auto"/>
    </w:pPr>
    <w:rPr>
      <w:sz w:val="24"/>
      <w:szCs w:val="24"/>
    </w:rPr>
  </w:style>
  <w:style w:type="paragraph" w:customStyle="1" w:styleId="B4B0F519A1D4294AABBDB6E7F8CFDADE">
    <w:name w:val="B4B0F519A1D4294AABBDB6E7F8CFDADE"/>
    <w:rsid w:val="004E67D3"/>
    <w:pPr>
      <w:spacing w:after="0" w:line="240" w:lineRule="auto"/>
    </w:pPr>
    <w:rPr>
      <w:sz w:val="24"/>
      <w:szCs w:val="24"/>
    </w:rPr>
  </w:style>
  <w:style w:type="paragraph" w:customStyle="1" w:styleId="1D2C178DECCC2247AA857897FD71C109">
    <w:name w:val="1D2C178DECCC2247AA857897FD71C109"/>
    <w:rsid w:val="004E67D3"/>
    <w:pPr>
      <w:spacing w:after="0" w:line="240" w:lineRule="auto"/>
    </w:pPr>
    <w:rPr>
      <w:sz w:val="24"/>
      <w:szCs w:val="24"/>
    </w:rPr>
  </w:style>
  <w:style w:type="paragraph" w:customStyle="1" w:styleId="CCE643D8EB4E0B4DBD8E2E67AA708137">
    <w:name w:val="CCE643D8EB4E0B4DBD8E2E67AA708137"/>
    <w:rsid w:val="004E67D3"/>
    <w:pPr>
      <w:spacing w:after="0" w:line="240" w:lineRule="auto"/>
    </w:pPr>
    <w:rPr>
      <w:sz w:val="24"/>
      <w:szCs w:val="24"/>
    </w:rPr>
  </w:style>
  <w:style w:type="paragraph" w:customStyle="1" w:styleId="72F554BFFFAE404DAEB2BEB79F789BC8">
    <w:name w:val="72F554BFFFAE404DAEB2BEB79F789BC8"/>
    <w:rsid w:val="004E67D3"/>
    <w:pPr>
      <w:spacing w:after="0" w:line="240" w:lineRule="auto"/>
    </w:pPr>
    <w:rPr>
      <w:sz w:val="24"/>
      <w:szCs w:val="24"/>
    </w:rPr>
  </w:style>
  <w:style w:type="paragraph" w:customStyle="1" w:styleId="5A8D902BD48E7D4EB7C528C8496939F5">
    <w:name w:val="5A8D902BD48E7D4EB7C528C8496939F5"/>
    <w:rsid w:val="004E67D3"/>
    <w:pPr>
      <w:spacing w:after="0" w:line="240" w:lineRule="auto"/>
    </w:pPr>
    <w:rPr>
      <w:sz w:val="24"/>
      <w:szCs w:val="24"/>
    </w:rPr>
  </w:style>
  <w:style w:type="paragraph" w:customStyle="1" w:styleId="F5F726463DBBCF4485813586F58FE131">
    <w:name w:val="F5F726463DBBCF4485813586F58FE131"/>
    <w:rsid w:val="004E67D3"/>
    <w:pPr>
      <w:spacing w:after="0" w:line="240" w:lineRule="auto"/>
    </w:pPr>
    <w:rPr>
      <w:sz w:val="24"/>
      <w:szCs w:val="24"/>
    </w:rPr>
  </w:style>
  <w:style w:type="paragraph" w:customStyle="1" w:styleId="8F4AD1266538D44BAF05F0D1A99EFCBF">
    <w:name w:val="8F4AD1266538D44BAF05F0D1A99EFCBF"/>
    <w:rsid w:val="004E67D3"/>
    <w:pPr>
      <w:spacing w:after="0" w:line="240" w:lineRule="auto"/>
    </w:pPr>
    <w:rPr>
      <w:sz w:val="24"/>
      <w:szCs w:val="24"/>
    </w:rPr>
  </w:style>
  <w:style w:type="paragraph" w:customStyle="1" w:styleId="DEBA695B7C181C42B7A235B833E3315A">
    <w:name w:val="DEBA695B7C181C42B7A235B833E3315A"/>
    <w:rsid w:val="004E67D3"/>
    <w:pPr>
      <w:spacing w:after="0" w:line="240" w:lineRule="auto"/>
    </w:pPr>
    <w:rPr>
      <w:sz w:val="24"/>
      <w:szCs w:val="24"/>
    </w:rPr>
  </w:style>
  <w:style w:type="paragraph" w:customStyle="1" w:styleId="554DE695F044FE4EAC7465E8DEC85870">
    <w:name w:val="554DE695F044FE4EAC7465E8DEC85870"/>
    <w:rsid w:val="004E67D3"/>
    <w:pPr>
      <w:spacing w:after="0" w:line="240" w:lineRule="auto"/>
    </w:pPr>
    <w:rPr>
      <w:sz w:val="24"/>
      <w:szCs w:val="24"/>
    </w:rPr>
  </w:style>
  <w:style w:type="paragraph" w:customStyle="1" w:styleId="4745DBD1229C514D957E7DAF2B0BF8CE">
    <w:name w:val="4745DBD1229C514D957E7DAF2B0BF8CE"/>
    <w:rsid w:val="004E67D3"/>
    <w:pPr>
      <w:spacing w:after="0" w:line="240" w:lineRule="auto"/>
    </w:pPr>
    <w:rPr>
      <w:sz w:val="24"/>
      <w:szCs w:val="24"/>
    </w:rPr>
  </w:style>
  <w:style w:type="paragraph" w:customStyle="1" w:styleId="C9355FC3825C094E8427D796F421E286">
    <w:name w:val="C9355FC3825C094E8427D796F421E286"/>
    <w:rsid w:val="004E67D3"/>
    <w:pPr>
      <w:spacing w:after="0" w:line="240" w:lineRule="auto"/>
    </w:pPr>
    <w:rPr>
      <w:sz w:val="24"/>
      <w:szCs w:val="24"/>
    </w:rPr>
  </w:style>
  <w:style w:type="paragraph" w:customStyle="1" w:styleId="B9BA288A44FE874293225779E12380B7">
    <w:name w:val="B9BA288A44FE874293225779E12380B7"/>
    <w:rsid w:val="004E67D3"/>
    <w:pPr>
      <w:spacing w:after="0" w:line="240" w:lineRule="auto"/>
    </w:pPr>
    <w:rPr>
      <w:sz w:val="24"/>
      <w:szCs w:val="24"/>
    </w:rPr>
  </w:style>
  <w:style w:type="paragraph" w:customStyle="1" w:styleId="ECD174E5C5F56449B1E1C7F941F836C3">
    <w:name w:val="ECD174E5C5F56449B1E1C7F941F836C3"/>
    <w:rsid w:val="004E67D3"/>
    <w:pPr>
      <w:spacing w:after="0" w:line="240" w:lineRule="auto"/>
    </w:pPr>
    <w:rPr>
      <w:sz w:val="24"/>
      <w:szCs w:val="24"/>
    </w:rPr>
  </w:style>
  <w:style w:type="paragraph" w:customStyle="1" w:styleId="55979BE8F17B834CA5B2DB811BF00BCC">
    <w:name w:val="55979BE8F17B834CA5B2DB811BF00BCC"/>
    <w:rsid w:val="004E67D3"/>
    <w:pPr>
      <w:spacing w:after="0" w:line="240" w:lineRule="auto"/>
    </w:pPr>
    <w:rPr>
      <w:sz w:val="24"/>
      <w:szCs w:val="24"/>
    </w:rPr>
  </w:style>
  <w:style w:type="paragraph" w:customStyle="1" w:styleId="9DCEE57776B7134C88FA32D9DAE7545D">
    <w:name w:val="9DCEE57776B7134C88FA32D9DAE7545D"/>
    <w:rsid w:val="004E67D3"/>
    <w:pPr>
      <w:spacing w:after="0" w:line="240" w:lineRule="auto"/>
    </w:pPr>
    <w:rPr>
      <w:sz w:val="24"/>
      <w:szCs w:val="24"/>
    </w:rPr>
  </w:style>
  <w:style w:type="paragraph" w:customStyle="1" w:styleId="43A8C3F494E20348AD9D8DDF2A7C8CB0">
    <w:name w:val="43A8C3F494E20348AD9D8DDF2A7C8CB0"/>
    <w:rsid w:val="004E67D3"/>
    <w:pPr>
      <w:spacing w:after="0" w:line="240" w:lineRule="auto"/>
    </w:pPr>
    <w:rPr>
      <w:sz w:val="24"/>
      <w:szCs w:val="24"/>
    </w:rPr>
  </w:style>
  <w:style w:type="paragraph" w:customStyle="1" w:styleId="8088DE782AB5B244AA827F082005F042">
    <w:name w:val="8088DE782AB5B244AA827F082005F042"/>
    <w:rsid w:val="004E67D3"/>
    <w:pPr>
      <w:spacing w:after="0" w:line="240" w:lineRule="auto"/>
    </w:pPr>
    <w:rPr>
      <w:sz w:val="24"/>
      <w:szCs w:val="24"/>
    </w:rPr>
  </w:style>
  <w:style w:type="paragraph" w:customStyle="1" w:styleId="81D80F19A7A1964FBA9EA735387E8FBF">
    <w:name w:val="81D80F19A7A1964FBA9EA735387E8FBF"/>
    <w:rsid w:val="004E67D3"/>
    <w:pPr>
      <w:spacing w:after="0" w:line="240" w:lineRule="auto"/>
    </w:pPr>
    <w:rPr>
      <w:sz w:val="24"/>
      <w:szCs w:val="24"/>
    </w:rPr>
  </w:style>
  <w:style w:type="paragraph" w:customStyle="1" w:styleId="6D380419B021204EAA6897B611665749">
    <w:name w:val="6D380419B021204EAA6897B611665749"/>
    <w:rsid w:val="004E67D3"/>
    <w:pPr>
      <w:spacing w:after="0" w:line="240" w:lineRule="auto"/>
    </w:pPr>
    <w:rPr>
      <w:sz w:val="24"/>
      <w:szCs w:val="24"/>
    </w:rPr>
  </w:style>
  <w:style w:type="paragraph" w:customStyle="1" w:styleId="91496D4BC8F9564DB9C1F013B0629477">
    <w:name w:val="91496D4BC8F9564DB9C1F013B0629477"/>
    <w:rsid w:val="004E67D3"/>
    <w:pPr>
      <w:spacing w:after="0" w:line="240" w:lineRule="auto"/>
    </w:pPr>
    <w:rPr>
      <w:sz w:val="24"/>
      <w:szCs w:val="24"/>
    </w:rPr>
  </w:style>
  <w:style w:type="paragraph" w:customStyle="1" w:styleId="02FF4EDF44E7274B993CBFCED78125E0">
    <w:name w:val="02FF4EDF44E7274B993CBFCED78125E0"/>
    <w:rsid w:val="004E67D3"/>
    <w:pPr>
      <w:spacing w:after="0" w:line="240" w:lineRule="auto"/>
    </w:pPr>
    <w:rPr>
      <w:sz w:val="24"/>
      <w:szCs w:val="24"/>
    </w:rPr>
  </w:style>
  <w:style w:type="paragraph" w:customStyle="1" w:styleId="73322FE6A0FFF140BA8EB3C4BA676A22">
    <w:name w:val="73322FE6A0FFF140BA8EB3C4BA676A22"/>
    <w:rsid w:val="004E67D3"/>
    <w:pPr>
      <w:spacing w:after="0" w:line="240" w:lineRule="auto"/>
    </w:pPr>
    <w:rPr>
      <w:sz w:val="24"/>
      <w:szCs w:val="24"/>
    </w:rPr>
  </w:style>
  <w:style w:type="paragraph" w:customStyle="1" w:styleId="23DD08D5E4D30E4C9D19FD6AB7F99960">
    <w:name w:val="23DD08D5E4D30E4C9D19FD6AB7F99960"/>
    <w:rsid w:val="004E67D3"/>
    <w:pPr>
      <w:spacing w:after="0" w:line="240" w:lineRule="auto"/>
    </w:pPr>
    <w:rPr>
      <w:sz w:val="24"/>
      <w:szCs w:val="24"/>
    </w:rPr>
  </w:style>
  <w:style w:type="paragraph" w:customStyle="1" w:styleId="4D8E85302EDDC34C90B3338AAE461B9E">
    <w:name w:val="4D8E85302EDDC34C90B3338AAE461B9E"/>
    <w:rsid w:val="004E67D3"/>
    <w:pPr>
      <w:spacing w:after="0" w:line="240" w:lineRule="auto"/>
    </w:pPr>
    <w:rPr>
      <w:sz w:val="24"/>
      <w:szCs w:val="24"/>
    </w:rPr>
  </w:style>
  <w:style w:type="paragraph" w:customStyle="1" w:styleId="9539952C72633D46B6E4856795F05B32">
    <w:name w:val="9539952C72633D46B6E4856795F05B32"/>
    <w:rsid w:val="004E67D3"/>
    <w:pPr>
      <w:spacing w:after="0" w:line="240" w:lineRule="auto"/>
    </w:pPr>
    <w:rPr>
      <w:sz w:val="24"/>
      <w:szCs w:val="24"/>
    </w:rPr>
  </w:style>
  <w:style w:type="paragraph" w:customStyle="1" w:styleId="8E1AF4FBDD92214C82202B92A42EC05A">
    <w:name w:val="8E1AF4FBDD92214C82202B92A42EC05A"/>
    <w:rsid w:val="004E67D3"/>
    <w:pPr>
      <w:spacing w:after="0" w:line="240" w:lineRule="auto"/>
    </w:pPr>
    <w:rPr>
      <w:sz w:val="24"/>
      <w:szCs w:val="24"/>
    </w:rPr>
  </w:style>
  <w:style w:type="paragraph" w:customStyle="1" w:styleId="AFE6EFC225A0F5498436398241B30D14">
    <w:name w:val="AFE6EFC225A0F5498436398241B30D14"/>
    <w:rsid w:val="004E67D3"/>
    <w:pPr>
      <w:spacing w:after="0" w:line="240" w:lineRule="auto"/>
    </w:pPr>
    <w:rPr>
      <w:sz w:val="24"/>
      <w:szCs w:val="24"/>
    </w:rPr>
  </w:style>
  <w:style w:type="paragraph" w:customStyle="1" w:styleId="6B986DF98C0BBE459DEA241726891E20">
    <w:name w:val="6B986DF98C0BBE459DEA241726891E20"/>
    <w:rsid w:val="004E67D3"/>
    <w:pPr>
      <w:spacing w:after="0" w:line="240" w:lineRule="auto"/>
    </w:pPr>
    <w:rPr>
      <w:sz w:val="24"/>
      <w:szCs w:val="24"/>
    </w:rPr>
  </w:style>
  <w:style w:type="paragraph" w:customStyle="1" w:styleId="09EE41E0CE4C934B98755A19AE0707BA">
    <w:name w:val="09EE41E0CE4C934B98755A19AE0707BA"/>
    <w:rsid w:val="004E67D3"/>
    <w:pPr>
      <w:spacing w:after="0" w:line="240" w:lineRule="auto"/>
    </w:pPr>
    <w:rPr>
      <w:sz w:val="24"/>
      <w:szCs w:val="24"/>
    </w:rPr>
  </w:style>
  <w:style w:type="paragraph" w:customStyle="1" w:styleId="A7987C1706B96949839C5A3F84413B52">
    <w:name w:val="A7987C1706B96949839C5A3F84413B52"/>
    <w:rsid w:val="004E67D3"/>
    <w:pPr>
      <w:spacing w:after="0" w:line="240" w:lineRule="auto"/>
    </w:pPr>
    <w:rPr>
      <w:sz w:val="24"/>
      <w:szCs w:val="24"/>
    </w:rPr>
  </w:style>
  <w:style w:type="paragraph" w:customStyle="1" w:styleId="73C19422043FD14383F8FC205AE655BD">
    <w:name w:val="73C19422043FD14383F8FC205AE655BD"/>
    <w:rsid w:val="004E67D3"/>
    <w:pPr>
      <w:spacing w:after="0" w:line="240" w:lineRule="auto"/>
    </w:pPr>
    <w:rPr>
      <w:sz w:val="24"/>
      <w:szCs w:val="24"/>
    </w:rPr>
  </w:style>
  <w:style w:type="paragraph" w:customStyle="1" w:styleId="4F1AE7EA2F2EB2469009E37EF6E7912D">
    <w:name w:val="4F1AE7EA2F2EB2469009E37EF6E7912D"/>
    <w:rsid w:val="004E67D3"/>
    <w:pPr>
      <w:spacing w:after="0" w:line="240" w:lineRule="auto"/>
    </w:pPr>
    <w:rPr>
      <w:sz w:val="24"/>
      <w:szCs w:val="24"/>
    </w:rPr>
  </w:style>
  <w:style w:type="paragraph" w:customStyle="1" w:styleId="E5C136130D527E4E82C9835B121B77ED">
    <w:name w:val="E5C136130D527E4E82C9835B121B77ED"/>
    <w:rsid w:val="004E67D3"/>
    <w:pPr>
      <w:spacing w:after="0" w:line="240" w:lineRule="auto"/>
    </w:pPr>
    <w:rPr>
      <w:sz w:val="24"/>
      <w:szCs w:val="24"/>
    </w:rPr>
  </w:style>
  <w:style w:type="paragraph" w:customStyle="1" w:styleId="23C14F52F66B6F45A2230578D1402DB0">
    <w:name w:val="23C14F52F66B6F45A2230578D1402DB0"/>
    <w:rsid w:val="004E67D3"/>
    <w:pPr>
      <w:spacing w:after="0" w:line="240" w:lineRule="auto"/>
    </w:pPr>
    <w:rPr>
      <w:sz w:val="24"/>
      <w:szCs w:val="24"/>
    </w:rPr>
  </w:style>
  <w:style w:type="paragraph" w:customStyle="1" w:styleId="A53EBB1452C4134CB34AAF962FDF22FB">
    <w:name w:val="A53EBB1452C4134CB34AAF962FDF22FB"/>
    <w:rsid w:val="004E67D3"/>
    <w:pPr>
      <w:spacing w:after="0" w:line="240" w:lineRule="auto"/>
    </w:pPr>
    <w:rPr>
      <w:sz w:val="24"/>
      <w:szCs w:val="24"/>
    </w:rPr>
  </w:style>
  <w:style w:type="paragraph" w:customStyle="1" w:styleId="059ABF4203E45843838A62DB349B1D64">
    <w:name w:val="059ABF4203E45843838A62DB349B1D64"/>
    <w:rsid w:val="004E67D3"/>
    <w:pPr>
      <w:spacing w:after="0" w:line="240" w:lineRule="auto"/>
    </w:pPr>
    <w:rPr>
      <w:sz w:val="24"/>
      <w:szCs w:val="24"/>
    </w:rPr>
  </w:style>
  <w:style w:type="paragraph" w:customStyle="1" w:styleId="963210C83038D849A39FC8C1D88146CC">
    <w:name w:val="963210C83038D849A39FC8C1D88146CC"/>
    <w:rsid w:val="004E67D3"/>
    <w:pPr>
      <w:spacing w:after="0" w:line="240" w:lineRule="auto"/>
    </w:pPr>
    <w:rPr>
      <w:sz w:val="24"/>
      <w:szCs w:val="24"/>
    </w:rPr>
  </w:style>
  <w:style w:type="paragraph" w:customStyle="1" w:styleId="7E3D601B67A2BF47AD0549D0D78FADDE">
    <w:name w:val="7E3D601B67A2BF47AD0549D0D78FADDE"/>
    <w:rsid w:val="004E67D3"/>
    <w:pPr>
      <w:spacing w:after="0" w:line="240" w:lineRule="auto"/>
    </w:pPr>
    <w:rPr>
      <w:sz w:val="24"/>
      <w:szCs w:val="24"/>
    </w:rPr>
  </w:style>
  <w:style w:type="paragraph" w:customStyle="1" w:styleId="29EC640204C1254D976906F1F66F4A8E">
    <w:name w:val="29EC640204C1254D976906F1F66F4A8E"/>
    <w:rsid w:val="004E67D3"/>
    <w:pPr>
      <w:spacing w:after="0" w:line="240" w:lineRule="auto"/>
    </w:pPr>
    <w:rPr>
      <w:sz w:val="24"/>
      <w:szCs w:val="24"/>
    </w:rPr>
  </w:style>
  <w:style w:type="paragraph" w:customStyle="1" w:styleId="10E09EDF4D3882428BCFD59E426B3E0B">
    <w:name w:val="10E09EDF4D3882428BCFD59E426B3E0B"/>
    <w:rsid w:val="004E67D3"/>
    <w:pPr>
      <w:spacing w:after="0" w:line="240" w:lineRule="auto"/>
    </w:pPr>
    <w:rPr>
      <w:sz w:val="24"/>
      <w:szCs w:val="24"/>
    </w:rPr>
  </w:style>
  <w:style w:type="paragraph" w:customStyle="1" w:styleId="F89758CC061D154090EB9C00B78C3D1E">
    <w:name w:val="F89758CC061D154090EB9C00B78C3D1E"/>
    <w:rsid w:val="004E67D3"/>
    <w:pPr>
      <w:spacing w:after="0" w:line="240" w:lineRule="auto"/>
    </w:pPr>
    <w:rPr>
      <w:sz w:val="24"/>
      <w:szCs w:val="24"/>
    </w:rPr>
  </w:style>
  <w:style w:type="paragraph" w:customStyle="1" w:styleId="312DC689B36DD3419965BAE4478C5153">
    <w:name w:val="312DC689B36DD3419965BAE4478C5153"/>
    <w:rsid w:val="004E67D3"/>
    <w:pPr>
      <w:spacing w:after="0" w:line="240" w:lineRule="auto"/>
    </w:pPr>
    <w:rPr>
      <w:sz w:val="24"/>
      <w:szCs w:val="24"/>
    </w:rPr>
  </w:style>
  <w:style w:type="paragraph" w:customStyle="1" w:styleId="73371530BDCEC24B9F33C5DFA6CD21BA">
    <w:name w:val="73371530BDCEC24B9F33C5DFA6CD21BA"/>
    <w:rsid w:val="004E67D3"/>
    <w:pPr>
      <w:spacing w:after="0" w:line="240" w:lineRule="auto"/>
    </w:pPr>
    <w:rPr>
      <w:sz w:val="24"/>
      <w:szCs w:val="24"/>
    </w:rPr>
  </w:style>
  <w:style w:type="paragraph" w:customStyle="1" w:styleId="D30CF9C1439BA44CAC8673D75C8E82A7">
    <w:name w:val="D30CF9C1439BA44CAC8673D75C8E82A7"/>
    <w:rsid w:val="004E67D3"/>
    <w:pPr>
      <w:spacing w:after="0" w:line="240" w:lineRule="auto"/>
    </w:pPr>
    <w:rPr>
      <w:sz w:val="24"/>
      <w:szCs w:val="24"/>
    </w:rPr>
  </w:style>
  <w:style w:type="paragraph" w:customStyle="1" w:styleId="D7774C9CF68A39478B2E679732E12736">
    <w:name w:val="D7774C9CF68A39478B2E679732E12736"/>
    <w:rsid w:val="004E67D3"/>
    <w:pPr>
      <w:spacing w:after="0" w:line="240" w:lineRule="auto"/>
    </w:pPr>
    <w:rPr>
      <w:sz w:val="24"/>
      <w:szCs w:val="24"/>
    </w:rPr>
  </w:style>
  <w:style w:type="paragraph" w:customStyle="1" w:styleId="1585D814D9F03A47BA780453772CD4CE">
    <w:name w:val="1585D814D9F03A47BA780453772CD4CE"/>
    <w:rsid w:val="004E67D3"/>
    <w:pPr>
      <w:spacing w:after="0" w:line="240" w:lineRule="auto"/>
    </w:pPr>
    <w:rPr>
      <w:sz w:val="24"/>
      <w:szCs w:val="24"/>
    </w:rPr>
  </w:style>
  <w:style w:type="paragraph" w:customStyle="1" w:styleId="12AAB2020D118D4399BCC7F31D737251">
    <w:name w:val="12AAB2020D118D4399BCC7F31D737251"/>
    <w:rsid w:val="004E67D3"/>
    <w:pPr>
      <w:spacing w:after="0" w:line="240" w:lineRule="auto"/>
    </w:pPr>
    <w:rPr>
      <w:sz w:val="24"/>
      <w:szCs w:val="24"/>
    </w:rPr>
  </w:style>
  <w:style w:type="paragraph" w:customStyle="1" w:styleId="206DBC79AD0AF74FBCB30EF083EE707D">
    <w:name w:val="206DBC79AD0AF74FBCB30EF083EE707D"/>
    <w:rsid w:val="004E67D3"/>
    <w:pPr>
      <w:spacing w:after="0" w:line="240" w:lineRule="auto"/>
    </w:pPr>
    <w:rPr>
      <w:sz w:val="24"/>
      <w:szCs w:val="24"/>
    </w:rPr>
  </w:style>
  <w:style w:type="paragraph" w:customStyle="1" w:styleId="6598CD1FFC038946B6602C1B53D68FED">
    <w:name w:val="6598CD1FFC038946B6602C1B53D68FED"/>
    <w:rsid w:val="004E67D3"/>
    <w:pPr>
      <w:spacing w:after="0" w:line="240" w:lineRule="auto"/>
    </w:pPr>
    <w:rPr>
      <w:sz w:val="24"/>
      <w:szCs w:val="24"/>
    </w:rPr>
  </w:style>
  <w:style w:type="paragraph" w:customStyle="1" w:styleId="47EFAB36AE3D8D459BBCEA42EBEFEAF8">
    <w:name w:val="47EFAB36AE3D8D459BBCEA42EBEFEAF8"/>
    <w:rsid w:val="004E67D3"/>
    <w:pPr>
      <w:spacing w:after="0" w:line="240" w:lineRule="auto"/>
    </w:pPr>
    <w:rPr>
      <w:sz w:val="24"/>
      <w:szCs w:val="24"/>
    </w:rPr>
  </w:style>
  <w:style w:type="paragraph" w:customStyle="1" w:styleId="C528FDE022F3F740878E3D928A15EF14">
    <w:name w:val="C528FDE022F3F740878E3D928A15EF14"/>
    <w:rsid w:val="004E67D3"/>
    <w:pPr>
      <w:spacing w:after="0" w:line="240" w:lineRule="auto"/>
    </w:pPr>
    <w:rPr>
      <w:sz w:val="24"/>
      <w:szCs w:val="24"/>
    </w:rPr>
  </w:style>
  <w:style w:type="paragraph" w:customStyle="1" w:styleId="87A962D85DA5C64F9396B1FE55CFD35D">
    <w:name w:val="87A962D85DA5C64F9396B1FE55CFD35D"/>
    <w:rsid w:val="004E67D3"/>
    <w:pPr>
      <w:spacing w:after="0" w:line="240" w:lineRule="auto"/>
    </w:pPr>
    <w:rPr>
      <w:sz w:val="24"/>
      <w:szCs w:val="24"/>
    </w:rPr>
  </w:style>
  <w:style w:type="paragraph" w:customStyle="1" w:styleId="B5AD856CFF61DE47907659ACEB0B6793">
    <w:name w:val="B5AD856CFF61DE47907659ACEB0B6793"/>
    <w:rsid w:val="004E67D3"/>
    <w:pPr>
      <w:spacing w:after="0" w:line="240" w:lineRule="auto"/>
    </w:pPr>
    <w:rPr>
      <w:sz w:val="24"/>
      <w:szCs w:val="24"/>
    </w:rPr>
  </w:style>
  <w:style w:type="paragraph" w:customStyle="1" w:styleId="EF7230DD3CDC5246A4CFD7B58A452A9D">
    <w:name w:val="EF7230DD3CDC5246A4CFD7B58A452A9D"/>
    <w:rsid w:val="004E67D3"/>
    <w:pPr>
      <w:spacing w:after="0" w:line="240" w:lineRule="auto"/>
    </w:pPr>
    <w:rPr>
      <w:sz w:val="24"/>
      <w:szCs w:val="24"/>
    </w:rPr>
  </w:style>
  <w:style w:type="paragraph" w:customStyle="1" w:styleId="ECD424A61F7BAA47B6C3CA6BD9E48239">
    <w:name w:val="ECD424A61F7BAA47B6C3CA6BD9E48239"/>
    <w:rsid w:val="004E67D3"/>
    <w:pPr>
      <w:spacing w:after="0" w:line="240" w:lineRule="auto"/>
    </w:pPr>
    <w:rPr>
      <w:sz w:val="24"/>
      <w:szCs w:val="24"/>
    </w:rPr>
  </w:style>
  <w:style w:type="paragraph" w:customStyle="1" w:styleId="D941DD60A0A21B409004EF6424A82985">
    <w:name w:val="D941DD60A0A21B409004EF6424A82985"/>
    <w:rsid w:val="004E67D3"/>
    <w:pPr>
      <w:spacing w:after="0" w:line="240" w:lineRule="auto"/>
    </w:pPr>
    <w:rPr>
      <w:sz w:val="24"/>
      <w:szCs w:val="24"/>
    </w:rPr>
  </w:style>
  <w:style w:type="paragraph" w:customStyle="1" w:styleId="75B2AF8FEB0DE34A8A4BD330EE40EC0D">
    <w:name w:val="75B2AF8FEB0DE34A8A4BD330EE40EC0D"/>
    <w:rsid w:val="004E67D3"/>
    <w:pPr>
      <w:spacing w:after="0" w:line="240" w:lineRule="auto"/>
    </w:pPr>
    <w:rPr>
      <w:sz w:val="24"/>
      <w:szCs w:val="24"/>
    </w:rPr>
  </w:style>
  <w:style w:type="paragraph" w:customStyle="1" w:styleId="6AD8BDB07608AC44B9EFC247B436FBA5">
    <w:name w:val="6AD8BDB07608AC44B9EFC247B436FBA5"/>
    <w:rsid w:val="004E67D3"/>
    <w:pPr>
      <w:spacing w:after="0" w:line="240" w:lineRule="auto"/>
    </w:pPr>
    <w:rPr>
      <w:sz w:val="24"/>
      <w:szCs w:val="24"/>
    </w:rPr>
  </w:style>
  <w:style w:type="paragraph" w:customStyle="1" w:styleId="614DBF3FAF2E95479D1CCDACC3E59D74">
    <w:name w:val="614DBF3FAF2E95479D1CCDACC3E59D74"/>
    <w:rsid w:val="004E67D3"/>
    <w:pPr>
      <w:spacing w:after="0" w:line="240" w:lineRule="auto"/>
    </w:pPr>
    <w:rPr>
      <w:sz w:val="24"/>
      <w:szCs w:val="24"/>
    </w:rPr>
  </w:style>
  <w:style w:type="paragraph" w:customStyle="1" w:styleId="3D1E5AC9F9A7304A93F7B0082A1379B7">
    <w:name w:val="3D1E5AC9F9A7304A93F7B0082A1379B7"/>
    <w:rsid w:val="004E67D3"/>
    <w:pPr>
      <w:spacing w:after="0" w:line="240" w:lineRule="auto"/>
    </w:pPr>
    <w:rPr>
      <w:sz w:val="24"/>
      <w:szCs w:val="24"/>
    </w:rPr>
  </w:style>
  <w:style w:type="paragraph" w:customStyle="1" w:styleId="19EB7647A624F64FA1A2B66CF423201C">
    <w:name w:val="19EB7647A624F64FA1A2B66CF423201C"/>
    <w:rsid w:val="004E67D3"/>
    <w:pPr>
      <w:spacing w:after="0" w:line="240" w:lineRule="auto"/>
    </w:pPr>
    <w:rPr>
      <w:sz w:val="24"/>
      <w:szCs w:val="24"/>
    </w:rPr>
  </w:style>
  <w:style w:type="paragraph" w:customStyle="1" w:styleId="96AFFF3100833145B37BC6EF0D32E02D">
    <w:name w:val="96AFFF3100833145B37BC6EF0D32E02D"/>
    <w:rsid w:val="004E67D3"/>
    <w:pPr>
      <w:spacing w:after="0" w:line="240" w:lineRule="auto"/>
    </w:pPr>
    <w:rPr>
      <w:sz w:val="24"/>
      <w:szCs w:val="24"/>
    </w:rPr>
  </w:style>
  <w:style w:type="paragraph" w:customStyle="1" w:styleId="E21D0375748F5942B2F92EFE69459CD9">
    <w:name w:val="E21D0375748F5942B2F92EFE69459CD9"/>
    <w:rsid w:val="004E67D3"/>
    <w:pPr>
      <w:spacing w:after="0" w:line="240" w:lineRule="auto"/>
    </w:pPr>
    <w:rPr>
      <w:sz w:val="24"/>
      <w:szCs w:val="24"/>
    </w:rPr>
  </w:style>
  <w:style w:type="paragraph" w:customStyle="1" w:styleId="55340B85FD49C4408D41C365D885C7DA">
    <w:name w:val="55340B85FD49C4408D41C365D885C7DA"/>
    <w:rsid w:val="004E67D3"/>
    <w:pPr>
      <w:spacing w:after="0" w:line="240" w:lineRule="auto"/>
    </w:pPr>
    <w:rPr>
      <w:sz w:val="24"/>
      <w:szCs w:val="24"/>
    </w:rPr>
  </w:style>
  <w:style w:type="paragraph" w:customStyle="1" w:styleId="B6746958AD18B84AA086B9843F2EE52E">
    <w:name w:val="B6746958AD18B84AA086B9843F2EE52E"/>
    <w:rsid w:val="004E67D3"/>
    <w:pPr>
      <w:spacing w:after="0" w:line="240" w:lineRule="auto"/>
    </w:pPr>
    <w:rPr>
      <w:sz w:val="24"/>
      <w:szCs w:val="24"/>
    </w:rPr>
  </w:style>
  <w:style w:type="paragraph" w:customStyle="1" w:styleId="B11D2A28C7F40447A94FD22451C8622B">
    <w:name w:val="B11D2A28C7F40447A94FD22451C8622B"/>
    <w:rsid w:val="004E67D3"/>
    <w:pPr>
      <w:spacing w:after="0" w:line="240" w:lineRule="auto"/>
    </w:pPr>
    <w:rPr>
      <w:sz w:val="24"/>
      <w:szCs w:val="24"/>
    </w:rPr>
  </w:style>
  <w:style w:type="paragraph" w:customStyle="1" w:styleId="5AAA5B2B2C8BDB47AAAB6E635B996B51">
    <w:name w:val="5AAA5B2B2C8BDB47AAAB6E635B996B51"/>
    <w:rsid w:val="004E67D3"/>
    <w:pPr>
      <w:spacing w:after="0" w:line="240" w:lineRule="auto"/>
    </w:pPr>
    <w:rPr>
      <w:sz w:val="24"/>
      <w:szCs w:val="24"/>
    </w:rPr>
  </w:style>
  <w:style w:type="paragraph" w:customStyle="1" w:styleId="592404A963FD674196F0A9C022809B8F">
    <w:name w:val="592404A963FD674196F0A9C022809B8F"/>
    <w:rsid w:val="004E67D3"/>
    <w:pPr>
      <w:spacing w:after="0" w:line="240" w:lineRule="auto"/>
    </w:pPr>
    <w:rPr>
      <w:sz w:val="24"/>
      <w:szCs w:val="24"/>
    </w:rPr>
  </w:style>
  <w:style w:type="paragraph" w:customStyle="1" w:styleId="992DBDDB198DB548A93FC161605119DC">
    <w:name w:val="992DBDDB198DB548A93FC161605119DC"/>
    <w:rsid w:val="004E67D3"/>
    <w:pPr>
      <w:spacing w:after="0" w:line="240" w:lineRule="auto"/>
    </w:pPr>
    <w:rPr>
      <w:sz w:val="24"/>
      <w:szCs w:val="24"/>
    </w:rPr>
  </w:style>
  <w:style w:type="paragraph" w:customStyle="1" w:styleId="13B7A183028C0A4FA0CD316772164956">
    <w:name w:val="13B7A183028C0A4FA0CD316772164956"/>
    <w:rsid w:val="004E67D3"/>
    <w:pPr>
      <w:spacing w:after="0" w:line="240" w:lineRule="auto"/>
    </w:pPr>
    <w:rPr>
      <w:sz w:val="24"/>
      <w:szCs w:val="24"/>
    </w:rPr>
  </w:style>
  <w:style w:type="paragraph" w:customStyle="1" w:styleId="01C92415A6AF5346BCF172D366461C44">
    <w:name w:val="01C92415A6AF5346BCF172D366461C44"/>
    <w:rsid w:val="004E67D3"/>
    <w:pPr>
      <w:spacing w:after="0" w:line="240" w:lineRule="auto"/>
    </w:pPr>
    <w:rPr>
      <w:sz w:val="24"/>
      <w:szCs w:val="24"/>
    </w:rPr>
  </w:style>
  <w:style w:type="paragraph" w:customStyle="1" w:styleId="350D15834F121C4ABB4B834B319AF0E2">
    <w:name w:val="350D15834F121C4ABB4B834B319AF0E2"/>
    <w:rsid w:val="004E67D3"/>
    <w:pPr>
      <w:spacing w:after="0" w:line="240" w:lineRule="auto"/>
    </w:pPr>
    <w:rPr>
      <w:sz w:val="24"/>
      <w:szCs w:val="24"/>
    </w:rPr>
  </w:style>
  <w:style w:type="paragraph" w:customStyle="1" w:styleId="DBFDCE29B3DA1C44AE076BABF98AA2A6">
    <w:name w:val="DBFDCE29B3DA1C44AE076BABF98AA2A6"/>
    <w:rsid w:val="004E67D3"/>
    <w:pPr>
      <w:spacing w:after="0" w:line="240" w:lineRule="auto"/>
    </w:pPr>
    <w:rPr>
      <w:sz w:val="24"/>
      <w:szCs w:val="24"/>
    </w:rPr>
  </w:style>
  <w:style w:type="paragraph" w:customStyle="1" w:styleId="220B45CE9ACEF14AB1B2E675E9BDE359">
    <w:name w:val="220B45CE9ACEF14AB1B2E675E9BDE359"/>
    <w:rsid w:val="004E67D3"/>
    <w:pPr>
      <w:spacing w:after="0" w:line="240" w:lineRule="auto"/>
    </w:pPr>
    <w:rPr>
      <w:sz w:val="24"/>
      <w:szCs w:val="24"/>
    </w:rPr>
  </w:style>
  <w:style w:type="paragraph" w:customStyle="1" w:styleId="D26D6B9EF3D4E840968B1B00A9DBAEFF">
    <w:name w:val="D26D6B9EF3D4E840968B1B00A9DBAEFF"/>
    <w:rsid w:val="004E67D3"/>
    <w:pPr>
      <w:spacing w:after="0" w:line="240" w:lineRule="auto"/>
    </w:pPr>
    <w:rPr>
      <w:sz w:val="24"/>
      <w:szCs w:val="24"/>
    </w:rPr>
  </w:style>
  <w:style w:type="paragraph" w:customStyle="1" w:styleId="F4F6BF0CC4834740A618740F7B240DE4">
    <w:name w:val="F4F6BF0CC4834740A618740F7B240DE4"/>
    <w:rsid w:val="004E67D3"/>
    <w:pPr>
      <w:spacing w:after="0" w:line="240" w:lineRule="auto"/>
    </w:pPr>
    <w:rPr>
      <w:sz w:val="24"/>
      <w:szCs w:val="24"/>
    </w:rPr>
  </w:style>
  <w:style w:type="paragraph" w:customStyle="1" w:styleId="79E2CE7D0B80B944B3F9C8E2C9B6E9E2">
    <w:name w:val="79E2CE7D0B80B944B3F9C8E2C9B6E9E2"/>
    <w:rsid w:val="004E67D3"/>
    <w:pPr>
      <w:spacing w:after="0" w:line="240" w:lineRule="auto"/>
    </w:pPr>
    <w:rPr>
      <w:sz w:val="24"/>
      <w:szCs w:val="24"/>
    </w:rPr>
  </w:style>
  <w:style w:type="paragraph" w:customStyle="1" w:styleId="3D7717F59AE19C4FA1F7A6983684924C">
    <w:name w:val="3D7717F59AE19C4FA1F7A6983684924C"/>
    <w:rsid w:val="004E67D3"/>
    <w:pPr>
      <w:spacing w:after="0" w:line="240" w:lineRule="auto"/>
    </w:pPr>
    <w:rPr>
      <w:sz w:val="24"/>
      <w:szCs w:val="24"/>
    </w:rPr>
  </w:style>
  <w:style w:type="paragraph" w:customStyle="1" w:styleId="B2C4C84996994244968B4D3265EA2F01">
    <w:name w:val="B2C4C84996994244968B4D3265EA2F01"/>
    <w:rsid w:val="004E67D3"/>
    <w:pPr>
      <w:spacing w:after="0" w:line="240" w:lineRule="auto"/>
    </w:pPr>
    <w:rPr>
      <w:sz w:val="24"/>
      <w:szCs w:val="24"/>
    </w:rPr>
  </w:style>
  <w:style w:type="paragraph" w:customStyle="1" w:styleId="775357B37D8C45418E9FDDBAA04C08D4">
    <w:name w:val="775357B37D8C45418E9FDDBAA04C08D4"/>
    <w:rsid w:val="004E67D3"/>
    <w:pPr>
      <w:spacing w:after="0" w:line="240" w:lineRule="auto"/>
    </w:pPr>
    <w:rPr>
      <w:sz w:val="24"/>
      <w:szCs w:val="24"/>
    </w:rPr>
  </w:style>
  <w:style w:type="paragraph" w:customStyle="1" w:styleId="33C3D28349ED75478C513EA9BB7297B6">
    <w:name w:val="33C3D28349ED75478C513EA9BB7297B6"/>
    <w:rsid w:val="004E67D3"/>
    <w:pPr>
      <w:spacing w:after="0" w:line="240" w:lineRule="auto"/>
    </w:pPr>
    <w:rPr>
      <w:sz w:val="24"/>
      <w:szCs w:val="24"/>
    </w:rPr>
  </w:style>
  <w:style w:type="paragraph" w:customStyle="1" w:styleId="BFFCD0C84FC4794A868A7C662C2A24C9">
    <w:name w:val="BFFCD0C84FC4794A868A7C662C2A24C9"/>
    <w:rsid w:val="004E67D3"/>
    <w:pPr>
      <w:spacing w:after="0" w:line="240" w:lineRule="auto"/>
    </w:pPr>
    <w:rPr>
      <w:sz w:val="24"/>
      <w:szCs w:val="24"/>
    </w:rPr>
  </w:style>
  <w:style w:type="paragraph" w:customStyle="1" w:styleId="A4A74F43F3239B41A0BD65317FF06046">
    <w:name w:val="A4A74F43F3239B41A0BD65317FF06046"/>
    <w:rsid w:val="004E67D3"/>
    <w:pPr>
      <w:spacing w:after="0" w:line="240" w:lineRule="auto"/>
    </w:pPr>
    <w:rPr>
      <w:sz w:val="24"/>
      <w:szCs w:val="24"/>
    </w:rPr>
  </w:style>
  <w:style w:type="paragraph" w:customStyle="1" w:styleId="B478D299222C054380E826D1D8065970">
    <w:name w:val="B478D299222C054380E826D1D8065970"/>
    <w:rsid w:val="004E67D3"/>
    <w:pPr>
      <w:spacing w:after="0" w:line="240" w:lineRule="auto"/>
    </w:pPr>
    <w:rPr>
      <w:sz w:val="24"/>
      <w:szCs w:val="24"/>
    </w:rPr>
  </w:style>
  <w:style w:type="paragraph" w:customStyle="1" w:styleId="499002FEAAE9FF47AA7266A9300FFC7E">
    <w:name w:val="499002FEAAE9FF47AA7266A9300FFC7E"/>
    <w:rsid w:val="004E67D3"/>
    <w:pPr>
      <w:spacing w:after="0" w:line="240" w:lineRule="auto"/>
    </w:pPr>
    <w:rPr>
      <w:sz w:val="24"/>
      <w:szCs w:val="24"/>
    </w:rPr>
  </w:style>
  <w:style w:type="paragraph" w:customStyle="1" w:styleId="7421D97DDF95484D867E1BC9732AB2A0">
    <w:name w:val="7421D97DDF95484D867E1BC9732AB2A0"/>
    <w:rsid w:val="004E67D3"/>
    <w:pPr>
      <w:spacing w:after="0" w:line="240" w:lineRule="auto"/>
    </w:pPr>
    <w:rPr>
      <w:sz w:val="24"/>
      <w:szCs w:val="24"/>
    </w:rPr>
  </w:style>
  <w:style w:type="paragraph" w:customStyle="1" w:styleId="0191C71D89583A459738AF585F01EC17">
    <w:name w:val="0191C71D89583A459738AF585F01EC17"/>
    <w:rsid w:val="004E67D3"/>
    <w:pPr>
      <w:spacing w:after="0" w:line="240" w:lineRule="auto"/>
    </w:pPr>
    <w:rPr>
      <w:sz w:val="24"/>
      <w:szCs w:val="24"/>
    </w:rPr>
  </w:style>
  <w:style w:type="paragraph" w:customStyle="1" w:styleId="85B171F3148C46408E6517D711BB9339">
    <w:name w:val="85B171F3148C46408E6517D711BB9339"/>
    <w:rsid w:val="004E67D3"/>
    <w:pPr>
      <w:spacing w:after="0" w:line="240" w:lineRule="auto"/>
    </w:pPr>
    <w:rPr>
      <w:sz w:val="24"/>
      <w:szCs w:val="24"/>
    </w:rPr>
  </w:style>
  <w:style w:type="paragraph" w:customStyle="1" w:styleId="8D80152F601DB941ADCD1CBDFB97B18C">
    <w:name w:val="8D80152F601DB941ADCD1CBDFB97B18C"/>
    <w:rsid w:val="004E67D3"/>
    <w:pPr>
      <w:spacing w:after="0" w:line="240" w:lineRule="auto"/>
    </w:pPr>
    <w:rPr>
      <w:sz w:val="24"/>
      <w:szCs w:val="24"/>
    </w:rPr>
  </w:style>
  <w:style w:type="paragraph" w:customStyle="1" w:styleId="7782FB331E62A54FACC13634A71A9313">
    <w:name w:val="7782FB331E62A54FACC13634A71A9313"/>
    <w:rsid w:val="004E67D3"/>
    <w:pPr>
      <w:spacing w:after="0" w:line="240" w:lineRule="auto"/>
    </w:pPr>
    <w:rPr>
      <w:sz w:val="24"/>
      <w:szCs w:val="24"/>
    </w:rPr>
  </w:style>
  <w:style w:type="paragraph" w:customStyle="1" w:styleId="2A3F63F4B3834F4CBB07BBC0A2D6C5FE">
    <w:name w:val="2A3F63F4B3834F4CBB07BBC0A2D6C5FE"/>
    <w:rsid w:val="004E67D3"/>
    <w:pPr>
      <w:spacing w:after="0" w:line="240" w:lineRule="auto"/>
    </w:pPr>
    <w:rPr>
      <w:sz w:val="24"/>
      <w:szCs w:val="24"/>
    </w:rPr>
  </w:style>
  <w:style w:type="paragraph" w:customStyle="1" w:styleId="9AB82CB9B30BE14A964D796B517EBEC7">
    <w:name w:val="9AB82CB9B30BE14A964D796B517EBEC7"/>
    <w:rsid w:val="004E67D3"/>
    <w:pPr>
      <w:spacing w:after="0" w:line="240" w:lineRule="auto"/>
    </w:pPr>
    <w:rPr>
      <w:sz w:val="24"/>
      <w:szCs w:val="24"/>
    </w:rPr>
  </w:style>
  <w:style w:type="paragraph" w:customStyle="1" w:styleId="E16EF8F2BAD67440A1295EFC7FAE0FF2">
    <w:name w:val="E16EF8F2BAD67440A1295EFC7FAE0FF2"/>
    <w:rsid w:val="004E67D3"/>
    <w:pPr>
      <w:spacing w:after="0" w:line="240" w:lineRule="auto"/>
    </w:pPr>
    <w:rPr>
      <w:sz w:val="24"/>
      <w:szCs w:val="24"/>
    </w:rPr>
  </w:style>
  <w:style w:type="paragraph" w:customStyle="1" w:styleId="B4CDCAE4C46A8F4B912FC5C7AD646EC5">
    <w:name w:val="B4CDCAE4C46A8F4B912FC5C7AD646EC5"/>
    <w:rsid w:val="004E67D3"/>
    <w:pPr>
      <w:spacing w:after="0" w:line="240" w:lineRule="auto"/>
    </w:pPr>
    <w:rPr>
      <w:sz w:val="24"/>
      <w:szCs w:val="24"/>
    </w:rPr>
  </w:style>
  <w:style w:type="paragraph" w:customStyle="1" w:styleId="4055829D55BFC043A9FBE1E34F11E3F2">
    <w:name w:val="4055829D55BFC043A9FBE1E34F11E3F2"/>
    <w:rsid w:val="004E67D3"/>
    <w:pPr>
      <w:spacing w:after="0" w:line="240" w:lineRule="auto"/>
    </w:pPr>
    <w:rPr>
      <w:sz w:val="24"/>
      <w:szCs w:val="24"/>
    </w:rPr>
  </w:style>
  <w:style w:type="paragraph" w:customStyle="1" w:styleId="C362EF7A4C5EC54295C349947BB4FDF6">
    <w:name w:val="C362EF7A4C5EC54295C349947BB4FDF6"/>
    <w:rsid w:val="004E67D3"/>
    <w:pPr>
      <w:spacing w:after="0" w:line="240" w:lineRule="auto"/>
    </w:pPr>
    <w:rPr>
      <w:sz w:val="24"/>
      <w:szCs w:val="24"/>
    </w:rPr>
  </w:style>
  <w:style w:type="paragraph" w:customStyle="1" w:styleId="B74EE55F7B4D9A40BFAD3DCE24C90AAB">
    <w:name w:val="B74EE55F7B4D9A40BFAD3DCE24C90AAB"/>
    <w:rsid w:val="004E67D3"/>
    <w:pPr>
      <w:spacing w:after="0" w:line="240" w:lineRule="auto"/>
    </w:pPr>
    <w:rPr>
      <w:sz w:val="24"/>
      <w:szCs w:val="24"/>
    </w:rPr>
  </w:style>
  <w:style w:type="paragraph" w:customStyle="1" w:styleId="C3D383DF6DD0984A832CC5F8D746FC17">
    <w:name w:val="C3D383DF6DD0984A832CC5F8D746FC17"/>
    <w:rsid w:val="004E67D3"/>
    <w:pPr>
      <w:spacing w:after="0" w:line="240" w:lineRule="auto"/>
    </w:pPr>
    <w:rPr>
      <w:sz w:val="24"/>
      <w:szCs w:val="24"/>
    </w:rPr>
  </w:style>
  <w:style w:type="paragraph" w:customStyle="1" w:styleId="3C2CB165990A7E409AEC30E7A7519440">
    <w:name w:val="3C2CB165990A7E409AEC30E7A7519440"/>
    <w:rsid w:val="004E67D3"/>
    <w:pPr>
      <w:spacing w:after="0" w:line="240" w:lineRule="auto"/>
    </w:pPr>
    <w:rPr>
      <w:sz w:val="24"/>
      <w:szCs w:val="24"/>
    </w:rPr>
  </w:style>
  <w:style w:type="paragraph" w:customStyle="1" w:styleId="4810EDFB630DBF4DB34B362D0020684A">
    <w:name w:val="4810EDFB630DBF4DB34B362D0020684A"/>
    <w:rsid w:val="004E67D3"/>
    <w:pPr>
      <w:spacing w:after="0" w:line="240" w:lineRule="auto"/>
    </w:pPr>
    <w:rPr>
      <w:sz w:val="24"/>
      <w:szCs w:val="24"/>
    </w:rPr>
  </w:style>
  <w:style w:type="paragraph" w:customStyle="1" w:styleId="43614701F70C9849B7CA04AE3D305001">
    <w:name w:val="43614701F70C9849B7CA04AE3D305001"/>
    <w:rsid w:val="004E67D3"/>
    <w:pPr>
      <w:spacing w:after="0" w:line="240" w:lineRule="auto"/>
    </w:pPr>
    <w:rPr>
      <w:sz w:val="24"/>
      <w:szCs w:val="24"/>
    </w:rPr>
  </w:style>
  <w:style w:type="paragraph" w:customStyle="1" w:styleId="1DB10902766D644184F1F6984A062204">
    <w:name w:val="1DB10902766D644184F1F6984A062204"/>
    <w:rsid w:val="004E67D3"/>
    <w:pPr>
      <w:spacing w:after="0" w:line="240" w:lineRule="auto"/>
    </w:pPr>
    <w:rPr>
      <w:sz w:val="24"/>
      <w:szCs w:val="24"/>
    </w:rPr>
  </w:style>
  <w:style w:type="paragraph" w:customStyle="1" w:styleId="9CC12F22AF0AF748851FAB9F590610F1">
    <w:name w:val="9CC12F22AF0AF748851FAB9F590610F1"/>
    <w:rsid w:val="004E67D3"/>
    <w:pPr>
      <w:spacing w:after="0" w:line="240" w:lineRule="auto"/>
    </w:pPr>
    <w:rPr>
      <w:sz w:val="24"/>
      <w:szCs w:val="24"/>
    </w:rPr>
  </w:style>
  <w:style w:type="paragraph" w:customStyle="1" w:styleId="519ABFDBBDA3FC4BA281C7942EC65ADC">
    <w:name w:val="519ABFDBBDA3FC4BA281C7942EC65ADC"/>
    <w:rsid w:val="004E67D3"/>
    <w:pPr>
      <w:spacing w:after="0" w:line="240" w:lineRule="auto"/>
    </w:pPr>
    <w:rPr>
      <w:sz w:val="24"/>
      <w:szCs w:val="24"/>
    </w:rPr>
  </w:style>
  <w:style w:type="paragraph" w:customStyle="1" w:styleId="3A304A4ECB36504692F60903177A20BA">
    <w:name w:val="3A304A4ECB36504692F60903177A20BA"/>
    <w:rsid w:val="004E67D3"/>
    <w:pPr>
      <w:spacing w:after="0" w:line="240" w:lineRule="auto"/>
    </w:pPr>
    <w:rPr>
      <w:sz w:val="24"/>
      <w:szCs w:val="24"/>
    </w:rPr>
  </w:style>
  <w:style w:type="paragraph" w:customStyle="1" w:styleId="6142B667AAA35941801E56111DECF2FA">
    <w:name w:val="6142B667AAA35941801E56111DECF2FA"/>
    <w:rsid w:val="004E67D3"/>
    <w:pPr>
      <w:spacing w:after="0" w:line="240" w:lineRule="auto"/>
    </w:pPr>
    <w:rPr>
      <w:sz w:val="24"/>
      <w:szCs w:val="24"/>
    </w:rPr>
  </w:style>
  <w:style w:type="paragraph" w:customStyle="1" w:styleId="FA690B974DFF364B85FC506BFE7797D4">
    <w:name w:val="FA690B974DFF364B85FC506BFE7797D4"/>
    <w:rsid w:val="004E67D3"/>
    <w:pPr>
      <w:spacing w:after="0" w:line="240" w:lineRule="auto"/>
    </w:pPr>
    <w:rPr>
      <w:sz w:val="24"/>
      <w:szCs w:val="24"/>
    </w:rPr>
  </w:style>
  <w:style w:type="paragraph" w:customStyle="1" w:styleId="891442E2FBC3CC4E9E9150D65EEE9586">
    <w:name w:val="891442E2FBC3CC4E9E9150D65EEE9586"/>
    <w:rsid w:val="004E67D3"/>
    <w:pPr>
      <w:spacing w:after="0" w:line="240" w:lineRule="auto"/>
    </w:pPr>
    <w:rPr>
      <w:sz w:val="24"/>
      <w:szCs w:val="24"/>
    </w:rPr>
  </w:style>
  <w:style w:type="paragraph" w:customStyle="1" w:styleId="E914D53C0AD4EF428D9F50F87169EB19">
    <w:name w:val="E914D53C0AD4EF428D9F50F87169EB19"/>
    <w:rsid w:val="004E67D3"/>
    <w:pPr>
      <w:spacing w:after="0" w:line="240" w:lineRule="auto"/>
    </w:pPr>
    <w:rPr>
      <w:sz w:val="24"/>
      <w:szCs w:val="24"/>
    </w:rPr>
  </w:style>
  <w:style w:type="paragraph" w:customStyle="1" w:styleId="4403EBCCE1A0DF49A8A1D012E801E113">
    <w:name w:val="4403EBCCE1A0DF49A8A1D012E801E113"/>
    <w:rsid w:val="004E67D3"/>
    <w:pPr>
      <w:spacing w:after="0" w:line="240" w:lineRule="auto"/>
    </w:pPr>
    <w:rPr>
      <w:sz w:val="24"/>
      <w:szCs w:val="24"/>
    </w:rPr>
  </w:style>
  <w:style w:type="paragraph" w:customStyle="1" w:styleId="CA61A2242F0C364BB8218E7FE740F721">
    <w:name w:val="CA61A2242F0C364BB8218E7FE740F721"/>
    <w:rsid w:val="004E67D3"/>
    <w:pPr>
      <w:spacing w:after="0" w:line="240" w:lineRule="auto"/>
    </w:pPr>
    <w:rPr>
      <w:sz w:val="24"/>
      <w:szCs w:val="24"/>
    </w:rPr>
  </w:style>
  <w:style w:type="paragraph" w:customStyle="1" w:styleId="502F6CEE61289749ACDAE02382D5DD6D">
    <w:name w:val="502F6CEE61289749ACDAE02382D5DD6D"/>
    <w:rsid w:val="004E67D3"/>
    <w:pPr>
      <w:spacing w:after="0" w:line="240" w:lineRule="auto"/>
    </w:pPr>
    <w:rPr>
      <w:sz w:val="24"/>
      <w:szCs w:val="24"/>
    </w:rPr>
  </w:style>
  <w:style w:type="paragraph" w:customStyle="1" w:styleId="EFF389C7E4173D498D356579723E5A78">
    <w:name w:val="EFF389C7E4173D498D356579723E5A78"/>
    <w:rsid w:val="004E67D3"/>
    <w:pPr>
      <w:spacing w:after="0" w:line="240" w:lineRule="auto"/>
    </w:pPr>
    <w:rPr>
      <w:sz w:val="24"/>
      <w:szCs w:val="24"/>
    </w:rPr>
  </w:style>
  <w:style w:type="paragraph" w:customStyle="1" w:styleId="1BAAD34A4ADB864DB937C5E9CABDB9DA">
    <w:name w:val="1BAAD34A4ADB864DB937C5E9CABDB9DA"/>
    <w:rsid w:val="004E67D3"/>
    <w:pPr>
      <w:spacing w:after="0" w:line="240" w:lineRule="auto"/>
    </w:pPr>
    <w:rPr>
      <w:sz w:val="24"/>
      <w:szCs w:val="24"/>
    </w:rPr>
  </w:style>
  <w:style w:type="paragraph" w:customStyle="1" w:styleId="1F25756F78F615438D3496F329E999AC">
    <w:name w:val="1F25756F78F615438D3496F329E999AC"/>
    <w:rsid w:val="004E67D3"/>
    <w:pPr>
      <w:spacing w:after="0" w:line="240" w:lineRule="auto"/>
    </w:pPr>
    <w:rPr>
      <w:sz w:val="24"/>
      <w:szCs w:val="24"/>
    </w:rPr>
  </w:style>
  <w:style w:type="paragraph" w:customStyle="1" w:styleId="373541892E1AF1489CAE706C57BD468F">
    <w:name w:val="373541892E1AF1489CAE706C57BD468F"/>
    <w:rsid w:val="004E67D3"/>
    <w:pPr>
      <w:spacing w:after="0" w:line="240" w:lineRule="auto"/>
    </w:pPr>
    <w:rPr>
      <w:sz w:val="24"/>
      <w:szCs w:val="24"/>
    </w:rPr>
  </w:style>
  <w:style w:type="paragraph" w:customStyle="1" w:styleId="3BD0495A0A4EAC45A6FECA7D94B95B5B">
    <w:name w:val="3BD0495A0A4EAC45A6FECA7D94B95B5B"/>
    <w:rsid w:val="004E67D3"/>
    <w:pPr>
      <w:spacing w:after="0" w:line="240" w:lineRule="auto"/>
    </w:pPr>
    <w:rPr>
      <w:sz w:val="24"/>
      <w:szCs w:val="24"/>
    </w:rPr>
  </w:style>
  <w:style w:type="paragraph" w:customStyle="1" w:styleId="E97CBCC8ECFB534BB3CE4828A50CF90D">
    <w:name w:val="E97CBCC8ECFB534BB3CE4828A50CF90D"/>
    <w:rsid w:val="004E67D3"/>
    <w:pPr>
      <w:spacing w:after="0" w:line="240" w:lineRule="auto"/>
    </w:pPr>
    <w:rPr>
      <w:sz w:val="24"/>
      <w:szCs w:val="24"/>
    </w:rPr>
  </w:style>
  <w:style w:type="paragraph" w:customStyle="1" w:styleId="0D53B0E8E5204C4FBBBCCCE18E37B709">
    <w:name w:val="0D53B0E8E5204C4FBBBCCCE18E37B709"/>
    <w:rsid w:val="004E67D3"/>
    <w:pPr>
      <w:spacing w:after="0" w:line="240" w:lineRule="auto"/>
    </w:pPr>
    <w:rPr>
      <w:sz w:val="24"/>
      <w:szCs w:val="24"/>
    </w:rPr>
  </w:style>
  <w:style w:type="paragraph" w:customStyle="1" w:styleId="3BD685118E49CF44B26774FDE5ED86E8">
    <w:name w:val="3BD685118E49CF44B26774FDE5ED86E8"/>
    <w:rsid w:val="004E67D3"/>
    <w:pPr>
      <w:spacing w:after="0" w:line="240" w:lineRule="auto"/>
    </w:pPr>
    <w:rPr>
      <w:sz w:val="24"/>
      <w:szCs w:val="24"/>
    </w:rPr>
  </w:style>
  <w:style w:type="paragraph" w:customStyle="1" w:styleId="C26A3D6A4134764E84297B021B863F6B">
    <w:name w:val="C26A3D6A4134764E84297B021B863F6B"/>
    <w:rsid w:val="004E67D3"/>
    <w:pPr>
      <w:spacing w:after="0" w:line="240" w:lineRule="auto"/>
    </w:pPr>
    <w:rPr>
      <w:sz w:val="24"/>
      <w:szCs w:val="24"/>
    </w:rPr>
  </w:style>
  <w:style w:type="paragraph" w:customStyle="1" w:styleId="97B367FAD7DF564AB01682A49220D633">
    <w:name w:val="97B367FAD7DF564AB01682A49220D633"/>
    <w:rsid w:val="004E67D3"/>
    <w:pPr>
      <w:spacing w:after="0" w:line="240" w:lineRule="auto"/>
    </w:pPr>
    <w:rPr>
      <w:sz w:val="24"/>
      <w:szCs w:val="24"/>
    </w:rPr>
  </w:style>
  <w:style w:type="paragraph" w:customStyle="1" w:styleId="96926C8A3E74964CA7F0AA1F62DC03CA">
    <w:name w:val="96926C8A3E74964CA7F0AA1F62DC03CA"/>
    <w:rsid w:val="004E67D3"/>
    <w:pPr>
      <w:spacing w:after="0" w:line="240" w:lineRule="auto"/>
    </w:pPr>
    <w:rPr>
      <w:sz w:val="24"/>
      <w:szCs w:val="24"/>
    </w:rPr>
  </w:style>
  <w:style w:type="paragraph" w:customStyle="1" w:styleId="FC681E66C74CF5469FB757037B176C1E">
    <w:name w:val="FC681E66C74CF5469FB757037B176C1E"/>
    <w:rsid w:val="004E67D3"/>
    <w:pPr>
      <w:spacing w:after="0" w:line="240" w:lineRule="auto"/>
    </w:pPr>
    <w:rPr>
      <w:sz w:val="24"/>
      <w:szCs w:val="24"/>
    </w:rPr>
  </w:style>
  <w:style w:type="paragraph" w:customStyle="1" w:styleId="D5BB38EC64E44340A509F939FBAD90E8">
    <w:name w:val="D5BB38EC64E44340A509F939FBAD90E8"/>
    <w:rsid w:val="004E67D3"/>
    <w:pPr>
      <w:spacing w:after="0" w:line="240" w:lineRule="auto"/>
    </w:pPr>
    <w:rPr>
      <w:sz w:val="24"/>
      <w:szCs w:val="24"/>
    </w:rPr>
  </w:style>
  <w:style w:type="paragraph" w:customStyle="1" w:styleId="F4F52D52FF332348ABF62C0BBE7C1BED">
    <w:name w:val="F4F52D52FF332348ABF62C0BBE7C1BED"/>
    <w:rsid w:val="004E67D3"/>
    <w:pPr>
      <w:spacing w:after="0" w:line="240" w:lineRule="auto"/>
    </w:pPr>
    <w:rPr>
      <w:sz w:val="24"/>
      <w:szCs w:val="24"/>
    </w:rPr>
  </w:style>
  <w:style w:type="paragraph" w:customStyle="1" w:styleId="E09EB943AC490C46853A9DDC67747C2E">
    <w:name w:val="E09EB943AC490C46853A9DDC67747C2E"/>
    <w:rsid w:val="004E67D3"/>
    <w:pPr>
      <w:spacing w:after="0" w:line="240" w:lineRule="auto"/>
    </w:pPr>
    <w:rPr>
      <w:sz w:val="24"/>
      <w:szCs w:val="24"/>
    </w:rPr>
  </w:style>
  <w:style w:type="paragraph" w:customStyle="1" w:styleId="18469FB1286EA34981B1EA2413A6DE50">
    <w:name w:val="18469FB1286EA34981B1EA2413A6DE50"/>
    <w:rsid w:val="004E67D3"/>
    <w:pPr>
      <w:spacing w:after="0" w:line="240" w:lineRule="auto"/>
    </w:pPr>
    <w:rPr>
      <w:sz w:val="24"/>
      <w:szCs w:val="24"/>
    </w:rPr>
  </w:style>
  <w:style w:type="paragraph" w:customStyle="1" w:styleId="2A7CA513B771B941AF0ABD81C004105A">
    <w:name w:val="2A7CA513B771B941AF0ABD81C004105A"/>
    <w:rsid w:val="004E67D3"/>
    <w:pPr>
      <w:spacing w:after="0" w:line="240" w:lineRule="auto"/>
    </w:pPr>
    <w:rPr>
      <w:sz w:val="24"/>
      <w:szCs w:val="24"/>
    </w:rPr>
  </w:style>
  <w:style w:type="paragraph" w:customStyle="1" w:styleId="B9C3288AA57C324CBADD7C3475C0B0C4">
    <w:name w:val="B9C3288AA57C324CBADD7C3475C0B0C4"/>
    <w:rsid w:val="004E67D3"/>
    <w:pPr>
      <w:spacing w:after="0" w:line="240" w:lineRule="auto"/>
    </w:pPr>
    <w:rPr>
      <w:sz w:val="24"/>
      <w:szCs w:val="24"/>
    </w:rPr>
  </w:style>
  <w:style w:type="paragraph" w:customStyle="1" w:styleId="5A0D1AA3EC945941A1F700B804781E1F">
    <w:name w:val="5A0D1AA3EC945941A1F700B804781E1F"/>
    <w:rsid w:val="004E67D3"/>
    <w:pPr>
      <w:spacing w:after="0" w:line="240" w:lineRule="auto"/>
    </w:pPr>
    <w:rPr>
      <w:sz w:val="24"/>
      <w:szCs w:val="24"/>
    </w:rPr>
  </w:style>
  <w:style w:type="paragraph" w:customStyle="1" w:styleId="97E482580E2C9E418E0E82CE1014649E">
    <w:name w:val="97E482580E2C9E418E0E82CE1014649E"/>
    <w:rsid w:val="004E67D3"/>
    <w:pPr>
      <w:spacing w:after="0" w:line="240" w:lineRule="auto"/>
    </w:pPr>
    <w:rPr>
      <w:sz w:val="24"/>
      <w:szCs w:val="24"/>
    </w:rPr>
  </w:style>
  <w:style w:type="paragraph" w:customStyle="1" w:styleId="19AB56C2312D144E93D9CC6270B2D661">
    <w:name w:val="19AB56C2312D144E93D9CC6270B2D661"/>
    <w:rsid w:val="004E67D3"/>
    <w:pPr>
      <w:spacing w:after="0" w:line="240" w:lineRule="auto"/>
    </w:pPr>
    <w:rPr>
      <w:sz w:val="24"/>
      <w:szCs w:val="24"/>
    </w:rPr>
  </w:style>
  <w:style w:type="paragraph" w:customStyle="1" w:styleId="32865012556D99448E7A9C021B2BE5AA">
    <w:name w:val="32865012556D99448E7A9C021B2BE5AA"/>
    <w:rsid w:val="004E67D3"/>
    <w:pPr>
      <w:spacing w:after="0" w:line="240" w:lineRule="auto"/>
    </w:pPr>
    <w:rPr>
      <w:sz w:val="24"/>
      <w:szCs w:val="24"/>
    </w:rPr>
  </w:style>
  <w:style w:type="paragraph" w:customStyle="1" w:styleId="E6E22B22967DE84E8F60585BAB7B340B">
    <w:name w:val="E6E22B22967DE84E8F60585BAB7B340B"/>
    <w:rsid w:val="004E67D3"/>
    <w:pPr>
      <w:spacing w:after="0" w:line="240" w:lineRule="auto"/>
    </w:pPr>
    <w:rPr>
      <w:sz w:val="24"/>
      <w:szCs w:val="24"/>
    </w:rPr>
  </w:style>
  <w:style w:type="paragraph" w:customStyle="1" w:styleId="4B91CB03046D1A44A61CF7A4DC386BC3">
    <w:name w:val="4B91CB03046D1A44A61CF7A4DC386BC3"/>
    <w:rsid w:val="004E67D3"/>
    <w:pPr>
      <w:spacing w:after="0" w:line="240" w:lineRule="auto"/>
    </w:pPr>
    <w:rPr>
      <w:sz w:val="24"/>
      <w:szCs w:val="24"/>
    </w:rPr>
  </w:style>
  <w:style w:type="paragraph" w:customStyle="1" w:styleId="9B98911DD17D0E4A977175C0CFB31515">
    <w:name w:val="9B98911DD17D0E4A977175C0CFB31515"/>
    <w:rsid w:val="004E67D3"/>
    <w:pPr>
      <w:spacing w:after="0" w:line="240" w:lineRule="auto"/>
    </w:pPr>
    <w:rPr>
      <w:sz w:val="24"/>
      <w:szCs w:val="24"/>
    </w:rPr>
  </w:style>
  <w:style w:type="paragraph" w:customStyle="1" w:styleId="F6ED17E13D4E0F4D8856C97D6752F2F5">
    <w:name w:val="F6ED17E13D4E0F4D8856C97D6752F2F5"/>
    <w:rsid w:val="004E67D3"/>
    <w:pPr>
      <w:spacing w:after="0" w:line="240" w:lineRule="auto"/>
    </w:pPr>
    <w:rPr>
      <w:sz w:val="24"/>
      <w:szCs w:val="24"/>
    </w:rPr>
  </w:style>
  <w:style w:type="paragraph" w:customStyle="1" w:styleId="283FF364A586A240AD27E07446B5C83E">
    <w:name w:val="283FF364A586A240AD27E07446B5C83E"/>
    <w:rsid w:val="004E67D3"/>
    <w:pPr>
      <w:spacing w:after="0" w:line="240" w:lineRule="auto"/>
    </w:pPr>
    <w:rPr>
      <w:sz w:val="24"/>
      <w:szCs w:val="24"/>
    </w:rPr>
  </w:style>
  <w:style w:type="paragraph" w:customStyle="1" w:styleId="8DBAB3F9D12A2345B21B740DC6A05502">
    <w:name w:val="8DBAB3F9D12A2345B21B740DC6A05502"/>
    <w:rsid w:val="004E67D3"/>
    <w:pPr>
      <w:spacing w:after="0" w:line="240" w:lineRule="auto"/>
    </w:pPr>
    <w:rPr>
      <w:sz w:val="24"/>
      <w:szCs w:val="24"/>
    </w:rPr>
  </w:style>
  <w:style w:type="paragraph" w:customStyle="1" w:styleId="DD7A880D6889BB43B69CCFBF5115FF92">
    <w:name w:val="DD7A880D6889BB43B69CCFBF5115FF92"/>
    <w:rsid w:val="004E67D3"/>
    <w:pPr>
      <w:spacing w:after="0" w:line="240" w:lineRule="auto"/>
    </w:pPr>
    <w:rPr>
      <w:sz w:val="24"/>
      <w:szCs w:val="24"/>
    </w:rPr>
  </w:style>
  <w:style w:type="paragraph" w:customStyle="1" w:styleId="63B8FEC507EC9D47BDA6797CE97C3FA3">
    <w:name w:val="63B8FEC507EC9D47BDA6797CE97C3FA3"/>
    <w:rsid w:val="004E67D3"/>
    <w:pPr>
      <w:spacing w:after="0" w:line="240" w:lineRule="auto"/>
    </w:pPr>
    <w:rPr>
      <w:sz w:val="24"/>
      <w:szCs w:val="24"/>
    </w:rPr>
  </w:style>
  <w:style w:type="paragraph" w:customStyle="1" w:styleId="5A8A1F800145444FBDDFDBB050E82778">
    <w:name w:val="5A8A1F800145444FBDDFDBB050E82778"/>
    <w:rsid w:val="004E67D3"/>
    <w:pPr>
      <w:spacing w:after="0" w:line="240" w:lineRule="auto"/>
    </w:pPr>
    <w:rPr>
      <w:sz w:val="24"/>
      <w:szCs w:val="24"/>
    </w:rPr>
  </w:style>
  <w:style w:type="paragraph" w:customStyle="1" w:styleId="1D7690F8AE6F8246A17A85B314A025B7">
    <w:name w:val="1D7690F8AE6F8246A17A85B314A025B7"/>
    <w:rsid w:val="004E67D3"/>
    <w:pPr>
      <w:spacing w:after="0" w:line="240" w:lineRule="auto"/>
    </w:pPr>
    <w:rPr>
      <w:sz w:val="24"/>
      <w:szCs w:val="24"/>
    </w:rPr>
  </w:style>
  <w:style w:type="paragraph" w:customStyle="1" w:styleId="A2262F393845EF468E78EBB15CA4022C">
    <w:name w:val="A2262F393845EF468E78EBB15CA4022C"/>
    <w:rsid w:val="004E67D3"/>
    <w:pPr>
      <w:spacing w:after="0" w:line="240" w:lineRule="auto"/>
    </w:pPr>
    <w:rPr>
      <w:sz w:val="24"/>
      <w:szCs w:val="24"/>
    </w:rPr>
  </w:style>
  <w:style w:type="paragraph" w:customStyle="1" w:styleId="D343B42AF89D0748BE3D5EAB856C362A">
    <w:name w:val="D343B42AF89D0748BE3D5EAB856C362A"/>
    <w:rsid w:val="004E67D3"/>
    <w:pPr>
      <w:spacing w:after="0" w:line="240" w:lineRule="auto"/>
    </w:pPr>
    <w:rPr>
      <w:sz w:val="24"/>
      <w:szCs w:val="24"/>
    </w:rPr>
  </w:style>
  <w:style w:type="paragraph" w:customStyle="1" w:styleId="C05B5AAB954BE24292A202F5091BD71E">
    <w:name w:val="C05B5AAB954BE24292A202F5091BD71E"/>
    <w:rsid w:val="004E67D3"/>
    <w:pPr>
      <w:spacing w:after="0" w:line="240" w:lineRule="auto"/>
    </w:pPr>
    <w:rPr>
      <w:sz w:val="24"/>
      <w:szCs w:val="24"/>
    </w:rPr>
  </w:style>
  <w:style w:type="paragraph" w:customStyle="1" w:styleId="B37C2AF375AA844F91FDCB75EDE8F473">
    <w:name w:val="B37C2AF375AA844F91FDCB75EDE8F473"/>
    <w:rsid w:val="004E67D3"/>
    <w:pPr>
      <w:spacing w:after="0" w:line="240" w:lineRule="auto"/>
    </w:pPr>
    <w:rPr>
      <w:sz w:val="24"/>
      <w:szCs w:val="24"/>
    </w:rPr>
  </w:style>
  <w:style w:type="paragraph" w:customStyle="1" w:styleId="3A9D1A76B1870E4DBFFA81CAA010692A">
    <w:name w:val="3A9D1A76B1870E4DBFFA81CAA010692A"/>
    <w:rsid w:val="004E67D3"/>
    <w:pPr>
      <w:spacing w:after="0" w:line="240" w:lineRule="auto"/>
    </w:pPr>
    <w:rPr>
      <w:sz w:val="24"/>
      <w:szCs w:val="24"/>
    </w:rPr>
  </w:style>
  <w:style w:type="paragraph" w:customStyle="1" w:styleId="EC65A329ADC8114D934BC49C7E09496B">
    <w:name w:val="EC65A329ADC8114D934BC49C7E09496B"/>
    <w:rsid w:val="004E67D3"/>
    <w:pPr>
      <w:spacing w:after="0" w:line="240" w:lineRule="auto"/>
    </w:pPr>
    <w:rPr>
      <w:sz w:val="24"/>
      <w:szCs w:val="24"/>
    </w:rPr>
  </w:style>
  <w:style w:type="paragraph" w:customStyle="1" w:styleId="3DD2194CB83B7148ACE6C6EF48417FD3">
    <w:name w:val="3DD2194CB83B7148ACE6C6EF48417FD3"/>
    <w:rsid w:val="004E67D3"/>
    <w:pPr>
      <w:spacing w:after="0" w:line="240" w:lineRule="auto"/>
    </w:pPr>
    <w:rPr>
      <w:sz w:val="24"/>
      <w:szCs w:val="24"/>
    </w:rPr>
  </w:style>
  <w:style w:type="paragraph" w:customStyle="1" w:styleId="F1D15FFEFD386943BA8E669A6484D535">
    <w:name w:val="F1D15FFEFD386943BA8E669A6484D535"/>
    <w:rsid w:val="004E67D3"/>
    <w:pPr>
      <w:spacing w:after="0" w:line="240" w:lineRule="auto"/>
    </w:pPr>
    <w:rPr>
      <w:sz w:val="24"/>
      <w:szCs w:val="24"/>
    </w:rPr>
  </w:style>
  <w:style w:type="paragraph" w:customStyle="1" w:styleId="2A430D64FC725B478688DF691D68CAB7">
    <w:name w:val="2A430D64FC725B478688DF691D68CAB7"/>
    <w:rsid w:val="004E67D3"/>
    <w:pPr>
      <w:spacing w:after="0" w:line="240" w:lineRule="auto"/>
    </w:pPr>
    <w:rPr>
      <w:sz w:val="24"/>
      <w:szCs w:val="24"/>
    </w:rPr>
  </w:style>
  <w:style w:type="paragraph" w:customStyle="1" w:styleId="DF8B5ECB60149A49A53273D7E99278A1">
    <w:name w:val="DF8B5ECB60149A49A53273D7E99278A1"/>
    <w:rsid w:val="004E67D3"/>
    <w:pPr>
      <w:spacing w:after="0" w:line="240" w:lineRule="auto"/>
    </w:pPr>
    <w:rPr>
      <w:sz w:val="24"/>
      <w:szCs w:val="24"/>
    </w:rPr>
  </w:style>
  <w:style w:type="paragraph" w:customStyle="1" w:styleId="11BBB9AD55E9984BAAF553B89CEB800A">
    <w:name w:val="11BBB9AD55E9984BAAF553B89CEB800A"/>
    <w:rsid w:val="004E67D3"/>
    <w:pPr>
      <w:spacing w:after="0" w:line="240" w:lineRule="auto"/>
    </w:pPr>
    <w:rPr>
      <w:sz w:val="24"/>
      <w:szCs w:val="24"/>
    </w:rPr>
  </w:style>
  <w:style w:type="paragraph" w:customStyle="1" w:styleId="124BC72D728FA04FA4BB63A2E3B365B3">
    <w:name w:val="124BC72D728FA04FA4BB63A2E3B365B3"/>
    <w:rsid w:val="004E67D3"/>
    <w:pPr>
      <w:spacing w:after="0" w:line="240" w:lineRule="auto"/>
    </w:pPr>
    <w:rPr>
      <w:sz w:val="24"/>
      <w:szCs w:val="24"/>
    </w:rPr>
  </w:style>
  <w:style w:type="paragraph" w:customStyle="1" w:styleId="0ADA533A930A164C8D9B263DE1C7CF9E">
    <w:name w:val="0ADA533A930A164C8D9B263DE1C7CF9E"/>
    <w:rsid w:val="004E67D3"/>
    <w:pPr>
      <w:spacing w:after="0" w:line="240" w:lineRule="auto"/>
    </w:pPr>
    <w:rPr>
      <w:sz w:val="24"/>
      <w:szCs w:val="24"/>
    </w:rPr>
  </w:style>
  <w:style w:type="paragraph" w:customStyle="1" w:styleId="0D214C5C55A68741AEEDA52C913BA9A1">
    <w:name w:val="0D214C5C55A68741AEEDA52C913BA9A1"/>
    <w:rsid w:val="004E67D3"/>
    <w:pPr>
      <w:spacing w:after="0" w:line="240" w:lineRule="auto"/>
    </w:pPr>
    <w:rPr>
      <w:sz w:val="24"/>
      <w:szCs w:val="24"/>
    </w:rPr>
  </w:style>
  <w:style w:type="paragraph" w:customStyle="1" w:styleId="93E3CE91AD19534AA890FD02196DE3D1">
    <w:name w:val="93E3CE91AD19534AA890FD02196DE3D1"/>
    <w:rsid w:val="004E67D3"/>
    <w:pPr>
      <w:spacing w:after="0" w:line="240" w:lineRule="auto"/>
    </w:pPr>
    <w:rPr>
      <w:sz w:val="24"/>
      <w:szCs w:val="24"/>
    </w:rPr>
  </w:style>
  <w:style w:type="paragraph" w:customStyle="1" w:styleId="EB89CFED1B23FA48A994F85794EF7D91">
    <w:name w:val="EB89CFED1B23FA48A994F85794EF7D91"/>
    <w:rsid w:val="004E67D3"/>
    <w:pPr>
      <w:spacing w:after="0" w:line="240" w:lineRule="auto"/>
    </w:pPr>
    <w:rPr>
      <w:sz w:val="24"/>
      <w:szCs w:val="24"/>
    </w:rPr>
  </w:style>
  <w:style w:type="paragraph" w:customStyle="1" w:styleId="F3B1C104EB442448A35F449B7713C2A3">
    <w:name w:val="F3B1C104EB442448A35F449B7713C2A3"/>
    <w:rsid w:val="004E67D3"/>
    <w:pPr>
      <w:spacing w:after="0" w:line="240" w:lineRule="auto"/>
    </w:pPr>
    <w:rPr>
      <w:sz w:val="24"/>
      <w:szCs w:val="24"/>
    </w:rPr>
  </w:style>
  <w:style w:type="paragraph" w:customStyle="1" w:styleId="14BE68C048034645A048B4F21D740C73">
    <w:name w:val="14BE68C048034645A048B4F21D740C73"/>
    <w:rsid w:val="004E67D3"/>
    <w:pPr>
      <w:spacing w:after="0" w:line="240" w:lineRule="auto"/>
    </w:pPr>
    <w:rPr>
      <w:sz w:val="24"/>
      <w:szCs w:val="24"/>
    </w:rPr>
  </w:style>
  <w:style w:type="paragraph" w:customStyle="1" w:styleId="1F24BBA20E471E48A079E60B64A5A995">
    <w:name w:val="1F24BBA20E471E48A079E60B64A5A995"/>
    <w:rsid w:val="004E67D3"/>
    <w:pPr>
      <w:spacing w:after="0" w:line="240" w:lineRule="auto"/>
    </w:pPr>
    <w:rPr>
      <w:sz w:val="24"/>
      <w:szCs w:val="24"/>
    </w:rPr>
  </w:style>
  <w:style w:type="paragraph" w:customStyle="1" w:styleId="A5B663189AE3E74D832B784C228C238E">
    <w:name w:val="A5B663189AE3E74D832B784C228C238E"/>
    <w:rsid w:val="004E67D3"/>
    <w:pPr>
      <w:spacing w:after="0" w:line="240" w:lineRule="auto"/>
    </w:pPr>
    <w:rPr>
      <w:sz w:val="24"/>
      <w:szCs w:val="24"/>
    </w:rPr>
  </w:style>
  <w:style w:type="paragraph" w:customStyle="1" w:styleId="01D37746EF712E4991B6487B927472B2">
    <w:name w:val="01D37746EF712E4991B6487B927472B2"/>
    <w:rsid w:val="004E67D3"/>
    <w:pPr>
      <w:spacing w:after="0" w:line="240" w:lineRule="auto"/>
    </w:pPr>
    <w:rPr>
      <w:sz w:val="24"/>
      <w:szCs w:val="24"/>
    </w:rPr>
  </w:style>
  <w:style w:type="paragraph" w:customStyle="1" w:styleId="684ABD6B4D011E46BA55CC09C71FDDF8">
    <w:name w:val="684ABD6B4D011E46BA55CC09C71FDDF8"/>
    <w:rsid w:val="004E67D3"/>
    <w:pPr>
      <w:spacing w:after="0" w:line="240" w:lineRule="auto"/>
    </w:pPr>
    <w:rPr>
      <w:sz w:val="24"/>
      <w:szCs w:val="24"/>
    </w:rPr>
  </w:style>
  <w:style w:type="paragraph" w:customStyle="1" w:styleId="CA48391FECB69F4CA05C27CF088B5ACF">
    <w:name w:val="CA48391FECB69F4CA05C27CF088B5ACF"/>
    <w:rsid w:val="004E67D3"/>
    <w:pPr>
      <w:spacing w:after="0" w:line="240" w:lineRule="auto"/>
    </w:pPr>
    <w:rPr>
      <w:sz w:val="24"/>
      <w:szCs w:val="24"/>
    </w:rPr>
  </w:style>
  <w:style w:type="paragraph" w:customStyle="1" w:styleId="7D977B54D31BF940BCFF988A27875751">
    <w:name w:val="7D977B54D31BF940BCFF988A27875751"/>
    <w:rsid w:val="004E67D3"/>
    <w:pPr>
      <w:spacing w:after="0" w:line="240" w:lineRule="auto"/>
    </w:pPr>
    <w:rPr>
      <w:sz w:val="24"/>
      <w:szCs w:val="24"/>
    </w:rPr>
  </w:style>
  <w:style w:type="paragraph" w:customStyle="1" w:styleId="9EEAF221C036A74E863269599DB1944B">
    <w:name w:val="9EEAF221C036A74E863269599DB1944B"/>
    <w:rsid w:val="004E67D3"/>
    <w:pPr>
      <w:spacing w:after="0" w:line="240" w:lineRule="auto"/>
    </w:pPr>
    <w:rPr>
      <w:sz w:val="24"/>
      <w:szCs w:val="24"/>
    </w:rPr>
  </w:style>
  <w:style w:type="paragraph" w:customStyle="1" w:styleId="BBC5D4B200F29649B8771FA4E14C9883">
    <w:name w:val="BBC5D4B200F29649B8771FA4E14C9883"/>
    <w:rsid w:val="004E67D3"/>
    <w:pPr>
      <w:spacing w:after="0" w:line="240" w:lineRule="auto"/>
    </w:pPr>
    <w:rPr>
      <w:sz w:val="24"/>
      <w:szCs w:val="24"/>
    </w:rPr>
  </w:style>
  <w:style w:type="paragraph" w:customStyle="1" w:styleId="44FFEBA023E9C4498C6B7BE30A43E9D9">
    <w:name w:val="44FFEBA023E9C4498C6B7BE30A43E9D9"/>
    <w:rsid w:val="004E67D3"/>
    <w:pPr>
      <w:spacing w:after="0" w:line="240" w:lineRule="auto"/>
    </w:pPr>
    <w:rPr>
      <w:sz w:val="24"/>
      <w:szCs w:val="24"/>
    </w:rPr>
  </w:style>
  <w:style w:type="paragraph" w:customStyle="1" w:styleId="E33166B41AE3E648B481E368AF948E60">
    <w:name w:val="E33166B41AE3E648B481E368AF948E60"/>
    <w:rsid w:val="004E67D3"/>
    <w:pPr>
      <w:spacing w:after="0" w:line="240" w:lineRule="auto"/>
    </w:pPr>
    <w:rPr>
      <w:sz w:val="24"/>
      <w:szCs w:val="24"/>
    </w:rPr>
  </w:style>
  <w:style w:type="paragraph" w:customStyle="1" w:styleId="51A9D1312C1A9F4C89086DAFD3A03685">
    <w:name w:val="51A9D1312C1A9F4C89086DAFD3A03685"/>
    <w:rsid w:val="004E67D3"/>
    <w:pPr>
      <w:spacing w:after="0" w:line="240" w:lineRule="auto"/>
    </w:pPr>
    <w:rPr>
      <w:sz w:val="24"/>
      <w:szCs w:val="24"/>
    </w:rPr>
  </w:style>
  <w:style w:type="paragraph" w:customStyle="1" w:styleId="B482CDDFFD80F947B0530774F66ADAE0">
    <w:name w:val="B482CDDFFD80F947B0530774F66ADAE0"/>
    <w:rsid w:val="004E67D3"/>
    <w:pPr>
      <w:spacing w:after="0" w:line="240" w:lineRule="auto"/>
    </w:pPr>
    <w:rPr>
      <w:sz w:val="24"/>
      <w:szCs w:val="24"/>
    </w:rPr>
  </w:style>
  <w:style w:type="paragraph" w:customStyle="1" w:styleId="0F65A59664783243ADF82FF70E5D70A7">
    <w:name w:val="0F65A59664783243ADF82FF70E5D70A7"/>
    <w:rsid w:val="004E67D3"/>
    <w:pPr>
      <w:spacing w:after="0" w:line="240" w:lineRule="auto"/>
    </w:pPr>
    <w:rPr>
      <w:sz w:val="24"/>
      <w:szCs w:val="24"/>
    </w:rPr>
  </w:style>
  <w:style w:type="paragraph" w:customStyle="1" w:styleId="95CBC5C6A2A9004CABACDC188234A2A2">
    <w:name w:val="95CBC5C6A2A9004CABACDC188234A2A2"/>
    <w:rsid w:val="004E67D3"/>
    <w:pPr>
      <w:spacing w:after="0" w:line="240" w:lineRule="auto"/>
    </w:pPr>
    <w:rPr>
      <w:sz w:val="24"/>
      <w:szCs w:val="24"/>
    </w:rPr>
  </w:style>
  <w:style w:type="paragraph" w:customStyle="1" w:styleId="04057FA8E1781A46A6EAC805D148BAFD">
    <w:name w:val="04057FA8E1781A46A6EAC805D148BAFD"/>
    <w:rsid w:val="004E67D3"/>
    <w:pPr>
      <w:spacing w:after="0" w:line="240" w:lineRule="auto"/>
    </w:pPr>
    <w:rPr>
      <w:sz w:val="24"/>
      <w:szCs w:val="24"/>
    </w:rPr>
  </w:style>
  <w:style w:type="paragraph" w:customStyle="1" w:styleId="70FBF97A7447C144BC3F9F4D08E0B617">
    <w:name w:val="70FBF97A7447C144BC3F9F4D08E0B617"/>
    <w:rsid w:val="004E67D3"/>
    <w:pPr>
      <w:spacing w:after="0" w:line="240" w:lineRule="auto"/>
    </w:pPr>
    <w:rPr>
      <w:sz w:val="24"/>
      <w:szCs w:val="24"/>
    </w:rPr>
  </w:style>
  <w:style w:type="paragraph" w:customStyle="1" w:styleId="8266990F52B61C45B70BFB6F60D19026">
    <w:name w:val="8266990F52B61C45B70BFB6F60D19026"/>
    <w:rsid w:val="004E67D3"/>
    <w:pPr>
      <w:spacing w:after="0" w:line="240" w:lineRule="auto"/>
    </w:pPr>
    <w:rPr>
      <w:sz w:val="24"/>
      <w:szCs w:val="24"/>
    </w:rPr>
  </w:style>
  <w:style w:type="paragraph" w:customStyle="1" w:styleId="C5431C9F8F27E1448742618B447AB588">
    <w:name w:val="C5431C9F8F27E1448742618B447AB588"/>
    <w:rsid w:val="004E67D3"/>
    <w:pPr>
      <w:spacing w:after="0" w:line="240" w:lineRule="auto"/>
    </w:pPr>
    <w:rPr>
      <w:sz w:val="24"/>
      <w:szCs w:val="24"/>
    </w:rPr>
  </w:style>
  <w:style w:type="paragraph" w:customStyle="1" w:styleId="75332490BE5853419EC924472F1640FC">
    <w:name w:val="75332490BE5853419EC924472F1640FC"/>
    <w:rsid w:val="004E67D3"/>
    <w:pPr>
      <w:spacing w:after="0" w:line="240" w:lineRule="auto"/>
    </w:pPr>
    <w:rPr>
      <w:sz w:val="24"/>
      <w:szCs w:val="24"/>
    </w:rPr>
  </w:style>
  <w:style w:type="paragraph" w:customStyle="1" w:styleId="D6804607E1FBB54287278F6DDACD8049">
    <w:name w:val="D6804607E1FBB54287278F6DDACD8049"/>
    <w:rsid w:val="004E67D3"/>
    <w:pPr>
      <w:spacing w:after="0" w:line="240" w:lineRule="auto"/>
    </w:pPr>
    <w:rPr>
      <w:sz w:val="24"/>
      <w:szCs w:val="24"/>
    </w:rPr>
  </w:style>
  <w:style w:type="paragraph" w:customStyle="1" w:styleId="F7459EAA77943B4B823606AEF9285A04">
    <w:name w:val="F7459EAA77943B4B823606AEF9285A04"/>
    <w:rsid w:val="004E67D3"/>
    <w:pPr>
      <w:spacing w:after="0" w:line="240" w:lineRule="auto"/>
    </w:pPr>
    <w:rPr>
      <w:sz w:val="24"/>
      <w:szCs w:val="24"/>
    </w:rPr>
  </w:style>
  <w:style w:type="paragraph" w:customStyle="1" w:styleId="E8E26A127343DB47B9917A205D6698E8">
    <w:name w:val="E8E26A127343DB47B9917A205D6698E8"/>
    <w:rsid w:val="004E67D3"/>
    <w:pPr>
      <w:spacing w:after="0" w:line="240" w:lineRule="auto"/>
    </w:pPr>
    <w:rPr>
      <w:sz w:val="24"/>
      <w:szCs w:val="24"/>
    </w:rPr>
  </w:style>
  <w:style w:type="paragraph" w:customStyle="1" w:styleId="F99B0E86675C3D4B81E8D9CAEA5889CE">
    <w:name w:val="F99B0E86675C3D4B81E8D9CAEA5889CE"/>
    <w:rsid w:val="004E67D3"/>
    <w:pPr>
      <w:spacing w:after="0" w:line="240" w:lineRule="auto"/>
    </w:pPr>
    <w:rPr>
      <w:sz w:val="24"/>
      <w:szCs w:val="24"/>
    </w:rPr>
  </w:style>
  <w:style w:type="paragraph" w:customStyle="1" w:styleId="39F5A244D378E44A9777FFB596B99AC2">
    <w:name w:val="39F5A244D378E44A9777FFB596B99AC2"/>
    <w:rsid w:val="004E67D3"/>
    <w:pPr>
      <w:spacing w:after="0" w:line="240" w:lineRule="auto"/>
    </w:pPr>
    <w:rPr>
      <w:sz w:val="24"/>
      <w:szCs w:val="24"/>
    </w:rPr>
  </w:style>
  <w:style w:type="paragraph" w:customStyle="1" w:styleId="FB98C10BDD55C245AA97A740496D04B3">
    <w:name w:val="FB98C10BDD55C245AA97A740496D04B3"/>
    <w:rsid w:val="004E67D3"/>
    <w:pPr>
      <w:spacing w:after="0" w:line="240" w:lineRule="auto"/>
    </w:pPr>
    <w:rPr>
      <w:sz w:val="24"/>
      <w:szCs w:val="24"/>
    </w:rPr>
  </w:style>
  <w:style w:type="paragraph" w:customStyle="1" w:styleId="4C88ACEF32B2E24390863ADCCE404531">
    <w:name w:val="4C88ACEF32B2E24390863ADCCE404531"/>
    <w:rsid w:val="004E67D3"/>
    <w:pPr>
      <w:spacing w:after="0" w:line="240" w:lineRule="auto"/>
    </w:pPr>
    <w:rPr>
      <w:sz w:val="24"/>
      <w:szCs w:val="24"/>
    </w:rPr>
  </w:style>
  <w:style w:type="paragraph" w:customStyle="1" w:styleId="F70BB4B479B3E2449BE39152A66AAE1C">
    <w:name w:val="F70BB4B479B3E2449BE39152A66AAE1C"/>
    <w:rsid w:val="004E67D3"/>
    <w:pPr>
      <w:spacing w:after="0" w:line="240" w:lineRule="auto"/>
    </w:pPr>
    <w:rPr>
      <w:sz w:val="24"/>
      <w:szCs w:val="24"/>
    </w:rPr>
  </w:style>
  <w:style w:type="paragraph" w:customStyle="1" w:styleId="E8F6F401AB4E114083B087ED5EE25FAF">
    <w:name w:val="E8F6F401AB4E114083B087ED5EE25FAF"/>
    <w:rsid w:val="004E67D3"/>
    <w:pPr>
      <w:spacing w:after="0" w:line="240" w:lineRule="auto"/>
    </w:pPr>
    <w:rPr>
      <w:sz w:val="24"/>
      <w:szCs w:val="24"/>
    </w:rPr>
  </w:style>
  <w:style w:type="paragraph" w:customStyle="1" w:styleId="E57B4F6525C2EC498F75CDE436165E7F">
    <w:name w:val="E57B4F6525C2EC498F75CDE436165E7F"/>
    <w:rsid w:val="004E67D3"/>
    <w:pPr>
      <w:spacing w:after="0" w:line="240" w:lineRule="auto"/>
    </w:pPr>
    <w:rPr>
      <w:sz w:val="24"/>
      <w:szCs w:val="24"/>
    </w:rPr>
  </w:style>
  <w:style w:type="paragraph" w:customStyle="1" w:styleId="3738D5CFF3F35946A681EEE5F46CE0AB">
    <w:name w:val="3738D5CFF3F35946A681EEE5F46CE0AB"/>
    <w:rsid w:val="004E67D3"/>
    <w:pPr>
      <w:spacing w:after="0" w:line="240" w:lineRule="auto"/>
    </w:pPr>
    <w:rPr>
      <w:sz w:val="24"/>
      <w:szCs w:val="24"/>
    </w:rPr>
  </w:style>
  <w:style w:type="paragraph" w:customStyle="1" w:styleId="ADDEC14399095A45A1EEF44946EC4467">
    <w:name w:val="ADDEC14399095A45A1EEF44946EC4467"/>
    <w:rsid w:val="004E67D3"/>
    <w:pPr>
      <w:spacing w:after="0" w:line="240" w:lineRule="auto"/>
    </w:pPr>
    <w:rPr>
      <w:sz w:val="24"/>
      <w:szCs w:val="24"/>
    </w:rPr>
  </w:style>
  <w:style w:type="paragraph" w:customStyle="1" w:styleId="2BFAF6C15945B447939B0064BDCA878E">
    <w:name w:val="2BFAF6C15945B447939B0064BDCA878E"/>
    <w:rsid w:val="004E67D3"/>
    <w:pPr>
      <w:spacing w:after="0" w:line="240" w:lineRule="auto"/>
    </w:pPr>
    <w:rPr>
      <w:sz w:val="24"/>
      <w:szCs w:val="24"/>
    </w:rPr>
  </w:style>
  <w:style w:type="paragraph" w:customStyle="1" w:styleId="814A8939565E8243B62D8792AA7E3E47">
    <w:name w:val="814A8939565E8243B62D8792AA7E3E47"/>
    <w:rsid w:val="004E67D3"/>
    <w:pPr>
      <w:spacing w:after="0" w:line="240" w:lineRule="auto"/>
    </w:pPr>
    <w:rPr>
      <w:sz w:val="24"/>
      <w:szCs w:val="24"/>
    </w:rPr>
  </w:style>
  <w:style w:type="paragraph" w:customStyle="1" w:styleId="49F92795E1F45A4A8474AEE8D2EBF7BA">
    <w:name w:val="49F92795E1F45A4A8474AEE8D2EBF7BA"/>
    <w:rsid w:val="004E67D3"/>
    <w:pPr>
      <w:spacing w:after="0" w:line="240" w:lineRule="auto"/>
    </w:pPr>
    <w:rPr>
      <w:sz w:val="24"/>
      <w:szCs w:val="24"/>
    </w:rPr>
  </w:style>
  <w:style w:type="paragraph" w:customStyle="1" w:styleId="BA533BA521460C489C26493D9DC96231">
    <w:name w:val="BA533BA521460C489C26493D9DC96231"/>
    <w:rsid w:val="004E67D3"/>
    <w:pPr>
      <w:spacing w:after="0" w:line="240" w:lineRule="auto"/>
    </w:pPr>
    <w:rPr>
      <w:sz w:val="24"/>
      <w:szCs w:val="24"/>
    </w:rPr>
  </w:style>
  <w:style w:type="paragraph" w:customStyle="1" w:styleId="8F73EB32756F6A408A3493374C768D04">
    <w:name w:val="8F73EB32756F6A408A3493374C768D04"/>
    <w:rsid w:val="004E67D3"/>
    <w:pPr>
      <w:spacing w:after="0" w:line="240" w:lineRule="auto"/>
    </w:pPr>
    <w:rPr>
      <w:sz w:val="24"/>
      <w:szCs w:val="24"/>
    </w:rPr>
  </w:style>
  <w:style w:type="paragraph" w:customStyle="1" w:styleId="D7E275F0CDA93A49A280B45E4FD42D4F">
    <w:name w:val="D7E275F0CDA93A49A280B45E4FD42D4F"/>
    <w:rsid w:val="004E67D3"/>
    <w:pPr>
      <w:spacing w:after="0" w:line="240" w:lineRule="auto"/>
    </w:pPr>
    <w:rPr>
      <w:sz w:val="24"/>
      <w:szCs w:val="24"/>
    </w:rPr>
  </w:style>
  <w:style w:type="paragraph" w:customStyle="1" w:styleId="53C5D3ADAC0D714B8D082E45C4D9992E">
    <w:name w:val="53C5D3ADAC0D714B8D082E45C4D9992E"/>
    <w:rsid w:val="004E67D3"/>
    <w:pPr>
      <w:spacing w:after="0" w:line="240" w:lineRule="auto"/>
    </w:pPr>
    <w:rPr>
      <w:sz w:val="24"/>
      <w:szCs w:val="24"/>
    </w:rPr>
  </w:style>
  <w:style w:type="paragraph" w:customStyle="1" w:styleId="DE52B20D3BB28D4483D1991C1A2E87CC">
    <w:name w:val="DE52B20D3BB28D4483D1991C1A2E87CC"/>
    <w:rsid w:val="004E67D3"/>
    <w:pPr>
      <w:spacing w:after="0" w:line="240" w:lineRule="auto"/>
    </w:pPr>
    <w:rPr>
      <w:sz w:val="24"/>
      <w:szCs w:val="24"/>
    </w:rPr>
  </w:style>
  <w:style w:type="paragraph" w:customStyle="1" w:styleId="F8FE04295528D94CA340E2A2CBFFCE60">
    <w:name w:val="F8FE04295528D94CA340E2A2CBFFCE60"/>
    <w:rsid w:val="004E67D3"/>
    <w:pPr>
      <w:spacing w:after="0" w:line="240" w:lineRule="auto"/>
    </w:pPr>
    <w:rPr>
      <w:sz w:val="24"/>
      <w:szCs w:val="24"/>
    </w:rPr>
  </w:style>
  <w:style w:type="paragraph" w:customStyle="1" w:styleId="1AAF8EAE8A17194E9FE26E8B1EA8C0DF">
    <w:name w:val="1AAF8EAE8A17194E9FE26E8B1EA8C0DF"/>
    <w:rsid w:val="004E67D3"/>
    <w:pPr>
      <w:spacing w:after="0" w:line="240" w:lineRule="auto"/>
    </w:pPr>
    <w:rPr>
      <w:sz w:val="24"/>
      <w:szCs w:val="24"/>
    </w:rPr>
  </w:style>
  <w:style w:type="paragraph" w:customStyle="1" w:styleId="159C1661C093034BAEC2B60CCFC22373">
    <w:name w:val="159C1661C093034BAEC2B60CCFC22373"/>
    <w:rsid w:val="004E67D3"/>
    <w:pPr>
      <w:spacing w:after="0" w:line="240" w:lineRule="auto"/>
    </w:pPr>
    <w:rPr>
      <w:sz w:val="24"/>
      <w:szCs w:val="24"/>
    </w:rPr>
  </w:style>
  <w:style w:type="paragraph" w:customStyle="1" w:styleId="E5067A57DE53EA4D9CFEBBC86ECC0837">
    <w:name w:val="E5067A57DE53EA4D9CFEBBC86ECC0837"/>
    <w:rsid w:val="004E67D3"/>
    <w:pPr>
      <w:spacing w:after="0" w:line="240" w:lineRule="auto"/>
    </w:pPr>
    <w:rPr>
      <w:sz w:val="24"/>
      <w:szCs w:val="24"/>
    </w:rPr>
  </w:style>
  <w:style w:type="paragraph" w:customStyle="1" w:styleId="BD3D772E9C48E943A1C95452258A16EB">
    <w:name w:val="BD3D772E9C48E943A1C95452258A16EB"/>
    <w:rsid w:val="004E67D3"/>
    <w:pPr>
      <w:spacing w:after="0" w:line="240" w:lineRule="auto"/>
    </w:pPr>
    <w:rPr>
      <w:sz w:val="24"/>
      <w:szCs w:val="24"/>
    </w:rPr>
  </w:style>
  <w:style w:type="paragraph" w:customStyle="1" w:styleId="20E7EA34DD2D28469F47FD44D6FFCFD5">
    <w:name w:val="20E7EA34DD2D28469F47FD44D6FFCFD5"/>
    <w:rsid w:val="004E67D3"/>
    <w:pPr>
      <w:spacing w:after="0" w:line="240" w:lineRule="auto"/>
    </w:pPr>
    <w:rPr>
      <w:sz w:val="24"/>
      <w:szCs w:val="24"/>
    </w:rPr>
  </w:style>
  <w:style w:type="paragraph" w:customStyle="1" w:styleId="3EA4FF0CB8D45645B73DEFD263E3729E">
    <w:name w:val="3EA4FF0CB8D45645B73DEFD263E3729E"/>
    <w:rsid w:val="004E67D3"/>
    <w:pPr>
      <w:spacing w:after="0" w:line="240" w:lineRule="auto"/>
    </w:pPr>
    <w:rPr>
      <w:sz w:val="24"/>
      <w:szCs w:val="24"/>
    </w:rPr>
  </w:style>
  <w:style w:type="paragraph" w:customStyle="1" w:styleId="7DEC2F33CB25B84B852A191521902A53">
    <w:name w:val="7DEC2F33CB25B84B852A191521902A53"/>
    <w:rsid w:val="004E67D3"/>
    <w:pPr>
      <w:spacing w:after="0" w:line="240" w:lineRule="auto"/>
    </w:pPr>
    <w:rPr>
      <w:sz w:val="24"/>
      <w:szCs w:val="24"/>
    </w:rPr>
  </w:style>
  <w:style w:type="paragraph" w:customStyle="1" w:styleId="1117D888BD28954AABF8C07C98FA58EF">
    <w:name w:val="1117D888BD28954AABF8C07C98FA58EF"/>
    <w:rsid w:val="004E67D3"/>
    <w:pPr>
      <w:spacing w:after="0" w:line="240" w:lineRule="auto"/>
    </w:pPr>
    <w:rPr>
      <w:sz w:val="24"/>
      <w:szCs w:val="24"/>
    </w:rPr>
  </w:style>
  <w:style w:type="paragraph" w:customStyle="1" w:styleId="14CAB41B496FA14EACA57DE8B5643F18">
    <w:name w:val="14CAB41B496FA14EACA57DE8B5643F18"/>
    <w:rsid w:val="004E67D3"/>
    <w:pPr>
      <w:spacing w:after="0" w:line="240" w:lineRule="auto"/>
    </w:pPr>
    <w:rPr>
      <w:sz w:val="24"/>
      <w:szCs w:val="24"/>
    </w:rPr>
  </w:style>
  <w:style w:type="paragraph" w:customStyle="1" w:styleId="42B3B9B1B9FAD74A8581DAFD10E827F8">
    <w:name w:val="42B3B9B1B9FAD74A8581DAFD10E827F8"/>
    <w:rsid w:val="004E67D3"/>
    <w:pPr>
      <w:spacing w:after="0" w:line="240" w:lineRule="auto"/>
    </w:pPr>
    <w:rPr>
      <w:sz w:val="24"/>
      <w:szCs w:val="24"/>
    </w:rPr>
  </w:style>
  <w:style w:type="paragraph" w:customStyle="1" w:styleId="37B6F7AEEAC1364F863AFE3976C32E7D">
    <w:name w:val="37B6F7AEEAC1364F863AFE3976C32E7D"/>
    <w:rsid w:val="004E67D3"/>
    <w:pPr>
      <w:spacing w:after="0" w:line="240" w:lineRule="auto"/>
    </w:pPr>
    <w:rPr>
      <w:sz w:val="24"/>
      <w:szCs w:val="24"/>
    </w:rPr>
  </w:style>
  <w:style w:type="paragraph" w:customStyle="1" w:styleId="73EBD454F4BDF24BAC4D133427C9B1CC">
    <w:name w:val="73EBD454F4BDF24BAC4D133427C9B1CC"/>
    <w:rsid w:val="004E67D3"/>
    <w:pPr>
      <w:spacing w:after="0" w:line="240" w:lineRule="auto"/>
    </w:pPr>
    <w:rPr>
      <w:sz w:val="24"/>
      <w:szCs w:val="24"/>
    </w:rPr>
  </w:style>
  <w:style w:type="paragraph" w:customStyle="1" w:styleId="6878D4A9F0D8DC4BBD402AD70872B4A9">
    <w:name w:val="6878D4A9F0D8DC4BBD402AD70872B4A9"/>
    <w:rsid w:val="004E67D3"/>
    <w:pPr>
      <w:spacing w:after="0" w:line="240" w:lineRule="auto"/>
    </w:pPr>
    <w:rPr>
      <w:sz w:val="24"/>
      <w:szCs w:val="24"/>
    </w:rPr>
  </w:style>
  <w:style w:type="paragraph" w:customStyle="1" w:styleId="15D229B5BD10A24F9F5153B7CF223D55">
    <w:name w:val="15D229B5BD10A24F9F5153B7CF223D55"/>
    <w:rsid w:val="004E67D3"/>
    <w:pPr>
      <w:spacing w:after="0" w:line="240" w:lineRule="auto"/>
    </w:pPr>
    <w:rPr>
      <w:sz w:val="24"/>
      <w:szCs w:val="24"/>
    </w:rPr>
  </w:style>
  <w:style w:type="paragraph" w:customStyle="1" w:styleId="AB26E3C583ADE941ACF59ED1B224081D">
    <w:name w:val="AB26E3C583ADE941ACF59ED1B224081D"/>
    <w:rsid w:val="004E67D3"/>
    <w:pPr>
      <w:spacing w:after="0" w:line="240" w:lineRule="auto"/>
    </w:pPr>
    <w:rPr>
      <w:sz w:val="24"/>
      <w:szCs w:val="24"/>
    </w:rPr>
  </w:style>
  <w:style w:type="paragraph" w:customStyle="1" w:styleId="4E90CEF73E28284BB81562D6782E3BD2">
    <w:name w:val="4E90CEF73E28284BB81562D6782E3BD2"/>
    <w:rsid w:val="004E67D3"/>
    <w:pPr>
      <w:spacing w:after="0" w:line="240" w:lineRule="auto"/>
    </w:pPr>
    <w:rPr>
      <w:sz w:val="24"/>
      <w:szCs w:val="24"/>
    </w:rPr>
  </w:style>
  <w:style w:type="paragraph" w:customStyle="1" w:styleId="CBAB7101E040BF4C863F604D85587A7F">
    <w:name w:val="CBAB7101E040BF4C863F604D85587A7F"/>
    <w:rsid w:val="004E67D3"/>
    <w:pPr>
      <w:spacing w:after="0" w:line="240" w:lineRule="auto"/>
    </w:pPr>
    <w:rPr>
      <w:sz w:val="24"/>
      <w:szCs w:val="24"/>
    </w:rPr>
  </w:style>
  <w:style w:type="paragraph" w:customStyle="1" w:styleId="D693847946C66743B8B890BA621BA291">
    <w:name w:val="D693847946C66743B8B890BA621BA291"/>
    <w:rsid w:val="004E67D3"/>
    <w:pPr>
      <w:spacing w:after="0" w:line="240" w:lineRule="auto"/>
    </w:pPr>
    <w:rPr>
      <w:sz w:val="24"/>
      <w:szCs w:val="24"/>
    </w:rPr>
  </w:style>
  <w:style w:type="paragraph" w:customStyle="1" w:styleId="C0A569FE38EA9244BE5B6AA8FBB53795">
    <w:name w:val="C0A569FE38EA9244BE5B6AA8FBB53795"/>
    <w:rsid w:val="004E67D3"/>
    <w:pPr>
      <w:spacing w:after="0" w:line="240" w:lineRule="auto"/>
    </w:pPr>
    <w:rPr>
      <w:sz w:val="24"/>
      <w:szCs w:val="24"/>
    </w:rPr>
  </w:style>
  <w:style w:type="paragraph" w:customStyle="1" w:styleId="964988055A0DB440B5C3CD9B13B9A4BA">
    <w:name w:val="964988055A0DB440B5C3CD9B13B9A4BA"/>
    <w:rsid w:val="004E67D3"/>
    <w:pPr>
      <w:spacing w:after="0" w:line="240" w:lineRule="auto"/>
    </w:pPr>
    <w:rPr>
      <w:sz w:val="24"/>
      <w:szCs w:val="24"/>
    </w:rPr>
  </w:style>
  <w:style w:type="paragraph" w:customStyle="1" w:styleId="D1D75154B4A4134A892C7812DC736BDA">
    <w:name w:val="D1D75154B4A4134A892C7812DC736BDA"/>
    <w:rsid w:val="004E67D3"/>
    <w:pPr>
      <w:spacing w:after="0" w:line="240" w:lineRule="auto"/>
    </w:pPr>
    <w:rPr>
      <w:sz w:val="24"/>
      <w:szCs w:val="24"/>
    </w:rPr>
  </w:style>
  <w:style w:type="paragraph" w:customStyle="1" w:styleId="3EC5CB8EF56C174E8C84729ECC7EF610">
    <w:name w:val="3EC5CB8EF56C174E8C84729ECC7EF610"/>
    <w:rsid w:val="004E67D3"/>
    <w:pPr>
      <w:spacing w:after="0" w:line="240" w:lineRule="auto"/>
    </w:pPr>
    <w:rPr>
      <w:sz w:val="24"/>
      <w:szCs w:val="24"/>
    </w:rPr>
  </w:style>
  <w:style w:type="paragraph" w:customStyle="1" w:styleId="72BE9AF4A8FCA449AEF2E9166235E125">
    <w:name w:val="72BE9AF4A8FCA449AEF2E9166235E125"/>
    <w:rsid w:val="004E67D3"/>
    <w:pPr>
      <w:spacing w:after="0" w:line="240" w:lineRule="auto"/>
    </w:pPr>
    <w:rPr>
      <w:sz w:val="24"/>
      <w:szCs w:val="24"/>
    </w:rPr>
  </w:style>
  <w:style w:type="paragraph" w:customStyle="1" w:styleId="9B31EF1D617BFF4AB7F5B81C9B87441D">
    <w:name w:val="9B31EF1D617BFF4AB7F5B81C9B87441D"/>
    <w:rsid w:val="004E67D3"/>
    <w:pPr>
      <w:spacing w:after="0" w:line="240" w:lineRule="auto"/>
    </w:pPr>
    <w:rPr>
      <w:sz w:val="24"/>
      <w:szCs w:val="24"/>
    </w:rPr>
  </w:style>
  <w:style w:type="paragraph" w:customStyle="1" w:styleId="897C44C7F5BB1443AD674EEA2EFC63D8">
    <w:name w:val="897C44C7F5BB1443AD674EEA2EFC63D8"/>
    <w:rsid w:val="004E67D3"/>
    <w:pPr>
      <w:spacing w:after="0" w:line="240" w:lineRule="auto"/>
    </w:pPr>
    <w:rPr>
      <w:sz w:val="24"/>
      <w:szCs w:val="24"/>
    </w:rPr>
  </w:style>
  <w:style w:type="paragraph" w:customStyle="1" w:styleId="D1154A72E6DB58469EEAB73157AFF622">
    <w:name w:val="D1154A72E6DB58469EEAB73157AFF622"/>
    <w:rsid w:val="004E67D3"/>
    <w:pPr>
      <w:spacing w:after="0" w:line="240" w:lineRule="auto"/>
    </w:pPr>
    <w:rPr>
      <w:sz w:val="24"/>
      <w:szCs w:val="24"/>
    </w:rPr>
  </w:style>
  <w:style w:type="paragraph" w:customStyle="1" w:styleId="B8EDC7D27E001140986DC4ECC71F4531">
    <w:name w:val="B8EDC7D27E001140986DC4ECC71F4531"/>
    <w:rsid w:val="004E67D3"/>
    <w:pPr>
      <w:spacing w:after="0" w:line="240" w:lineRule="auto"/>
    </w:pPr>
    <w:rPr>
      <w:sz w:val="24"/>
      <w:szCs w:val="24"/>
    </w:rPr>
  </w:style>
  <w:style w:type="paragraph" w:customStyle="1" w:styleId="21A436C1B3275A4B8AFF3658706C32FC">
    <w:name w:val="21A436C1B3275A4B8AFF3658706C32FC"/>
    <w:rsid w:val="004E67D3"/>
    <w:pPr>
      <w:spacing w:after="0" w:line="240" w:lineRule="auto"/>
    </w:pPr>
    <w:rPr>
      <w:sz w:val="24"/>
      <w:szCs w:val="24"/>
    </w:rPr>
  </w:style>
  <w:style w:type="paragraph" w:customStyle="1" w:styleId="622E0F99C88D034A8C96C6C45AE52250">
    <w:name w:val="622E0F99C88D034A8C96C6C45AE52250"/>
    <w:rsid w:val="004E67D3"/>
    <w:pPr>
      <w:spacing w:after="0" w:line="240" w:lineRule="auto"/>
    </w:pPr>
    <w:rPr>
      <w:sz w:val="24"/>
      <w:szCs w:val="24"/>
    </w:rPr>
  </w:style>
  <w:style w:type="paragraph" w:customStyle="1" w:styleId="81798C32AE8B49DF91EA27B64B56CF8A">
    <w:name w:val="81798C32AE8B49DF91EA27B64B56CF8A"/>
    <w:rsid w:val="000C7EE6"/>
  </w:style>
  <w:style w:type="paragraph" w:customStyle="1" w:styleId="BE6B72BCDC894FE9BEB07B1EFB60AF71">
    <w:name w:val="BE6B72BCDC894FE9BEB07B1EFB60AF71"/>
    <w:rsid w:val="000C7EE6"/>
  </w:style>
  <w:style w:type="paragraph" w:customStyle="1" w:styleId="9F11BF3CB10E4D6EB8F9B7C5FC300CB2">
    <w:name w:val="9F11BF3CB10E4D6EB8F9B7C5FC300CB2"/>
    <w:rsid w:val="0007759B"/>
    <w:rPr>
      <w:lang w:val="en-IN" w:eastAsia="en-IN"/>
    </w:rPr>
  </w:style>
  <w:style w:type="paragraph" w:customStyle="1" w:styleId="D4BC92F21C6C420DAEC129B926D2CC5C">
    <w:name w:val="D4BC92F21C6C420DAEC129B926D2CC5C"/>
    <w:rsid w:val="0007759B"/>
    <w:rPr>
      <w:lang w:val="en-IN" w:eastAsia="en-IN"/>
    </w:rPr>
  </w:style>
  <w:style w:type="paragraph" w:customStyle="1" w:styleId="65DA5E7B7965472284A73E65FB4D7871">
    <w:name w:val="65DA5E7B7965472284A73E65FB4D7871"/>
    <w:rsid w:val="0007759B"/>
    <w:rPr>
      <w:lang w:val="en-IN" w:eastAsia="en-IN"/>
    </w:rPr>
  </w:style>
  <w:style w:type="paragraph" w:customStyle="1" w:styleId="22A98C2078B048138C46712561FD218D">
    <w:name w:val="22A98C2078B048138C46712561FD218D"/>
    <w:rsid w:val="0007759B"/>
    <w:rPr>
      <w:lang w:val="en-IN" w:eastAsia="en-IN"/>
    </w:rPr>
  </w:style>
  <w:style w:type="paragraph" w:customStyle="1" w:styleId="823020C73F5F427FADFEB3093662459C">
    <w:name w:val="823020C73F5F427FADFEB3093662459C"/>
    <w:rsid w:val="00BE4489"/>
    <w:rPr>
      <w:lang w:val="en-IN" w:eastAsia="en-IN"/>
    </w:rPr>
  </w:style>
  <w:style w:type="paragraph" w:customStyle="1" w:styleId="950E9DF98BBC40F1A4DF7BA4516A2C8F">
    <w:name w:val="950E9DF98BBC40F1A4DF7BA4516A2C8F"/>
    <w:rsid w:val="00DF5A4D"/>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B36CC7C-DA53-4DD8-A70B-E32CA10BAA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 company setup checklist.dotx</Template>
  <TotalTime>88</TotalTime>
  <Pages>4</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New company setup checklist</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company setup checklist</dc:title>
  <dc:subject/>
  <dc:creator>Apex Login</dc:creator>
  <cp:keywords/>
  <dc:description/>
  <cp:lastModifiedBy>Ravi Shastry</cp:lastModifiedBy>
  <cp:revision>77</cp:revision>
  <cp:lastPrinted>2017-09-11T21:13:00Z</cp:lastPrinted>
  <dcterms:created xsi:type="dcterms:W3CDTF">2019-06-11T06:28:00Z</dcterms:created>
  <dcterms:modified xsi:type="dcterms:W3CDTF">2020-06-15T16:58:00Z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TC100310681033</vt:lpwstr>
  </property>
</Properties>
</file>